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4C9F5" w14:textId="77777777" w:rsidR="00861440" w:rsidRPr="00070C80" w:rsidRDefault="00861440" w:rsidP="00861440">
      <w:pPr>
        <w:spacing w:before="0" w:after="240"/>
        <w:ind w:firstLine="0"/>
        <w:jc w:val="center"/>
        <w:rPr>
          <w:b/>
        </w:rPr>
      </w:pPr>
      <w:r w:rsidRPr="00070C80">
        <w:rPr>
          <w:b/>
        </w:rPr>
        <w:t>МИНИСТЕРСТВО ОБРАЗОВАНИЯ РЕСПУБЛИКИ БЕЛАРУСЬ</w:t>
      </w:r>
      <w:r>
        <w:rPr>
          <w:b/>
        </w:rPr>
        <w:br/>
      </w:r>
      <w:r w:rsidRPr="00070C80">
        <w:rPr>
          <w:b/>
        </w:rPr>
        <w:t>БЕЛОРУССКИЙ ГОСУДАРСТВЕННЫЙ УНИВЕРСИТЕТ</w:t>
      </w:r>
      <w:r>
        <w:rPr>
          <w:b/>
        </w:rPr>
        <w:br/>
      </w:r>
      <w:r w:rsidRPr="00070C80">
        <w:rPr>
          <w:b/>
        </w:rPr>
        <w:t>МЕХАНИКО-МАТЕМАТИЧЕСКИЙ ФАКУЛЬТЕТ</w:t>
      </w:r>
      <w:r>
        <w:rPr>
          <w:b/>
        </w:rPr>
        <w:br/>
      </w:r>
      <w:r w:rsidRPr="00070C80">
        <w:rPr>
          <w:b/>
        </w:rPr>
        <w:t>Кафедра дифференциальных уравнений и системного анализа</w:t>
      </w:r>
    </w:p>
    <w:p w14:paraId="08D47447" w14:textId="5963338E" w:rsidR="00861440" w:rsidRPr="00070C80" w:rsidRDefault="00FE5945" w:rsidP="00861440">
      <w:pPr>
        <w:spacing w:before="2280" w:line="312" w:lineRule="auto"/>
        <w:ind w:firstLine="0"/>
        <w:jc w:val="center"/>
        <w:rPr>
          <w:b/>
        </w:rPr>
      </w:pPr>
      <w:r w:rsidRPr="00FE5945">
        <w:rPr>
          <w:b/>
        </w:rPr>
        <w:t>П</w:t>
      </w:r>
      <w:r>
        <w:rPr>
          <w:b/>
        </w:rPr>
        <w:t>РИМЕНЕНИИ</w:t>
      </w:r>
      <w:r w:rsidRPr="00FE5945">
        <w:rPr>
          <w:b/>
        </w:rPr>
        <w:t xml:space="preserve"> ИИ </w:t>
      </w:r>
      <w:r>
        <w:rPr>
          <w:b/>
        </w:rPr>
        <w:t>ТЕХНОЛОГИЙ</w:t>
      </w:r>
      <w:r w:rsidRPr="00FE5945">
        <w:rPr>
          <w:b/>
        </w:rPr>
        <w:t xml:space="preserve"> </w:t>
      </w:r>
      <w:r>
        <w:rPr>
          <w:b/>
        </w:rPr>
        <w:t>В</w:t>
      </w:r>
      <w:r w:rsidRPr="00FE5945">
        <w:rPr>
          <w:b/>
        </w:rPr>
        <w:t xml:space="preserve"> </w:t>
      </w:r>
      <w:r>
        <w:rPr>
          <w:b/>
        </w:rPr>
        <w:t>ПРИЛОЖЕНИЯХ</w:t>
      </w:r>
      <w:r w:rsidRPr="00FE5945">
        <w:rPr>
          <w:b/>
        </w:rPr>
        <w:t xml:space="preserve"> </w:t>
      </w:r>
      <w:r>
        <w:rPr>
          <w:b/>
        </w:rPr>
        <w:t>ДЛЯ</w:t>
      </w:r>
      <w:r w:rsidRPr="00FE5945">
        <w:rPr>
          <w:b/>
        </w:rPr>
        <w:t xml:space="preserve"> </w:t>
      </w:r>
      <w:r>
        <w:rPr>
          <w:b/>
        </w:rPr>
        <w:t>НАВИГАЦИИ</w:t>
      </w:r>
    </w:p>
    <w:p w14:paraId="597D8B14" w14:textId="77777777" w:rsidR="00861440" w:rsidRDefault="00861440" w:rsidP="00861440">
      <w:pPr>
        <w:spacing w:before="0" w:after="1560" w:line="240" w:lineRule="auto"/>
        <w:ind w:firstLine="0"/>
        <w:jc w:val="center"/>
      </w:pPr>
      <w:r>
        <w:t>Курсовая</w:t>
      </w:r>
      <w:r w:rsidRPr="00070C80">
        <w:t xml:space="preserve"> работа</w:t>
      </w:r>
    </w:p>
    <w:p w14:paraId="404D5C73" w14:textId="1ED93D89" w:rsidR="00861440" w:rsidRPr="00070C80" w:rsidRDefault="00FE5945" w:rsidP="00861440">
      <w:pPr>
        <w:spacing w:before="600" w:after="1200" w:line="264" w:lineRule="auto"/>
        <w:ind w:left="6237" w:firstLine="0"/>
        <w:jc w:val="left"/>
      </w:pPr>
      <w:r>
        <w:t>Конаева</w:t>
      </w:r>
      <w:r w:rsidR="00861440">
        <w:t xml:space="preserve"> </w:t>
      </w:r>
      <w:r>
        <w:t>Кирилла</w:t>
      </w:r>
      <w:r w:rsidR="00861440">
        <w:t xml:space="preserve"> </w:t>
      </w:r>
      <w:r>
        <w:t>Витальевича</w:t>
      </w:r>
      <w:r w:rsidR="00861440">
        <w:br/>
      </w:r>
      <w:r w:rsidR="00861440">
        <w:br/>
      </w:r>
      <w:r w:rsidR="00861440" w:rsidRPr="004B46E3">
        <w:rPr>
          <w:color w:val="EE0000"/>
        </w:rPr>
        <w:t>студента 3 курса,</w:t>
      </w:r>
      <w:r w:rsidR="00861440">
        <w:rPr>
          <w:color w:val="EE0000"/>
        </w:rPr>
        <w:br/>
      </w:r>
      <w:r w:rsidR="00861440" w:rsidRPr="004B46E3">
        <w:rPr>
          <w:color w:val="EE0000"/>
        </w:rPr>
        <w:t>специальность 1-31 03 09</w:t>
      </w:r>
      <w:r w:rsidR="00861440">
        <w:rPr>
          <w:color w:val="EE0000"/>
        </w:rPr>
        <w:br/>
      </w:r>
      <w:r w:rsidR="00861440">
        <w:t xml:space="preserve">Компьютерная математика </w:t>
      </w:r>
      <w:r w:rsidR="00861440">
        <w:br/>
        <w:t>и системный анализ</w:t>
      </w:r>
      <w:r w:rsidR="00861440">
        <w:br/>
      </w:r>
      <w:r w:rsidR="00861440">
        <w:br/>
        <w:t>Научный руководитель:</w:t>
      </w:r>
      <w:r w:rsidR="00861440">
        <w:br/>
      </w:r>
      <w:r>
        <w:t>старший преподаватель</w:t>
      </w:r>
      <w:r w:rsidR="00861440">
        <w:t>,</w:t>
      </w:r>
      <w:r w:rsidR="00861440">
        <w:br/>
      </w:r>
      <w:r>
        <w:t>А. В. Кушнеров</w:t>
      </w:r>
    </w:p>
    <w:p w14:paraId="72E08DFA" w14:textId="77777777" w:rsidR="00861440" w:rsidRDefault="00861440" w:rsidP="00861440">
      <w:pPr>
        <w:spacing w:before="600" w:line="240" w:lineRule="auto"/>
        <w:ind w:firstLine="0"/>
        <w:jc w:val="center"/>
        <w:sectPr w:rsidR="00861440" w:rsidSect="00861440">
          <w:footerReference w:type="default" r:id="rId8"/>
          <w:pgSz w:w="12240" w:h="15840" w:code="1"/>
          <w:pgMar w:top="1134" w:right="567" w:bottom="1134" w:left="1701" w:header="720" w:footer="720" w:gutter="0"/>
          <w:cols w:space="720"/>
          <w:vAlign w:val="both"/>
          <w:titlePg/>
          <w:docGrid w:linePitch="381"/>
        </w:sectPr>
      </w:pPr>
      <w:r w:rsidRPr="00070C80">
        <w:t>Минск, 20</w:t>
      </w:r>
      <w:r w:rsidRPr="00FE5945">
        <w:t>2</w:t>
      </w:r>
      <w:r>
        <w:t>5</w:t>
      </w:r>
    </w:p>
    <w:p w14:paraId="2BB3A6BC" w14:textId="77777777" w:rsidR="000A7DDB" w:rsidRPr="00476D26" w:rsidRDefault="00FF5E07" w:rsidP="00771478">
      <w:pPr>
        <w:spacing w:before="240" w:after="720"/>
        <w:jc w:val="center"/>
        <w:rPr>
          <w:b/>
          <w:caps/>
          <w:sz w:val="36"/>
        </w:rPr>
      </w:pPr>
      <w:r w:rsidRPr="00476D26">
        <w:rPr>
          <w:b/>
          <w:caps/>
          <w:sz w:val="36"/>
        </w:rPr>
        <w:lastRenderedPageBreak/>
        <w:t>Оглавление</w:t>
      </w:r>
    </w:p>
    <w:p w14:paraId="261037F7" w14:textId="2766A292" w:rsidR="00131D93" w:rsidRDefault="00481B9A">
      <w:pPr>
        <w:pStyle w:val="11"/>
        <w:tabs>
          <w:tab w:val="right" w:leader="dot" w:pos="9962"/>
        </w:tabs>
        <w:rPr>
          <w:rFonts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\o "1-3" \h \z \t "Приложение,1,Заголовок приложения,1" </w:instrText>
      </w:r>
      <w:r>
        <w:fldChar w:fldCharType="separate"/>
      </w:r>
      <w:hyperlink w:anchor="_Toc388294027" w:history="1">
        <w:r w:rsidR="00131D93" w:rsidRPr="00DA565B">
          <w:rPr>
            <w:rStyle w:val="afe"/>
            <w:noProof/>
          </w:rPr>
          <w:t>введение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_Toc388294027 \h </w:instrText>
        </w:r>
        <w:r w:rsidR="00131D93">
          <w:rPr>
            <w:noProof/>
            <w:webHidden/>
          </w:rPr>
        </w:r>
        <w:r w:rsidR="00131D93">
          <w:rPr>
            <w:noProof/>
            <w:webHidden/>
          </w:rPr>
          <w:fldChar w:fldCharType="separate"/>
        </w:r>
        <w:r w:rsidR="0023441F">
          <w:rPr>
            <w:noProof/>
            <w:webHidden/>
          </w:rPr>
          <w:t>2</w:t>
        </w:r>
        <w:r w:rsidR="00131D93">
          <w:rPr>
            <w:noProof/>
            <w:webHidden/>
          </w:rPr>
          <w:fldChar w:fldCharType="end"/>
        </w:r>
      </w:hyperlink>
    </w:p>
    <w:p w14:paraId="573FC503" w14:textId="43E51FA7" w:rsidR="00131D93" w:rsidRDefault="006A0D38">
      <w:pPr>
        <w:pStyle w:val="11"/>
        <w:tabs>
          <w:tab w:val="right" w:leader="dot" w:pos="9962"/>
        </w:tabs>
        <w:rPr>
          <w:rFonts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388294028" w:history="1">
        <w:r w:rsidR="00131D93" w:rsidRPr="00DA565B">
          <w:rPr>
            <w:rStyle w:val="afe"/>
            <w:noProof/>
          </w:rPr>
          <w:t>Глава 1 Общие положения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_Toc388294028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 w:val="0"/>
            <w:bCs w:val="0"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4475EC77" w14:textId="3034C619" w:rsidR="00131D93" w:rsidRDefault="006A0D38">
      <w:pPr>
        <w:pStyle w:val="23"/>
        <w:tabs>
          <w:tab w:val="left" w:pos="1400"/>
          <w:tab w:val="right" w:leader="dot" w:pos="9962"/>
        </w:tabs>
        <w:rPr>
          <w:rFonts w:cstheme="minorBidi"/>
          <w:smallCaps w:val="0"/>
          <w:noProof/>
          <w:sz w:val="22"/>
          <w:szCs w:val="22"/>
          <w:lang w:val="en-US"/>
        </w:rPr>
      </w:pPr>
      <w:hyperlink w:anchor="_Toc388294029" w:history="1">
        <w:r w:rsidR="00131D93" w:rsidRPr="00DA565B">
          <w:rPr>
            <w:rStyle w:val="afe"/>
            <w:noProof/>
          </w:rPr>
          <w:t>1.1</w:t>
        </w:r>
        <w:r w:rsidR="00131D93">
          <w:rPr>
            <w:rFonts w:cstheme="minorBidi"/>
            <w:small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Курсовые работы исследовательского характера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_Toc388294029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7AFD6C0A" w14:textId="5DF2A79C" w:rsidR="00131D93" w:rsidRDefault="006A0D38">
      <w:pPr>
        <w:pStyle w:val="23"/>
        <w:tabs>
          <w:tab w:val="left" w:pos="1400"/>
          <w:tab w:val="right" w:leader="dot" w:pos="9962"/>
        </w:tabs>
        <w:rPr>
          <w:rFonts w:cstheme="minorBidi"/>
          <w:smallCaps w:val="0"/>
          <w:noProof/>
          <w:sz w:val="22"/>
          <w:szCs w:val="22"/>
          <w:lang w:val="en-US"/>
        </w:rPr>
      </w:pPr>
      <w:hyperlink w:anchor="_Toc388294030" w:history="1">
        <w:r w:rsidR="00131D93" w:rsidRPr="00DA565B">
          <w:rPr>
            <w:rStyle w:val="afe"/>
            <w:noProof/>
          </w:rPr>
          <w:t>1.2</w:t>
        </w:r>
        <w:r w:rsidR="00131D93">
          <w:rPr>
            <w:rFonts w:cstheme="minorBidi"/>
            <w:small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Курсовые работы реферативного характера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_Toc388294030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6726C187" w14:textId="252FFC99" w:rsidR="00131D93" w:rsidRDefault="006A0D38">
      <w:pPr>
        <w:pStyle w:val="11"/>
        <w:tabs>
          <w:tab w:val="right" w:leader="dot" w:pos="9962"/>
        </w:tabs>
        <w:rPr>
          <w:rFonts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388294031" w:history="1">
        <w:r w:rsidR="00131D93" w:rsidRPr="00DA565B">
          <w:rPr>
            <w:rStyle w:val="afe"/>
            <w:noProof/>
          </w:rPr>
          <w:t>Глава 2 Иллюстрации, формулы и приложения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_Toc388294031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 w:val="0"/>
            <w:bCs w:val="0"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54DB48A9" w14:textId="378819DA" w:rsidR="00131D93" w:rsidRDefault="006A0D38">
      <w:pPr>
        <w:pStyle w:val="23"/>
        <w:tabs>
          <w:tab w:val="left" w:pos="1400"/>
          <w:tab w:val="right" w:leader="dot" w:pos="9962"/>
        </w:tabs>
        <w:rPr>
          <w:rFonts w:cstheme="minorBidi"/>
          <w:smallCaps w:val="0"/>
          <w:noProof/>
          <w:sz w:val="22"/>
          <w:szCs w:val="22"/>
          <w:lang w:val="en-US"/>
        </w:rPr>
      </w:pPr>
      <w:hyperlink w:anchor="_Toc388294032" w:history="1">
        <w:r w:rsidR="00131D93" w:rsidRPr="00DA565B">
          <w:rPr>
            <w:rStyle w:val="afe"/>
            <w:noProof/>
          </w:rPr>
          <w:t>2.1</w:t>
        </w:r>
        <w:r w:rsidR="00131D93">
          <w:rPr>
            <w:rFonts w:cstheme="minorBidi"/>
            <w:small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Общие требования к оформлению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_Toc388294032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7B7F5574" w14:textId="5788675C" w:rsidR="00131D93" w:rsidRDefault="006A0D38">
      <w:pPr>
        <w:pStyle w:val="23"/>
        <w:tabs>
          <w:tab w:val="left" w:pos="1400"/>
          <w:tab w:val="right" w:leader="dot" w:pos="9962"/>
        </w:tabs>
        <w:rPr>
          <w:rFonts w:cstheme="minorBidi"/>
          <w:smallCaps w:val="0"/>
          <w:noProof/>
          <w:sz w:val="22"/>
          <w:szCs w:val="22"/>
          <w:lang w:val="en-US"/>
        </w:rPr>
      </w:pPr>
      <w:hyperlink w:anchor="_Toc388294033" w:history="1">
        <w:r w:rsidR="00131D93" w:rsidRPr="00DA565B">
          <w:rPr>
            <w:rStyle w:val="afe"/>
            <w:noProof/>
          </w:rPr>
          <w:t>2.2</w:t>
        </w:r>
        <w:r w:rsidR="00131D93">
          <w:rPr>
            <w:rFonts w:cstheme="minorBidi"/>
            <w:small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Заголовки структурных частей работы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_Toc388294033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5EFE5014" w14:textId="5A4475BA" w:rsidR="00131D93" w:rsidRDefault="006A0D38">
      <w:pPr>
        <w:pStyle w:val="31"/>
        <w:tabs>
          <w:tab w:val="left" w:pos="1960"/>
          <w:tab w:val="right" w:leader="dot" w:pos="9962"/>
        </w:tabs>
        <w:rPr>
          <w:rFonts w:cstheme="minorBidi"/>
          <w:i w:val="0"/>
          <w:iCs w:val="0"/>
          <w:noProof/>
          <w:sz w:val="22"/>
          <w:szCs w:val="22"/>
          <w:lang w:val="en-US"/>
        </w:rPr>
      </w:pPr>
      <w:hyperlink w:anchor="_Toc388294034" w:history="1">
        <w:r w:rsidR="00131D93" w:rsidRPr="00DA565B">
          <w:rPr>
            <w:rStyle w:val="afe"/>
            <w:noProof/>
          </w:rPr>
          <w:t>2.2.1</w:t>
        </w:r>
        <w:r w:rsidR="00131D93">
          <w:rPr>
            <w:rFonts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Заголовки разделов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_Toc388294034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5D5302BB" w14:textId="4C4A4687" w:rsidR="00131D93" w:rsidRDefault="006A0D38">
      <w:pPr>
        <w:pStyle w:val="31"/>
        <w:tabs>
          <w:tab w:val="left" w:pos="1960"/>
          <w:tab w:val="right" w:leader="dot" w:pos="9962"/>
        </w:tabs>
        <w:rPr>
          <w:rFonts w:cstheme="minorBidi"/>
          <w:i w:val="0"/>
          <w:iCs w:val="0"/>
          <w:noProof/>
          <w:sz w:val="22"/>
          <w:szCs w:val="22"/>
          <w:lang w:val="en-US"/>
        </w:rPr>
      </w:pPr>
      <w:hyperlink w:anchor="_Toc388294035" w:history="1">
        <w:r w:rsidR="00131D93" w:rsidRPr="00DA565B">
          <w:rPr>
            <w:rStyle w:val="afe"/>
            <w:noProof/>
          </w:rPr>
          <w:t>2.2.2</w:t>
        </w:r>
        <w:r w:rsidR="00131D93">
          <w:rPr>
            <w:rFonts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Заголовки подразделов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_Toc388294035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549C9640" w14:textId="6E96221B" w:rsidR="00131D93" w:rsidRDefault="006A0D38">
      <w:pPr>
        <w:pStyle w:val="23"/>
        <w:tabs>
          <w:tab w:val="left" w:pos="1400"/>
          <w:tab w:val="right" w:leader="dot" w:pos="9962"/>
        </w:tabs>
        <w:rPr>
          <w:rFonts w:cstheme="minorBidi"/>
          <w:smallCaps w:val="0"/>
          <w:noProof/>
          <w:sz w:val="22"/>
          <w:szCs w:val="22"/>
          <w:lang w:val="en-US"/>
        </w:rPr>
      </w:pPr>
      <w:hyperlink w:anchor="_Toc388294036" w:history="1">
        <w:r w:rsidR="00131D93" w:rsidRPr="00DA565B">
          <w:rPr>
            <w:rStyle w:val="afe"/>
            <w:noProof/>
          </w:rPr>
          <w:t>2.3</w:t>
        </w:r>
        <w:r w:rsidR="00131D93">
          <w:rPr>
            <w:rFonts w:cstheme="minorBidi"/>
            <w:small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Иллюстрации и таблицы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_Toc388294036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163CF8AF" w14:textId="6A0E0A09" w:rsidR="00131D93" w:rsidRDefault="006A0D38">
      <w:pPr>
        <w:pStyle w:val="23"/>
        <w:tabs>
          <w:tab w:val="left" w:pos="1400"/>
          <w:tab w:val="right" w:leader="dot" w:pos="9962"/>
        </w:tabs>
        <w:rPr>
          <w:rFonts w:cstheme="minorBidi"/>
          <w:smallCaps w:val="0"/>
          <w:noProof/>
          <w:sz w:val="22"/>
          <w:szCs w:val="22"/>
          <w:lang w:val="en-US"/>
        </w:rPr>
      </w:pPr>
      <w:hyperlink w:anchor="_Toc388294037" w:history="1">
        <w:r w:rsidR="00131D93" w:rsidRPr="00DA565B">
          <w:rPr>
            <w:rStyle w:val="afe"/>
            <w:noProof/>
          </w:rPr>
          <w:t>2.4</w:t>
        </w:r>
        <w:r w:rsidR="00131D93">
          <w:rPr>
            <w:rFonts w:cstheme="minorBidi"/>
            <w:small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Оформление научно-справочного аппарата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_Toc388294037 \h </w:instrText>
        </w:r>
        <w:r w:rsidR="00131D93">
          <w:rPr>
            <w:noProof/>
            <w:webHidden/>
          </w:rPr>
          <w:fldChar w:fldCharType="separate"/>
        </w:r>
        <w:r w:rsidR="0023441F">
          <w:rPr>
            <w:b/>
            <w:bCs/>
            <w:noProof/>
            <w:webHidden/>
          </w:rPr>
          <w:t>Ошибка! Закладка не определена.</w:t>
        </w:r>
        <w:r w:rsidR="00131D93">
          <w:rPr>
            <w:noProof/>
            <w:webHidden/>
          </w:rPr>
          <w:fldChar w:fldCharType="end"/>
        </w:r>
      </w:hyperlink>
    </w:p>
    <w:p w14:paraId="3C1D0679" w14:textId="26556F26" w:rsidR="00131D93" w:rsidRDefault="006A0D38">
      <w:pPr>
        <w:pStyle w:val="11"/>
        <w:tabs>
          <w:tab w:val="right" w:leader="dot" w:pos="9962"/>
        </w:tabs>
        <w:rPr>
          <w:rFonts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388294038" w:history="1">
        <w:r w:rsidR="00131D93" w:rsidRPr="00DA565B">
          <w:rPr>
            <w:rStyle w:val="afe"/>
            <w:noProof/>
          </w:rPr>
          <w:t>заключение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_Toc388294038 \h </w:instrText>
        </w:r>
        <w:r w:rsidR="00131D93">
          <w:rPr>
            <w:noProof/>
            <w:webHidden/>
          </w:rPr>
        </w:r>
        <w:r w:rsidR="00131D93">
          <w:rPr>
            <w:noProof/>
            <w:webHidden/>
          </w:rPr>
          <w:fldChar w:fldCharType="separate"/>
        </w:r>
        <w:r w:rsidR="0023441F">
          <w:rPr>
            <w:noProof/>
            <w:webHidden/>
          </w:rPr>
          <w:t>2</w:t>
        </w:r>
        <w:r w:rsidR="00131D93">
          <w:rPr>
            <w:noProof/>
            <w:webHidden/>
          </w:rPr>
          <w:fldChar w:fldCharType="end"/>
        </w:r>
      </w:hyperlink>
    </w:p>
    <w:p w14:paraId="408E32F0" w14:textId="2DED18BA" w:rsidR="00131D93" w:rsidRDefault="006A0D38">
      <w:pPr>
        <w:pStyle w:val="11"/>
        <w:tabs>
          <w:tab w:val="right" w:leader="dot" w:pos="9962"/>
        </w:tabs>
        <w:rPr>
          <w:rFonts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388294039" w:history="1">
        <w:r w:rsidR="00131D93" w:rsidRPr="00DA565B">
          <w:rPr>
            <w:rStyle w:val="afe"/>
            <w:noProof/>
          </w:rPr>
          <w:t>Список использованной литературы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_Toc388294039 \h </w:instrText>
        </w:r>
        <w:r w:rsidR="00131D93">
          <w:rPr>
            <w:noProof/>
            <w:webHidden/>
          </w:rPr>
        </w:r>
        <w:r w:rsidR="00131D93">
          <w:rPr>
            <w:noProof/>
            <w:webHidden/>
          </w:rPr>
          <w:fldChar w:fldCharType="separate"/>
        </w:r>
        <w:r w:rsidR="0023441F">
          <w:rPr>
            <w:noProof/>
            <w:webHidden/>
          </w:rPr>
          <w:t>2</w:t>
        </w:r>
        <w:r w:rsidR="00131D93">
          <w:rPr>
            <w:noProof/>
            <w:webHidden/>
          </w:rPr>
          <w:fldChar w:fldCharType="end"/>
        </w:r>
      </w:hyperlink>
    </w:p>
    <w:p w14:paraId="2A44F901" w14:textId="05A541AD" w:rsidR="00131D93" w:rsidRDefault="006A0D38" w:rsidP="00131D93">
      <w:pPr>
        <w:pStyle w:val="11"/>
        <w:tabs>
          <w:tab w:val="left" w:pos="2552"/>
          <w:tab w:val="right" w:leader="dot" w:pos="9962"/>
        </w:tabs>
        <w:rPr>
          <w:rFonts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388294040" w:history="1">
        <w:r w:rsidR="00131D93" w:rsidRPr="00DA565B">
          <w:rPr>
            <w:rStyle w:val="afe"/>
            <w:noProof/>
          </w:rPr>
          <w:t>ПРИЛОЖЕНИЕ А.</w:t>
        </w:r>
        <w:r w:rsidR="00131D93">
          <w:rPr>
            <w:rFonts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31D93" w:rsidRPr="00DA565B">
          <w:rPr>
            <w:rStyle w:val="afe"/>
            <w:noProof/>
          </w:rPr>
          <w:t>Код программы</w:t>
        </w:r>
        <w:r w:rsidR="00131D93">
          <w:rPr>
            <w:noProof/>
            <w:webHidden/>
          </w:rPr>
          <w:tab/>
        </w:r>
        <w:r w:rsidR="00131D93">
          <w:rPr>
            <w:noProof/>
            <w:webHidden/>
          </w:rPr>
          <w:fldChar w:fldCharType="begin"/>
        </w:r>
        <w:r w:rsidR="00131D93">
          <w:rPr>
            <w:noProof/>
            <w:webHidden/>
          </w:rPr>
          <w:instrText xml:space="preserve"> PAGEREF _Toc388294040 \h </w:instrText>
        </w:r>
        <w:r w:rsidR="00131D93">
          <w:rPr>
            <w:noProof/>
            <w:webHidden/>
          </w:rPr>
        </w:r>
        <w:r w:rsidR="00131D93">
          <w:rPr>
            <w:noProof/>
            <w:webHidden/>
          </w:rPr>
          <w:fldChar w:fldCharType="separate"/>
        </w:r>
        <w:r w:rsidR="0023441F">
          <w:rPr>
            <w:noProof/>
            <w:webHidden/>
          </w:rPr>
          <w:t>2</w:t>
        </w:r>
        <w:r w:rsidR="00131D93">
          <w:rPr>
            <w:noProof/>
            <w:webHidden/>
          </w:rPr>
          <w:fldChar w:fldCharType="end"/>
        </w:r>
      </w:hyperlink>
    </w:p>
    <w:p w14:paraId="331170B5" w14:textId="77777777" w:rsidR="000A7DDB" w:rsidRPr="000A7DDB" w:rsidRDefault="00481B9A" w:rsidP="00FF5E07">
      <w:r>
        <w:rPr>
          <w:rFonts w:cstheme="minorHAnsi"/>
          <w:sz w:val="20"/>
          <w:szCs w:val="20"/>
        </w:rPr>
        <w:fldChar w:fldCharType="end"/>
      </w:r>
    </w:p>
    <w:p w14:paraId="01E92202" w14:textId="775542A7" w:rsidR="00024EFE" w:rsidRPr="00024EFE" w:rsidRDefault="00FF5E07" w:rsidP="00024EFE">
      <w:pPr>
        <w:pStyle w:val="12"/>
      </w:pPr>
      <w:bookmarkStart w:id="0" w:name="_Toc385679100"/>
      <w:bookmarkStart w:id="1" w:name="_Toc388294027"/>
      <w:r>
        <w:lastRenderedPageBreak/>
        <w:t>введение</w:t>
      </w:r>
      <w:bookmarkEnd w:id="0"/>
      <w:bookmarkEnd w:id="1"/>
    </w:p>
    <w:p w14:paraId="67CA461F" w14:textId="7777777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Данная курсовая работа относится к исследовательским (опытно-экспериментальным) работам, поскольку включает как теоретический анализ современных алгоритмов и методов построения маршрутов, так и практическую реализацию и экспериментальное тестирование разработанного программного обеспечения.</w:t>
      </w:r>
    </w:p>
    <w:p w14:paraId="4C042092" w14:textId="7777777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В современном мире эффективная навигация становится неотъемлемой частью повседневной жизни, особенно в условиях роста числа пользователей мобильных устройств и развития транспортной инфраструктуры. Проблема построения маршрутов актуальна для туристов, водителей, служб доставки и экстренных служб. Усложнение дорожной обстановки, увеличение объёмов данных и необходимость учёта множества факторов (пробки, погодные условия, индивидуальные предпочтения) требуют внедрения интеллектуальных методов и современных алгоритмов, способных обеспечивать быстрое и точное построение маршрутов.</w:t>
      </w:r>
    </w:p>
    <w:p w14:paraId="1E0D3437" w14:textId="1AF5F533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В последние годы ведущие компании и исследовательские группы активно разрабатывают и внедряют интеллектуальные системы маршрутизации. Используются алгоритмы графов (Дейкстра, A*, Беллмана-Форда), методы машинного обучения и нейросетевые подходы для прогнозирования времени в пути и оптимизации маршрутов. Примеры таких решений можно встретить в Google Maps, Яндекс Навигатор, Here и других сервисах, где ИИ помогает учитывать динамические изменения на дорогах и персонализировать рекомендации для пользователей.</w:t>
      </w:r>
    </w:p>
    <w:p w14:paraId="741F6191" w14:textId="35CBDFA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 xml:space="preserve">Область исследования охватывает разработку и оптимизацию алгоритмов построения маршрутов на реальных картах с применением методов искусственного </w:t>
      </w:r>
      <w:r w:rsidRPr="00024EFE">
        <w:rPr>
          <w:rFonts w:cstheme="minorHAnsi"/>
          <w:color w:val="000000"/>
          <w:szCs w:val="28"/>
        </w:rPr>
        <w:lastRenderedPageBreak/>
        <w:t xml:space="preserve">интеллекта. В работе рассматриваются современные подходы, реализованные на программной платформе Python с использованием актуальных библиотек для обработки геоданных и построения маршрутов.  </w:t>
      </w:r>
    </w:p>
    <w:p w14:paraId="5BF69C4C" w14:textId="35C1477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Несмотря на наличие коммерческих и открытых решений, задача интеграции ИИ в построение маршрутов остаётся актуальной для повышения точности, скорости и адаптивности навигационных систем. Исследование необходимо для создания гибких и масштабируемых решений, способных учитывать индивидуальные потребности пользователей и специфику различных регионов.</w:t>
      </w:r>
    </w:p>
    <w:p w14:paraId="14A39C15" w14:textId="77777777" w:rsidR="003204C6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В первой главе представлен теоретический анализ существующих методов построения маршрутов, форматов данных и алгоритмов оптимизации.</w:t>
      </w:r>
    </w:p>
    <w:p w14:paraId="1C377E43" w14:textId="71A9A81F" w:rsidR="00476D26" w:rsidRPr="00024EFE" w:rsidRDefault="00024EFE" w:rsidP="00024EFE">
      <w:pPr>
        <w:rPr>
          <w:rFonts w:cstheme="minorHAnsi"/>
        </w:rPr>
      </w:pPr>
      <w:r w:rsidRPr="00024EFE">
        <w:rPr>
          <w:rFonts w:cstheme="minorHAnsi"/>
          <w:color w:val="000000"/>
          <w:szCs w:val="28"/>
        </w:rPr>
        <w:t>Вторая глава посвящена проектированию и реализации веб-приложения, интеграции ИИ-моделей, а также экспериментальному тестированию и анализу результатов</w:t>
      </w:r>
      <w:r w:rsidR="00131D93" w:rsidRPr="00024EFE">
        <w:rPr>
          <w:rFonts w:cstheme="minorHAnsi"/>
          <w:color w:val="000000"/>
          <w:szCs w:val="28"/>
        </w:rPr>
        <w:t>.</w:t>
      </w:r>
    </w:p>
    <w:p w14:paraId="17F3828B" w14:textId="0CB408C5" w:rsidR="00FF5E07" w:rsidRPr="009606C6" w:rsidRDefault="003613C6" w:rsidP="00086E39">
      <w:pPr>
        <w:pStyle w:val="1"/>
      </w:pPr>
      <w:bookmarkStart w:id="2" w:name="_Toc385679101"/>
      <w:r>
        <w:lastRenderedPageBreak/>
        <w:br/>
      </w:r>
      <w:bookmarkStart w:id="3" w:name="_Hlk198202619"/>
      <w:bookmarkEnd w:id="2"/>
      <w:r w:rsidR="0061118D" w:rsidRPr="0061118D">
        <w:t>Теоретические основы построения навигационных систем</w:t>
      </w:r>
      <w:bookmarkEnd w:id="3"/>
    </w:p>
    <w:p w14:paraId="73E3DCCB" w14:textId="51E22E47" w:rsidR="00131D93" w:rsidRDefault="00DE0CF3" w:rsidP="00131D93">
      <w:pPr>
        <w:pStyle w:val="2"/>
      </w:pPr>
      <w:r>
        <w:t>Постановка задачи</w:t>
      </w:r>
    </w:p>
    <w:p w14:paraId="724D2CEA" w14:textId="77777777" w:rsidR="007B7A9A" w:rsidRDefault="00DE0CF3" w:rsidP="007B7A9A">
      <w:r>
        <w:t>Целью данной работы является развитие и оптимизация веб-приложения для построения маршрутов на реальной карте с использованием усовершенствованного алгоритма маршрутизации. В рамках работы предполагается решение следующих задач:</w:t>
      </w:r>
    </w:p>
    <w:p w14:paraId="7FC03E56" w14:textId="296712E9" w:rsidR="00DE0CF3" w:rsidRDefault="00DE0CF3" w:rsidP="00360E57">
      <w:pPr>
        <w:pStyle w:val="a1"/>
        <w:numPr>
          <w:ilvl w:val="0"/>
          <w:numId w:val="6"/>
        </w:numPr>
      </w:pPr>
      <w:r>
        <w:t>Провести анализ существующего решения и определить направления его оптимизации:</w:t>
      </w:r>
    </w:p>
    <w:p w14:paraId="0D246387" w14:textId="77777777" w:rsidR="00DE0CF3" w:rsidRDefault="00DE0CF3" w:rsidP="00360E57">
      <w:pPr>
        <w:pStyle w:val="a1"/>
        <w:numPr>
          <w:ilvl w:val="0"/>
          <w:numId w:val="7"/>
        </w:numPr>
      </w:pPr>
      <w:r>
        <w:t>исследовать текущие ограничения системы</w:t>
      </w:r>
    </w:p>
    <w:p w14:paraId="480AF64D" w14:textId="77777777" w:rsidR="00DE0CF3" w:rsidRDefault="00DE0CF3" w:rsidP="00360E57">
      <w:pPr>
        <w:pStyle w:val="a1"/>
        <w:numPr>
          <w:ilvl w:val="0"/>
          <w:numId w:val="7"/>
        </w:numPr>
      </w:pPr>
      <w:r>
        <w:t>выявить возможности повышения производительности</w:t>
      </w:r>
    </w:p>
    <w:p w14:paraId="6797D404" w14:textId="77777777" w:rsidR="00DE0CF3" w:rsidRDefault="00DE0CF3" w:rsidP="00360E57">
      <w:pPr>
        <w:pStyle w:val="a1"/>
        <w:numPr>
          <w:ilvl w:val="0"/>
          <w:numId w:val="7"/>
        </w:numPr>
      </w:pPr>
      <w:r>
        <w:t>определить пути улучшения пользовательского опыта</w:t>
      </w:r>
    </w:p>
    <w:p w14:paraId="46AD9ACF" w14:textId="77777777" w:rsidR="00DE0CF3" w:rsidRDefault="00DE0CF3" w:rsidP="00360E57">
      <w:pPr>
        <w:pStyle w:val="a1"/>
        <w:numPr>
          <w:ilvl w:val="0"/>
          <w:numId w:val="6"/>
        </w:numPr>
      </w:pPr>
      <w:r>
        <w:t>Модифицировать алгоритм построения маршрутов:</w:t>
      </w:r>
    </w:p>
    <w:p w14:paraId="0D18CC9F" w14:textId="77777777" w:rsidR="00DE0CF3" w:rsidRDefault="00DE0CF3" w:rsidP="00360E57">
      <w:pPr>
        <w:pStyle w:val="a1"/>
        <w:numPr>
          <w:ilvl w:val="0"/>
          <w:numId w:val="8"/>
        </w:numPr>
      </w:pPr>
      <w:r>
        <w:t>реализовать оптимизированную версию алгоритма Дейкстры с использованием приоритетной очереди</w:t>
      </w:r>
    </w:p>
    <w:p w14:paraId="0B6EA5F0" w14:textId="77777777" w:rsidR="00DE0CF3" w:rsidRDefault="00DE0CF3" w:rsidP="00360E57">
      <w:pPr>
        <w:pStyle w:val="a1"/>
        <w:numPr>
          <w:ilvl w:val="0"/>
          <w:numId w:val="8"/>
        </w:numPr>
      </w:pPr>
      <w:r>
        <w:t>обеспечить учёт различных метрик при построении маршрута (тип маршрута, тип дороги, расстояние)</w:t>
      </w:r>
    </w:p>
    <w:p w14:paraId="2EE0A82D" w14:textId="77777777" w:rsidR="00DE0CF3" w:rsidRDefault="00DE0CF3" w:rsidP="00360E57">
      <w:pPr>
        <w:pStyle w:val="a1"/>
        <w:numPr>
          <w:ilvl w:val="0"/>
          <w:numId w:val="8"/>
        </w:numPr>
      </w:pPr>
      <w:r>
        <w:t>провести сравнительный анализ эффективности классического и модифицированного алгоритмов</w:t>
      </w:r>
    </w:p>
    <w:p w14:paraId="7BA0A4D4" w14:textId="77777777" w:rsidR="00DE0CF3" w:rsidRDefault="00DE0CF3" w:rsidP="00360E57">
      <w:pPr>
        <w:pStyle w:val="a1"/>
        <w:numPr>
          <w:ilvl w:val="0"/>
          <w:numId w:val="6"/>
        </w:numPr>
      </w:pPr>
      <w:r>
        <w:t>Усовершенствовать архитектуру приложения:</w:t>
      </w:r>
    </w:p>
    <w:p w14:paraId="5CE05B17" w14:textId="77777777" w:rsidR="00DE0CF3" w:rsidRDefault="00DE0CF3" w:rsidP="00360E57">
      <w:pPr>
        <w:pStyle w:val="a1"/>
        <w:numPr>
          <w:ilvl w:val="0"/>
          <w:numId w:val="9"/>
        </w:numPr>
      </w:pPr>
      <w:r>
        <w:t>оптимизировать серверную часть на базе Flask</w:t>
      </w:r>
    </w:p>
    <w:p w14:paraId="261367C9" w14:textId="77777777" w:rsidR="00DE0CF3" w:rsidRDefault="00DE0CF3" w:rsidP="00360E57">
      <w:pPr>
        <w:pStyle w:val="a1"/>
        <w:numPr>
          <w:ilvl w:val="0"/>
          <w:numId w:val="9"/>
        </w:numPr>
      </w:pPr>
      <w:r>
        <w:t>улучшить механизмы обработки географических данных</w:t>
      </w:r>
    </w:p>
    <w:p w14:paraId="5181491C" w14:textId="77777777" w:rsidR="00DE0CF3" w:rsidRDefault="00DE0CF3" w:rsidP="00360E57">
      <w:pPr>
        <w:pStyle w:val="a1"/>
        <w:numPr>
          <w:ilvl w:val="0"/>
          <w:numId w:val="9"/>
        </w:numPr>
      </w:pPr>
      <w:r>
        <w:t>обеспечить эффективную работу с моделью реальной карты</w:t>
      </w:r>
    </w:p>
    <w:p w14:paraId="67DE8EC3" w14:textId="77777777" w:rsidR="00DE0CF3" w:rsidRDefault="00DE0CF3" w:rsidP="00360E57">
      <w:pPr>
        <w:pStyle w:val="a1"/>
        <w:numPr>
          <w:ilvl w:val="0"/>
          <w:numId w:val="6"/>
        </w:numPr>
      </w:pPr>
      <w:r>
        <w:lastRenderedPageBreak/>
        <w:t>Реализовать комплексное тестирование системы:</w:t>
      </w:r>
    </w:p>
    <w:p w14:paraId="6017B5A4" w14:textId="77777777" w:rsidR="00DE0CF3" w:rsidRDefault="00DE0CF3" w:rsidP="00360E57">
      <w:pPr>
        <w:pStyle w:val="a1"/>
        <w:numPr>
          <w:ilvl w:val="0"/>
          <w:numId w:val="10"/>
        </w:numPr>
      </w:pPr>
      <w:r>
        <w:t>провести нагрузочное тестирование модифицированного алгоритма</w:t>
      </w:r>
    </w:p>
    <w:p w14:paraId="08A03683" w14:textId="77777777" w:rsidR="00DE0CF3" w:rsidRDefault="00DE0CF3" w:rsidP="00360E57">
      <w:pPr>
        <w:pStyle w:val="a1"/>
        <w:numPr>
          <w:ilvl w:val="0"/>
          <w:numId w:val="10"/>
        </w:numPr>
      </w:pPr>
      <w:r>
        <w:t>выполнить сравнительный анализ производительности</w:t>
      </w:r>
    </w:p>
    <w:p w14:paraId="05580294" w14:textId="77777777" w:rsidR="00DE0CF3" w:rsidRDefault="00DE0CF3" w:rsidP="00360E57">
      <w:pPr>
        <w:pStyle w:val="a1"/>
        <w:numPr>
          <w:ilvl w:val="0"/>
          <w:numId w:val="10"/>
        </w:numPr>
      </w:pPr>
      <w:r>
        <w:t>протестировать работу системы на реальных картографических данных</w:t>
      </w:r>
    </w:p>
    <w:p w14:paraId="01BD6CF1" w14:textId="77777777" w:rsidR="002E7476" w:rsidRDefault="00DE0CF3" w:rsidP="002E7476">
      <w:r>
        <w:t>Практическая значимость работы заключается в создании оптимизированного решения для построения маршрутов, которое обеспечивает более эффективную обработку картографических данных и улучшенную производительность по сравнению с предыдущей версией системы.</w:t>
      </w:r>
    </w:p>
    <w:p w14:paraId="73F37344" w14:textId="40948BD9" w:rsidR="00760FC7" w:rsidRDefault="002E7476" w:rsidP="00760FC7">
      <w:pPr>
        <w:pStyle w:val="2"/>
      </w:pPr>
      <w:r>
        <w:t>Анализ предметной области</w:t>
      </w:r>
    </w:p>
    <w:p w14:paraId="1DC5CF4A" w14:textId="046EEA00" w:rsidR="00760FC7" w:rsidRDefault="00760FC7" w:rsidP="00A36C8F">
      <w:pPr>
        <w:pStyle w:val="3"/>
      </w:pPr>
      <w:r>
        <w:t>Актуальность навигационных систем</w:t>
      </w:r>
    </w:p>
    <w:p w14:paraId="0FB33D95" w14:textId="77777777" w:rsidR="00760FC7" w:rsidRPr="00760FC7" w:rsidRDefault="00760FC7" w:rsidP="00760FC7">
      <w:pPr>
        <w:rPr>
          <w:lang w:val="ru-BY"/>
        </w:rPr>
      </w:pPr>
      <w:r w:rsidRPr="00760FC7">
        <w:rPr>
          <w:lang w:val="ru-BY"/>
        </w:rPr>
        <w:t>В современном мире навигационные системы стали неотъемлемой частью повседневной жизни. Они находят широкое применение как в личном использовании, так и в профессиональной деятельности. Развитие веб-технологий и картографических сервисов создало потребность в эффективных решениях для построения маршрутов, доступных через веб-интерфейс.</w:t>
      </w:r>
    </w:p>
    <w:p w14:paraId="6A4E2404" w14:textId="77777777" w:rsidR="00760FC7" w:rsidRPr="00760FC7" w:rsidRDefault="00760FC7" w:rsidP="00760FC7">
      <w:pPr>
        <w:rPr>
          <w:lang w:val="ru-BY"/>
        </w:rPr>
      </w:pPr>
      <w:r w:rsidRPr="00760FC7">
        <w:rPr>
          <w:lang w:val="ru-BY"/>
        </w:rPr>
        <w:t>Ключевыми факторами, определяющими актуальность разработки навигационных систем, являются:</w:t>
      </w:r>
    </w:p>
    <w:p w14:paraId="52C891B5" w14:textId="77777777" w:rsidR="00760FC7" w:rsidRPr="001478D5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Растущая потребность в оптимизации времени перемещения</w:t>
      </w:r>
    </w:p>
    <w:p w14:paraId="738AA7F0" w14:textId="77777777" w:rsidR="00760FC7" w:rsidRPr="001478D5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Необходимость учета различных параметров маршрута (тип дороги, загруженность, расстояние)</w:t>
      </w:r>
    </w:p>
    <w:p w14:paraId="2959A490" w14:textId="77777777" w:rsidR="00760FC7" w:rsidRPr="001478D5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Увеличение доступности картографических данных</w:t>
      </w:r>
    </w:p>
    <w:p w14:paraId="1F7223AF" w14:textId="60DBE394" w:rsidR="00760FC7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Развитие веб-технологий, позволяющих создавать интерактивные картографические приложения</w:t>
      </w:r>
    </w:p>
    <w:p w14:paraId="6EB68964" w14:textId="0DFD32E7" w:rsidR="001478D5" w:rsidRDefault="001478D5" w:rsidP="00A36C8F">
      <w:pPr>
        <w:pStyle w:val="3"/>
      </w:pPr>
      <w:r>
        <w:lastRenderedPageBreak/>
        <w:t>Основные задачи маршрутизации</w:t>
      </w:r>
    </w:p>
    <w:p w14:paraId="26B959D1" w14:textId="77777777" w:rsidR="001478D5" w:rsidRDefault="001478D5" w:rsidP="001478D5">
      <w:r>
        <w:t>При разработке систем построения маршрутов необходимо решать следующие ключевые задачи:</w:t>
      </w:r>
    </w:p>
    <w:p w14:paraId="58DC9E9A" w14:textId="2BF30FFE" w:rsidR="001478D5" w:rsidRDefault="001478D5" w:rsidP="00E47CD7">
      <w:pPr>
        <w:pStyle w:val="a1"/>
        <w:numPr>
          <w:ilvl w:val="0"/>
          <w:numId w:val="12"/>
        </w:numPr>
      </w:pPr>
      <w:r>
        <w:t>Обработка картографических данных:</w:t>
      </w:r>
    </w:p>
    <w:p w14:paraId="75BADD16" w14:textId="3949A21A" w:rsidR="001478D5" w:rsidRDefault="001478D5" w:rsidP="00E47CD7">
      <w:pPr>
        <w:pStyle w:val="a1"/>
        <w:numPr>
          <w:ilvl w:val="0"/>
          <w:numId w:val="13"/>
        </w:numPr>
      </w:pPr>
      <w:r>
        <w:t>Работа с различными форматами геоданных</w:t>
      </w:r>
    </w:p>
    <w:p w14:paraId="1CC08A08" w14:textId="77777777" w:rsidR="001478D5" w:rsidRDefault="001478D5" w:rsidP="00E47CD7">
      <w:pPr>
        <w:pStyle w:val="a1"/>
        <w:numPr>
          <w:ilvl w:val="0"/>
          <w:numId w:val="13"/>
        </w:numPr>
      </w:pPr>
      <w:r>
        <w:t>Построение графовой модели дорожной сети</w:t>
      </w:r>
    </w:p>
    <w:p w14:paraId="217C2442" w14:textId="77777777" w:rsidR="001478D5" w:rsidRDefault="001478D5" w:rsidP="00E47CD7">
      <w:pPr>
        <w:pStyle w:val="a1"/>
        <w:numPr>
          <w:ilvl w:val="0"/>
          <w:numId w:val="13"/>
        </w:numPr>
      </w:pPr>
      <w:r>
        <w:t>Учет атрибутов дорожных элементов</w:t>
      </w:r>
    </w:p>
    <w:p w14:paraId="3287B92A" w14:textId="77777777" w:rsidR="001478D5" w:rsidRDefault="001478D5" w:rsidP="00E47CD7">
      <w:pPr>
        <w:pStyle w:val="a1"/>
        <w:numPr>
          <w:ilvl w:val="0"/>
          <w:numId w:val="12"/>
        </w:numPr>
      </w:pPr>
      <w:r>
        <w:t>Оптимизация алгоритмов построения маршрута:</w:t>
      </w:r>
    </w:p>
    <w:p w14:paraId="1BD75B26" w14:textId="77777777" w:rsidR="001478D5" w:rsidRDefault="001478D5" w:rsidP="00E47CD7">
      <w:pPr>
        <w:pStyle w:val="a1"/>
        <w:numPr>
          <w:ilvl w:val="0"/>
          <w:numId w:val="14"/>
        </w:numPr>
      </w:pPr>
      <w:r>
        <w:t>Выбор эффективных алгоритмов поиска пути</w:t>
      </w:r>
    </w:p>
    <w:p w14:paraId="2FD080F2" w14:textId="77777777" w:rsidR="001478D5" w:rsidRDefault="001478D5" w:rsidP="00E47CD7">
      <w:pPr>
        <w:pStyle w:val="a1"/>
        <w:numPr>
          <w:ilvl w:val="0"/>
          <w:numId w:val="14"/>
        </w:numPr>
      </w:pPr>
      <w:r>
        <w:t>Оптимизация структур данных</w:t>
      </w:r>
    </w:p>
    <w:p w14:paraId="6CEF89F8" w14:textId="77777777" w:rsidR="001478D5" w:rsidRDefault="001478D5" w:rsidP="00E47CD7">
      <w:pPr>
        <w:pStyle w:val="a1"/>
        <w:numPr>
          <w:ilvl w:val="0"/>
          <w:numId w:val="14"/>
        </w:numPr>
      </w:pPr>
      <w:r>
        <w:t>Балансировка между скоростью работы и точностью результатов</w:t>
      </w:r>
    </w:p>
    <w:p w14:paraId="3C8CE8ED" w14:textId="77777777" w:rsidR="001478D5" w:rsidRDefault="001478D5" w:rsidP="00E47CD7">
      <w:pPr>
        <w:pStyle w:val="a1"/>
        <w:numPr>
          <w:ilvl w:val="0"/>
          <w:numId w:val="12"/>
        </w:numPr>
      </w:pPr>
      <w:r>
        <w:t>Визуализация данных:</w:t>
      </w:r>
    </w:p>
    <w:p w14:paraId="04D0B36D" w14:textId="77777777" w:rsidR="001478D5" w:rsidRDefault="001478D5" w:rsidP="00E47CD7">
      <w:pPr>
        <w:pStyle w:val="a1"/>
        <w:numPr>
          <w:ilvl w:val="0"/>
          <w:numId w:val="15"/>
        </w:numPr>
      </w:pPr>
      <w:r>
        <w:t>Отображение карты и маршрутов</w:t>
      </w:r>
    </w:p>
    <w:p w14:paraId="55802294" w14:textId="77777777" w:rsidR="001478D5" w:rsidRDefault="001478D5" w:rsidP="00E47CD7">
      <w:pPr>
        <w:pStyle w:val="a1"/>
        <w:numPr>
          <w:ilvl w:val="0"/>
          <w:numId w:val="15"/>
        </w:numPr>
      </w:pPr>
      <w:r>
        <w:t>Обеспечение интерактивности интерфейса</w:t>
      </w:r>
    </w:p>
    <w:p w14:paraId="4EE50EF6" w14:textId="189A2018" w:rsidR="00F713D7" w:rsidRDefault="001478D5" w:rsidP="00E47CD7">
      <w:pPr>
        <w:pStyle w:val="a1"/>
        <w:numPr>
          <w:ilvl w:val="0"/>
          <w:numId w:val="15"/>
        </w:numPr>
      </w:pPr>
      <w:r>
        <w:t>Оптимизация производительности отрисовки</w:t>
      </w:r>
    </w:p>
    <w:p w14:paraId="6BCDEA65" w14:textId="454CFDF9" w:rsidR="00F713D7" w:rsidRPr="001764CA" w:rsidRDefault="00F713D7" w:rsidP="00A36C8F">
      <w:pPr>
        <w:pStyle w:val="3"/>
      </w:pPr>
      <w:r w:rsidRPr="001764CA">
        <w:t>Анализ существующих решений</w:t>
      </w:r>
    </w:p>
    <w:p w14:paraId="35A0FE4F" w14:textId="77777777" w:rsidR="00F713D7" w:rsidRDefault="00F713D7" w:rsidP="00F713D7">
      <w:r>
        <w:t>На сегодняшний день существует ряд популярных навигационных систем, каждая из которых имеет свои особенности:</w:t>
      </w:r>
    </w:p>
    <w:p w14:paraId="7C48F38A" w14:textId="77777777" w:rsidR="00F713D7" w:rsidRDefault="00F713D7" w:rsidP="00E47CD7">
      <w:pPr>
        <w:pStyle w:val="a1"/>
        <w:numPr>
          <w:ilvl w:val="0"/>
          <w:numId w:val="16"/>
        </w:numPr>
      </w:pPr>
      <w:r>
        <w:t>Google Maps:</w:t>
      </w:r>
    </w:p>
    <w:p w14:paraId="15B3E2FB" w14:textId="6F62DC27" w:rsidR="00F713D7" w:rsidRDefault="00F713D7" w:rsidP="00E47CD7">
      <w:pPr>
        <w:pStyle w:val="a1"/>
        <w:numPr>
          <w:ilvl w:val="0"/>
          <w:numId w:val="17"/>
        </w:numPr>
      </w:pPr>
      <w:r>
        <w:t>Преимущества:</w:t>
      </w:r>
    </w:p>
    <w:p w14:paraId="311775C0" w14:textId="77777777" w:rsidR="00F713D7" w:rsidRDefault="00F713D7" w:rsidP="00E47CD7">
      <w:pPr>
        <w:pStyle w:val="a1"/>
        <w:numPr>
          <w:ilvl w:val="0"/>
          <w:numId w:val="18"/>
        </w:numPr>
      </w:pPr>
      <w:r>
        <w:t>Обширная база картографических данных</w:t>
      </w:r>
    </w:p>
    <w:p w14:paraId="6C0D13EC" w14:textId="77777777" w:rsidR="00F713D7" w:rsidRDefault="00F713D7" w:rsidP="00E47CD7">
      <w:pPr>
        <w:pStyle w:val="a1"/>
        <w:numPr>
          <w:ilvl w:val="0"/>
          <w:numId w:val="18"/>
        </w:numPr>
      </w:pPr>
      <w:r>
        <w:t>Высокая точность построения маршрутов</w:t>
      </w:r>
    </w:p>
    <w:p w14:paraId="4CC24862" w14:textId="77777777" w:rsidR="00F713D7" w:rsidRDefault="00F713D7" w:rsidP="00E47CD7">
      <w:pPr>
        <w:pStyle w:val="a1"/>
        <w:numPr>
          <w:ilvl w:val="0"/>
          <w:numId w:val="18"/>
        </w:numPr>
      </w:pPr>
      <w:r>
        <w:t>Развитый API для интеграции</w:t>
      </w:r>
    </w:p>
    <w:p w14:paraId="545FB6FC" w14:textId="77777777" w:rsidR="00F713D7" w:rsidRDefault="00F713D7" w:rsidP="00E47CD7">
      <w:pPr>
        <w:pStyle w:val="a1"/>
        <w:numPr>
          <w:ilvl w:val="0"/>
          <w:numId w:val="19"/>
        </w:numPr>
      </w:pPr>
      <w:r>
        <w:t>Недостатки:</w:t>
      </w:r>
    </w:p>
    <w:p w14:paraId="76FBC426" w14:textId="77777777" w:rsidR="00F713D7" w:rsidRDefault="00F713D7" w:rsidP="00E47CD7">
      <w:pPr>
        <w:pStyle w:val="a1"/>
        <w:numPr>
          <w:ilvl w:val="0"/>
          <w:numId w:val="20"/>
        </w:numPr>
      </w:pPr>
      <w:r>
        <w:lastRenderedPageBreak/>
        <w:t>Платное использование API</w:t>
      </w:r>
    </w:p>
    <w:p w14:paraId="33A0E782" w14:textId="77777777" w:rsidR="00F713D7" w:rsidRDefault="00F713D7" w:rsidP="00E47CD7">
      <w:pPr>
        <w:pStyle w:val="a1"/>
        <w:numPr>
          <w:ilvl w:val="0"/>
          <w:numId w:val="20"/>
        </w:numPr>
      </w:pPr>
      <w:r>
        <w:t>Закрытый исходный код</w:t>
      </w:r>
    </w:p>
    <w:p w14:paraId="3AD68370" w14:textId="4C6BECC3" w:rsidR="00F713D7" w:rsidRDefault="00F713D7" w:rsidP="00E47CD7">
      <w:pPr>
        <w:pStyle w:val="a1"/>
        <w:numPr>
          <w:ilvl w:val="0"/>
          <w:numId w:val="20"/>
        </w:numPr>
      </w:pPr>
      <w:r>
        <w:t>Ограничения на количество запросов</w:t>
      </w:r>
    </w:p>
    <w:p w14:paraId="26A243CD" w14:textId="77777777" w:rsidR="00E179D2" w:rsidRDefault="00E179D2" w:rsidP="00E47CD7">
      <w:pPr>
        <w:pStyle w:val="a1"/>
        <w:numPr>
          <w:ilvl w:val="0"/>
          <w:numId w:val="16"/>
        </w:numPr>
      </w:pPr>
      <w:r>
        <w:t>OpenStreetMap:</w:t>
      </w:r>
    </w:p>
    <w:p w14:paraId="3A0FCDAA" w14:textId="77777777" w:rsidR="00E179D2" w:rsidRDefault="00E179D2" w:rsidP="00E47CD7">
      <w:pPr>
        <w:pStyle w:val="a1"/>
        <w:numPr>
          <w:ilvl w:val="0"/>
          <w:numId w:val="19"/>
        </w:numPr>
      </w:pPr>
      <w:r>
        <w:t>Преимущества:</w:t>
      </w:r>
    </w:p>
    <w:p w14:paraId="0B51C376" w14:textId="77777777" w:rsidR="00E179D2" w:rsidRDefault="00E179D2" w:rsidP="00E47CD7">
      <w:pPr>
        <w:pStyle w:val="a1"/>
        <w:numPr>
          <w:ilvl w:val="0"/>
          <w:numId w:val="21"/>
        </w:numPr>
      </w:pPr>
      <w:r>
        <w:t>Открытые данные и исходный код</w:t>
      </w:r>
    </w:p>
    <w:p w14:paraId="5AC42B08" w14:textId="77777777" w:rsidR="00E179D2" w:rsidRDefault="00E179D2" w:rsidP="00E47CD7">
      <w:pPr>
        <w:pStyle w:val="a1"/>
        <w:numPr>
          <w:ilvl w:val="0"/>
          <w:numId w:val="21"/>
        </w:numPr>
      </w:pPr>
      <w:r>
        <w:t>Возможность локального развертывания</w:t>
      </w:r>
    </w:p>
    <w:p w14:paraId="32B3AF58" w14:textId="77777777" w:rsidR="00E179D2" w:rsidRDefault="00E179D2" w:rsidP="00E47CD7">
      <w:pPr>
        <w:pStyle w:val="a1"/>
        <w:numPr>
          <w:ilvl w:val="0"/>
          <w:numId w:val="21"/>
        </w:numPr>
      </w:pPr>
      <w:r>
        <w:t>Активное сообщество разработчиков</w:t>
      </w:r>
    </w:p>
    <w:p w14:paraId="325A89DA" w14:textId="77777777" w:rsidR="00E179D2" w:rsidRDefault="00E179D2" w:rsidP="00E47CD7">
      <w:pPr>
        <w:pStyle w:val="a1"/>
        <w:numPr>
          <w:ilvl w:val="0"/>
          <w:numId w:val="19"/>
        </w:numPr>
      </w:pPr>
      <w:r>
        <w:t>Недостатки:</w:t>
      </w:r>
    </w:p>
    <w:p w14:paraId="56674397" w14:textId="77777777" w:rsidR="00E179D2" w:rsidRDefault="00E179D2" w:rsidP="00E47CD7">
      <w:pPr>
        <w:pStyle w:val="a1"/>
        <w:numPr>
          <w:ilvl w:val="0"/>
          <w:numId w:val="22"/>
        </w:numPr>
      </w:pPr>
      <w:r>
        <w:t>Неравномерное качество данных</w:t>
      </w:r>
    </w:p>
    <w:p w14:paraId="5298D810" w14:textId="77777777" w:rsidR="00E179D2" w:rsidRDefault="00E179D2" w:rsidP="00E47CD7">
      <w:pPr>
        <w:pStyle w:val="a1"/>
        <w:numPr>
          <w:ilvl w:val="0"/>
          <w:numId w:val="22"/>
        </w:numPr>
      </w:pPr>
      <w:r>
        <w:t>Необходимость самостоятельной обработки данных</w:t>
      </w:r>
    </w:p>
    <w:p w14:paraId="6366DEDD" w14:textId="1E277058" w:rsidR="00E179D2" w:rsidRDefault="00E179D2" w:rsidP="00E47CD7">
      <w:pPr>
        <w:pStyle w:val="a1"/>
        <w:numPr>
          <w:ilvl w:val="0"/>
          <w:numId w:val="22"/>
        </w:numPr>
      </w:pPr>
      <w:r>
        <w:t>Более сложная интеграция</w:t>
      </w:r>
    </w:p>
    <w:p w14:paraId="4FDCC3C6" w14:textId="49AF7D78" w:rsidR="001E274B" w:rsidRDefault="001E274B" w:rsidP="00E47CD7">
      <w:pPr>
        <w:pStyle w:val="a1"/>
        <w:numPr>
          <w:ilvl w:val="0"/>
          <w:numId w:val="16"/>
        </w:numPr>
      </w:pPr>
      <w:r>
        <w:t>Яндекс Карты:</w:t>
      </w:r>
    </w:p>
    <w:p w14:paraId="634F5965" w14:textId="77777777" w:rsidR="001E274B" w:rsidRDefault="001E274B" w:rsidP="00E47CD7">
      <w:pPr>
        <w:pStyle w:val="a1"/>
        <w:numPr>
          <w:ilvl w:val="0"/>
          <w:numId w:val="19"/>
        </w:numPr>
      </w:pPr>
      <w:r>
        <w:t>Преимущества:</w:t>
      </w:r>
    </w:p>
    <w:p w14:paraId="7625690E" w14:textId="77777777" w:rsidR="001E274B" w:rsidRDefault="001E274B" w:rsidP="00E47CD7">
      <w:pPr>
        <w:pStyle w:val="a1"/>
        <w:numPr>
          <w:ilvl w:val="0"/>
          <w:numId w:val="23"/>
        </w:numPr>
      </w:pPr>
      <w:r>
        <w:t>Высокое качество картографических данных</w:t>
      </w:r>
    </w:p>
    <w:p w14:paraId="143C3779" w14:textId="77777777" w:rsidR="001E274B" w:rsidRDefault="001E274B" w:rsidP="00E47CD7">
      <w:pPr>
        <w:pStyle w:val="a1"/>
        <w:numPr>
          <w:ilvl w:val="0"/>
          <w:numId w:val="23"/>
        </w:numPr>
      </w:pPr>
      <w:r>
        <w:t>Удобный API</w:t>
      </w:r>
    </w:p>
    <w:p w14:paraId="6528DA52" w14:textId="77777777" w:rsidR="001E274B" w:rsidRDefault="001E274B" w:rsidP="00E47CD7">
      <w:pPr>
        <w:pStyle w:val="a1"/>
        <w:numPr>
          <w:ilvl w:val="0"/>
          <w:numId w:val="23"/>
        </w:numPr>
      </w:pPr>
      <w:r>
        <w:t>Хорошая локализация для России</w:t>
      </w:r>
    </w:p>
    <w:p w14:paraId="6B4C72EC" w14:textId="77777777" w:rsidR="001E274B" w:rsidRDefault="001E274B" w:rsidP="00E47CD7">
      <w:pPr>
        <w:pStyle w:val="a1"/>
        <w:numPr>
          <w:ilvl w:val="0"/>
          <w:numId w:val="19"/>
        </w:numPr>
      </w:pPr>
      <w:r>
        <w:t>Недостатки:</w:t>
      </w:r>
    </w:p>
    <w:p w14:paraId="6EE1C097" w14:textId="77777777" w:rsidR="001E274B" w:rsidRDefault="001E274B" w:rsidP="00E47CD7">
      <w:pPr>
        <w:pStyle w:val="a1"/>
        <w:numPr>
          <w:ilvl w:val="0"/>
          <w:numId w:val="24"/>
        </w:numPr>
      </w:pPr>
      <w:r>
        <w:t>Платное использование</w:t>
      </w:r>
    </w:p>
    <w:p w14:paraId="65A6609B" w14:textId="77777777" w:rsidR="001E274B" w:rsidRDefault="001E274B" w:rsidP="00E47CD7">
      <w:pPr>
        <w:pStyle w:val="a1"/>
        <w:numPr>
          <w:ilvl w:val="0"/>
          <w:numId w:val="24"/>
        </w:numPr>
      </w:pPr>
      <w:r>
        <w:t>Региональные ограничения</w:t>
      </w:r>
    </w:p>
    <w:p w14:paraId="6A0DA341" w14:textId="0F5BB534" w:rsidR="001E274B" w:rsidRDefault="001E274B" w:rsidP="00E47CD7">
      <w:pPr>
        <w:pStyle w:val="a1"/>
        <w:numPr>
          <w:ilvl w:val="0"/>
          <w:numId w:val="24"/>
        </w:numPr>
      </w:pPr>
      <w:r>
        <w:t>Зависимость от внешнего сервиса</w:t>
      </w:r>
    </w:p>
    <w:p w14:paraId="4C433BEB" w14:textId="46BB204D" w:rsidR="00767A8E" w:rsidRDefault="00767A8E" w:rsidP="00A36C8F">
      <w:pPr>
        <w:pStyle w:val="3"/>
      </w:pPr>
      <w:r w:rsidRPr="00767A8E">
        <w:t>Перспективы развития навигационных систем</w:t>
      </w:r>
    </w:p>
    <w:p w14:paraId="43B36C57" w14:textId="77777777" w:rsidR="000116CE" w:rsidRPr="000116CE" w:rsidRDefault="000116CE" w:rsidP="000116CE">
      <w:pPr>
        <w:rPr>
          <w:lang w:val="ru-BY"/>
        </w:rPr>
      </w:pPr>
      <w:r w:rsidRPr="000116CE">
        <w:rPr>
          <w:lang w:val="ru-BY"/>
        </w:rPr>
        <w:t>Современные тенденции развития навигационных систем включают:</w:t>
      </w:r>
    </w:p>
    <w:p w14:paraId="61CE5597" w14:textId="201F7B02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Повышение точности построения маршрутов</w:t>
      </w:r>
    </w:p>
    <w:p w14:paraId="43B67FCF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lastRenderedPageBreak/>
        <w:t>Использование квантовых сенсоров и улучшенных ГЛОНАСС/GPS технологий</w:t>
      </w:r>
    </w:p>
    <w:p w14:paraId="4B520F00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Применение машинного обучения для анализа дорожных паттернов</w:t>
      </w:r>
    </w:p>
    <w:p w14:paraId="261654EF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Улучшение производительности алгоритмов</w:t>
      </w:r>
    </w:p>
    <w:p w14:paraId="41C517CF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Разработка энергоэффективных вычислительных архитектур</w:t>
      </w:r>
    </w:p>
    <w:p w14:paraId="412F48E0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Оптимизация алгоритмов маршрутизации с использованием квантовых вычислений</w:t>
      </w:r>
    </w:p>
    <w:p w14:paraId="4E0B89B3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Развитие интерактивных возможностей</w:t>
      </w:r>
    </w:p>
    <w:p w14:paraId="2BAE6714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Внедрение голосовых интерфейсов с эмоциональным интеллектом</w:t>
      </w:r>
    </w:p>
    <w:p w14:paraId="5CB535F1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Развитие AR-навигации через умные очки и HUD-дисплеи</w:t>
      </w:r>
    </w:p>
    <w:p w14:paraId="2EE349ED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Интеграция с различными источниками данных</w:t>
      </w:r>
    </w:p>
    <w:p w14:paraId="6097C7BC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Подключение к городским системам "умного города"</w:t>
      </w:r>
    </w:p>
    <w:p w14:paraId="39D671CE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Использование данных от беспилотных летательных аппаратов</w:t>
      </w:r>
    </w:p>
    <w:p w14:paraId="72D8C4FF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Оптимизация работы с большими объемами картографической информации</w:t>
      </w:r>
    </w:p>
    <w:p w14:paraId="010A70B0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Применение распределенных реестров (blockchain) для актуализации карт</w:t>
      </w:r>
    </w:p>
    <w:p w14:paraId="0891C1C5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Развитие краудсорсинговых платформ обновления картографических данных</w:t>
      </w:r>
    </w:p>
    <w:p w14:paraId="5AC34E06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Новые направления развития</w:t>
      </w:r>
    </w:p>
    <w:p w14:paraId="11952F03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Навигация в условиях отсутствия сигнала (подземные, подводные, космические системы)</w:t>
      </w:r>
    </w:p>
    <w:p w14:paraId="23393466" w14:textId="7CF787A6" w:rsid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Бионические навигационные системы, имитирующие природные механизмы ориентации</w:t>
      </w:r>
    </w:p>
    <w:p w14:paraId="3F1BE4C4" w14:textId="23205EE6" w:rsidR="003F0EE4" w:rsidRDefault="003F0EE4" w:rsidP="00A36C8F">
      <w:pPr>
        <w:pStyle w:val="3"/>
      </w:pPr>
      <w:r w:rsidRPr="003F0EE4">
        <w:rPr>
          <w:lang w:val="ru-BY"/>
        </w:rPr>
        <w:lastRenderedPageBreak/>
        <w:t>Современные ИИ-технологии в навигационных системах</w:t>
      </w:r>
    </w:p>
    <w:p w14:paraId="5309AE7E" w14:textId="77777777" w:rsidR="003F0EE4" w:rsidRDefault="003F0EE4" w:rsidP="003F0EE4">
      <w:r>
        <w:t>В настоящее время искусственный интеллект активно интегрируется в навигационные системы, предоставляя новые возможности для повышения точности и эффективности построения маршрутов.</w:t>
      </w:r>
    </w:p>
    <w:p w14:paraId="3577F24A" w14:textId="77777777" w:rsidR="003F0EE4" w:rsidRPr="003F0EE4" w:rsidRDefault="003F0EE4" w:rsidP="003F0EE4">
      <w:pPr>
        <w:rPr>
          <w:b/>
          <w:bCs/>
          <w:lang w:val="en-US"/>
        </w:rPr>
      </w:pPr>
      <w:r w:rsidRPr="003F0EE4">
        <w:rPr>
          <w:b/>
          <w:bCs/>
          <w:lang w:val="en-US"/>
        </w:rPr>
        <w:t>SLAM (</w:t>
      </w:r>
      <w:r w:rsidRPr="003F0EE4">
        <w:rPr>
          <w:b/>
          <w:bCs/>
          <w:i/>
          <w:iCs/>
          <w:lang w:val="en-US"/>
        </w:rPr>
        <w:t>Simultaneous Localization and Mapping</w:t>
      </w:r>
      <w:r w:rsidRPr="003F0EE4">
        <w:rPr>
          <w:b/>
          <w:bCs/>
          <w:lang w:val="en-US"/>
        </w:rPr>
        <w:t>)</w:t>
      </w:r>
    </w:p>
    <w:p w14:paraId="5596C48B" w14:textId="77777777" w:rsidR="003F0EE4" w:rsidRDefault="003F0EE4" w:rsidP="003F0EE4">
      <w:r>
        <w:t>SLAM представляет собой технологию одновременной локализации и построения карты, которая находит применение в современных навигационных системах:</w:t>
      </w:r>
    </w:p>
    <w:p w14:paraId="13FEE32A" w14:textId="1286775A" w:rsidR="003F0EE4" w:rsidRDefault="003F0EE4" w:rsidP="00E47CD7">
      <w:pPr>
        <w:pStyle w:val="a1"/>
        <w:numPr>
          <w:ilvl w:val="0"/>
          <w:numId w:val="27"/>
        </w:numPr>
      </w:pPr>
      <w:r>
        <w:t>Принципы работы SLAM</w:t>
      </w:r>
    </w:p>
    <w:p w14:paraId="09EC1C66" w14:textId="77777777" w:rsidR="007948EA" w:rsidRDefault="007948EA" w:rsidP="00E47CD7">
      <w:pPr>
        <w:pStyle w:val="a1"/>
        <w:numPr>
          <w:ilvl w:val="0"/>
          <w:numId w:val="28"/>
        </w:numPr>
      </w:pPr>
      <w:r>
        <w:t>Одновременное определение местоположения и построение карты окружающей среды.</w:t>
      </w:r>
    </w:p>
    <w:p w14:paraId="420A210A" w14:textId="77777777" w:rsidR="007948EA" w:rsidRDefault="007948EA" w:rsidP="00E47CD7">
      <w:pPr>
        <w:pStyle w:val="a1"/>
        <w:numPr>
          <w:ilvl w:val="0"/>
          <w:numId w:val="28"/>
        </w:numPr>
      </w:pPr>
      <w:r>
        <w:t>Использование данных от лидаров, камер и других сенсоров для создания и обновления карт в реальном времени.</w:t>
      </w:r>
    </w:p>
    <w:p w14:paraId="19A24803" w14:textId="77777777" w:rsidR="007948EA" w:rsidRDefault="007948EA" w:rsidP="00E47CD7">
      <w:pPr>
        <w:pStyle w:val="a1"/>
        <w:numPr>
          <w:ilvl w:val="0"/>
          <w:numId w:val="28"/>
        </w:numPr>
      </w:pPr>
      <w:r>
        <w:t>Применение алгоритмов оптимизации (например, фильтр Калмана) для минимизации погрешностей.</w:t>
      </w:r>
    </w:p>
    <w:p w14:paraId="4F24F20B" w14:textId="4B9D64CD" w:rsidR="003F0EE4" w:rsidRDefault="003F0EE4" w:rsidP="00E47CD7">
      <w:pPr>
        <w:pStyle w:val="a1"/>
        <w:numPr>
          <w:ilvl w:val="0"/>
          <w:numId w:val="27"/>
        </w:numPr>
      </w:pPr>
      <w:r>
        <w:t>Применение в навигационных системах</w:t>
      </w:r>
    </w:p>
    <w:p w14:paraId="187FD705" w14:textId="60CEF05F" w:rsidR="00BF4D69" w:rsidRDefault="00BF4D69" w:rsidP="00E47CD7">
      <w:pPr>
        <w:pStyle w:val="a1"/>
        <w:numPr>
          <w:ilvl w:val="0"/>
          <w:numId w:val="29"/>
        </w:numPr>
      </w:pPr>
      <w:r>
        <w:t>Автономные транспортные средства:</w:t>
      </w:r>
      <w:r w:rsidR="00FA4A4B">
        <w:t xml:space="preserve"> </w:t>
      </w:r>
      <w:r>
        <w:t>Навигация беспилотных автомобилей в динамической среде.</w:t>
      </w:r>
    </w:p>
    <w:p w14:paraId="7B68A392" w14:textId="77777777" w:rsidR="00BF4D69" w:rsidRDefault="00BF4D69" w:rsidP="00E47CD7">
      <w:pPr>
        <w:pStyle w:val="a1"/>
        <w:numPr>
          <w:ilvl w:val="0"/>
          <w:numId w:val="29"/>
        </w:numPr>
      </w:pPr>
      <w:r>
        <w:t>Робототехника: Построение карт помещений для роботов-уборщиков и дронов.</w:t>
      </w:r>
    </w:p>
    <w:p w14:paraId="78580030" w14:textId="7DE86657" w:rsidR="00BF4D69" w:rsidRDefault="00BF4D69" w:rsidP="00E47CD7">
      <w:pPr>
        <w:pStyle w:val="a1"/>
        <w:numPr>
          <w:ilvl w:val="0"/>
          <w:numId w:val="29"/>
        </w:numPr>
      </w:pPr>
      <w:r>
        <w:t>Дополненная реальность: Точное позиционирование в AR-приложениях (например, навигация в торговых центрах).</w:t>
      </w:r>
    </w:p>
    <w:p w14:paraId="57AB2525" w14:textId="7030F3A5" w:rsidR="00FA4A4B" w:rsidRDefault="00FA4A4B" w:rsidP="00E47CD7">
      <w:pPr>
        <w:pStyle w:val="a1"/>
        <w:numPr>
          <w:ilvl w:val="0"/>
          <w:numId w:val="27"/>
        </w:numPr>
      </w:pPr>
      <w:r>
        <w:t>Примеры технологий</w:t>
      </w:r>
    </w:p>
    <w:p w14:paraId="210005B7" w14:textId="1C275569" w:rsidR="00FA4A4B" w:rsidRDefault="00FA4A4B" w:rsidP="00E47CD7">
      <w:pPr>
        <w:pStyle w:val="a1"/>
        <w:numPr>
          <w:ilvl w:val="0"/>
          <w:numId w:val="30"/>
        </w:numPr>
      </w:pPr>
      <w:r>
        <w:rPr>
          <w:lang w:val="en-US"/>
        </w:rPr>
        <w:t>Visual</w:t>
      </w:r>
      <w:r w:rsidRPr="00FA4A4B">
        <w:t xml:space="preserve"> </w:t>
      </w:r>
      <w:r>
        <w:rPr>
          <w:lang w:val="en-US"/>
        </w:rPr>
        <w:t>SLAM</w:t>
      </w:r>
      <w:r w:rsidRPr="00FA4A4B">
        <w:t xml:space="preserve">: </w:t>
      </w:r>
      <w:r>
        <w:t>Использует камеры для построения карты (</w:t>
      </w:r>
      <w:r>
        <w:rPr>
          <w:lang w:val="en-US"/>
        </w:rPr>
        <w:t>Apple</w:t>
      </w:r>
      <w:r w:rsidRPr="00FA4A4B">
        <w:t xml:space="preserve"> </w:t>
      </w:r>
      <w:proofErr w:type="spellStart"/>
      <w:r>
        <w:rPr>
          <w:lang w:val="en-US"/>
        </w:rPr>
        <w:t>ARKit</w:t>
      </w:r>
      <w:proofErr w:type="spellEnd"/>
      <w:r w:rsidRPr="00FA4A4B">
        <w:t xml:space="preserve">, </w:t>
      </w:r>
      <w:r>
        <w:rPr>
          <w:lang w:val="en-US"/>
        </w:rPr>
        <w:t>Google</w:t>
      </w:r>
      <w:r w:rsidRPr="00FA4A4B">
        <w:t xml:space="preserve"> </w:t>
      </w:r>
      <w:proofErr w:type="spellStart"/>
      <w:r>
        <w:rPr>
          <w:lang w:val="en-US"/>
        </w:rPr>
        <w:t>ARCore</w:t>
      </w:r>
      <w:proofErr w:type="spellEnd"/>
      <w:r>
        <w:t>)</w:t>
      </w:r>
      <w:r w:rsidRPr="00FA4A4B">
        <w:t>.</w:t>
      </w:r>
    </w:p>
    <w:p w14:paraId="2C046AB2" w14:textId="18574238" w:rsidR="00FA4A4B" w:rsidRDefault="00FA4A4B" w:rsidP="00E47CD7">
      <w:pPr>
        <w:pStyle w:val="a1"/>
        <w:numPr>
          <w:ilvl w:val="0"/>
          <w:numId w:val="30"/>
        </w:numPr>
      </w:pPr>
      <w:r>
        <w:rPr>
          <w:lang w:val="en-US"/>
        </w:rPr>
        <w:lastRenderedPageBreak/>
        <w:t>LIDAR</w:t>
      </w:r>
      <w:r w:rsidRPr="00FA4A4B">
        <w:t xml:space="preserve"> </w:t>
      </w:r>
      <w:r>
        <w:rPr>
          <w:lang w:val="en-US"/>
        </w:rPr>
        <w:t>SLAM</w:t>
      </w:r>
      <w:r w:rsidRPr="00FA4A4B">
        <w:t xml:space="preserve">: </w:t>
      </w:r>
      <w:r>
        <w:t xml:space="preserve">Применяет лазерные сканеры для высокой точности (автономные автомобили </w:t>
      </w:r>
      <w:r>
        <w:rPr>
          <w:lang w:val="en-US"/>
        </w:rPr>
        <w:t>Tesla</w:t>
      </w:r>
      <w:r>
        <w:t>)</w:t>
      </w:r>
      <w:r w:rsidR="001F0F9B" w:rsidRPr="001F0F9B">
        <w:t>.</w:t>
      </w:r>
    </w:p>
    <w:p w14:paraId="128E5B35" w14:textId="41EAD427" w:rsidR="001F0F9B" w:rsidRDefault="001F0F9B" w:rsidP="001F0F9B">
      <w:pPr>
        <w:rPr>
          <w:b/>
          <w:bCs/>
        </w:rPr>
      </w:pPr>
      <w:r w:rsidRPr="001F0F9B">
        <w:rPr>
          <w:b/>
          <w:bCs/>
        </w:rPr>
        <w:t>Нейросетевые методы в навигации</w:t>
      </w:r>
    </w:p>
    <w:p w14:paraId="68D9AA04" w14:textId="18E061EE" w:rsidR="001F0F9B" w:rsidRDefault="001F0F9B" w:rsidP="00E47CD7">
      <w:pPr>
        <w:pStyle w:val="a1"/>
        <w:numPr>
          <w:ilvl w:val="0"/>
          <w:numId w:val="31"/>
        </w:numPr>
      </w:pPr>
      <w:r>
        <w:t>Обработка и анализ данных</w:t>
      </w:r>
    </w:p>
    <w:p w14:paraId="73199CE2" w14:textId="03A3CF0E" w:rsidR="001F0F9B" w:rsidRPr="001F0F9B" w:rsidRDefault="001F0F9B" w:rsidP="00E47CD7">
      <w:pPr>
        <w:pStyle w:val="a1"/>
        <w:numPr>
          <w:ilvl w:val="0"/>
          <w:numId w:val="32"/>
        </w:numPr>
      </w:pPr>
      <w:r>
        <w:t xml:space="preserve">Свёрточные нейронные сети </w:t>
      </w:r>
      <w:r>
        <w:rPr>
          <w:lang w:val="en-US"/>
        </w:rPr>
        <w:t>(CNN):</w:t>
      </w:r>
    </w:p>
    <w:p w14:paraId="3E77574D" w14:textId="77777777" w:rsidR="001F0F9B" w:rsidRPr="001F0F9B" w:rsidRDefault="001F0F9B" w:rsidP="00E47CD7">
      <w:pPr>
        <w:pStyle w:val="a1"/>
        <w:numPr>
          <w:ilvl w:val="0"/>
          <w:numId w:val="33"/>
        </w:numPr>
      </w:pPr>
      <w:r w:rsidRPr="001F0F9B">
        <w:t>Распознавание дорожных знаков, разметки и препятствий.</w:t>
      </w:r>
    </w:p>
    <w:p w14:paraId="1134319B" w14:textId="78B25B66" w:rsidR="001F0F9B" w:rsidRDefault="001F0F9B" w:rsidP="00E47CD7">
      <w:pPr>
        <w:pStyle w:val="a1"/>
        <w:numPr>
          <w:ilvl w:val="0"/>
          <w:numId w:val="33"/>
        </w:numPr>
      </w:pPr>
      <w:r w:rsidRPr="001F0F9B">
        <w:t>Анализ изображений с камер для оценки дорожной обстановки.</w:t>
      </w:r>
    </w:p>
    <w:p w14:paraId="6D6947C5" w14:textId="3E4AF97E" w:rsidR="001F0F9B" w:rsidRDefault="001F0F9B" w:rsidP="00E47CD7">
      <w:pPr>
        <w:pStyle w:val="a1"/>
        <w:numPr>
          <w:ilvl w:val="0"/>
          <w:numId w:val="34"/>
        </w:numPr>
      </w:pPr>
      <w:r w:rsidRPr="001F0F9B">
        <w:t>Рекуррентные сети (RNN/LSTM):</w:t>
      </w:r>
    </w:p>
    <w:p w14:paraId="4AE4B5AB" w14:textId="77777777" w:rsidR="001F0F9B" w:rsidRDefault="001F0F9B" w:rsidP="00E47CD7">
      <w:pPr>
        <w:pStyle w:val="a1"/>
        <w:numPr>
          <w:ilvl w:val="0"/>
          <w:numId w:val="35"/>
        </w:numPr>
      </w:pPr>
      <w:r>
        <w:t>Прогнозирование пробок и аварий на основе исторических данных.</w:t>
      </w:r>
    </w:p>
    <w:p w14:paraId="5D523375" w14:textId="526030A9" w:rsidR="001F0F9B" w:rsidRDefault="001F0F9B" w:rsidP="00E47CD7">
      <w:pPr>
        <w:pStyle w:val="a1"/>
        <w:numPr>
          <w:ilvl w:val="0"/>
          <w:numId w:val="35"/>
        </w:numPr>
      </w:pPr>
      <w:r>
        <w:t>Адаптация маршрутов в реальном времени.</w:t>
      </w:r>
    </w:p>
    <w:p w14:paraId="4F37A254" w14:textId="4BF60262" w:rsidR="001F0F9B" w:rsidRDefault="001F0F9B" w:rsidP="00E47CD7">
      <w:pPr>
        <w:pStyle w:val="a1"/>
        <w:numPr>
          <w:ilvl w:val="0"/>
          <w:numId w:val="31"/>
        </w:numPr>
      </w:pPr>
      <w:r>
        <w:t>Персонализация маршрутов</w:t>
      </w:r>
    </w:p>
    <w:p w14:paraId="2682EDD8" w14:textId="77777777" w:rsidR="001F0F9B" w:rsidRDefault="001F0F9B" w:rsidP="00E47CD7">
      <w:pPr>
        <w:pStyle w:val="a1"/>
        <w:numPr>
          <w:ilvl w:val="0"/>
          <w:numId w:val="34"/>
        </w:numPr>
      </w:pPr>
      <w:r>
        <w:t>Учет предпочтений пользователя (например, избегание платных дорог).</w:t>
      </w:r>
    </w:p>
    <w:p w14:paraId="37C63CD9" w14:textId="2355AD0A" w:rsidR="001F0F9B" w:rsidRDefault="001F0F9B" w:rsidP="00E47CD7">
      <w:pPr>
        <w:pStyle w:val="a1"/>
        <w:numPr>
          <w:ilvl w:val="0"/>
          <w:numId w:val="34"/>
        </w:numPr>
      </w:pPr>
      <w:r>
        <w:t>Анализ поведения водителя для предложения оптимальных маршрутов.</w:t>
      </w:r>
    </w:p>
    <w:p w14:paraId="28DC1866" w14:textId="0CE0E722" w:rsidR="001F0F9B" w:rsidRDefault="001F0F9B" w:rsidP="00E47CD7">
      <w:pPr>
        <w:pStyle w:val="a1"/>
        <w:numPr>
          <w:ilvl w:val="0"/>
          <w:numId w:val="31"/>
        </w:numPr>
      </w:pPr>
      <w:r w:rsidRPr="001F0F9B">
        <w:t>Примеры внедрения</w:t>
      </w:r>
    </w:p>
    <w:p w14:paraId="05FAF171" w14:textId="036CB8A1" w:rsidR="001F0F9B" w:rsidRDefault="001F0F9B" w:rsidP="00E47CD7">
      <w:pPr>
        <w:pStyle w:val="a1"/>
        <w:numPr>
          <w:ilvl w:val="0"/>
          <w:numId w:val="36"/>
        </w:numPr>
      </w:pPr>
      <w:r>
        <w:t>Яндекс Навигатор</w:t>
      </w:r>
      <w:r w:rsidR="00D81FCF">
        <w:t>: использует</w:t>
      </w:r>
      <w:r>
        <w:t xml:space="preserve"> нейросети для прогнозирования пробок.</w:t>
      </w:r>
    </w:p>
    <w:p w14:paraId="441A845F" w14:textId="0C25523B" w:rsidR="00E9162E" w:rsidRDefault="001F0F9B" w:rsidP="00E47CD7">
      <w:pPr>
        <w:pStyle w:val="a1"/>
        <w:numPr>
          <w:ilvl w:val="0"/>
          <w:numId w:val="36"/>
        </w:numPr>
      </w:pPr>
      <w:r>
        <w:t xml:space="preserve">Google Maps: </w:t>
      </w:r>
      <w:r w:rsidR="00D81FCF">
        <w:t>п</w:t>
      </w:r>
      <w:r>
        <w:t>рименяет ИИ для анализа трафика и рекомендаций</w:t>
      </w:r>
      <w:r w:rsidR="00E15002">
        <w:t>.</w:t>
      </w:r>
    </w:p>
    <w:p w14:paraId="0ED051D7" w14:textId="7775BFAE" w:rsidR="00E15002" w:rsidRDefault="00E15002" w:rsidP="00E15002">
      <w:pPr>
        <w:rPr>
          <w:b/>
          <w:bCs/>
        </w:rPr>
      </w:pPr>
      <w:r w:rsidRPr="00E15002">
        <w:rPr>
          <w:b/>
          <w:bCs/>
        </w:rPr>
        <w:t>Перспективы развития</w:t>
      </w:r>
    </w:p>
    <w:p w14:paraId="7B477F4A" w14:textId="097536FD" w:rsidR="00E15002" w:rsidRDefault="00E15002" w:rsidP="00E47CD7">
      <w:pPr>
        <w:pStyle w:val="a1"/>
        <w:numPr>
          <w:ilvl w:val="0"/>
          <w:numId w:val="37"/>
        </w:numPr>
      </w:pPr>
      <w:r w:rsidRPr="00E15002">
        <w:t>Улучшение точности</w:t>
      </w:r>
    </w:p>
    <w:p w14:paraId="593F03AF" w14:textId="77777777" w:rsidR="00E15002" w:rsidRDefault="00E15002" w:rsidP="00E47CD7">
      <w:pPr>
        <w:pStyle w:val="a1"/>
        <w:numPr>
          <w:ilvl w:val="0"/>
          <w:numId w:val="38"/>
        </w:numPr>
      </w:pPr>
      <w:r>
        <w:t xml:space="preserve">Интеграция данных с </w:t>
      </w:r>
      <w:proofErr w:type="spellStart"/>
      <w:r>
        <w:t>IoT</w:t>
      </w:r>
      <w:proofErr w:type="spellEnd"/>
      <w:r>
        <w:t>-устройств (датчики дорожного покрытия, умные светофоры).</w:t>
      </w:r>
    </w:p>
    <w:p w14:paraId="70CB4606" w14:textId="76CDD2B6" w:rsidR="00E15002" w:rsidRDefault="00E15002" w:rsidP="00E47CD7">
      <w:pPr>
        <w:pStyle w:val="a1"/>
        <w:numPr>
          <w:ilvl w:val="0"/>
          <w:numId w:val="38"/>
        </w:numPr>
      </w:pPr>
      <w:r>
        <w:t>Использование квантовых сенсоров для повышения точности позиционирования.</w:t>
      </w:r>
    </w:p>
    <w:p w14:paraId="511978A4" w14:textId="6A6E899B" w:rsidR="00E15002" w:rsidRDefault="00E15002" w:rsidP="00E47CD7">
      <w:pPr>
        <w:pStyle w:val="a1"/>
        <w:numPr>
          <w:ilvl w:val="0"/>
          <w:numId w:val="37"/>
        </w:numPr>
      </w:pPr>
      <w:r w:rsidRPr="00E15002">
        <w:t>Расширение функциональности</w:t>
      </w:r>
    </w:p>
    <w:p w14:paraId="35818177" w14:textId="77777777" w:rsidR="00E15002" w:rsidRDefault="00E15002" w:rsidP="00E47CD7">
      <w:pPr>
        <w:pStyle w:val="a1"/>
        <w:numPr>
          <w:ilvl w:val="0"/>
          <w:numId w:val="39"/>
        </w:numPr>
      </w:pPr>
      <w:r>
        <w:t>Навигация в экстремальных условиях (подземные тоннели, зоны с отсутствием GPS).</w:t>
      </w:r>
    </w:p>
    <w:p w14:paraId="2DA1FC37" w14:textId="1AEBFBA1" w:rsidR="00E15002" w:rsidRDefault="00E15002" w:rsidP="00E47CD7">
      <w:pPr>
        <w:pStyle w:val="a1"/>
        <w:numPr>
          <w:ilvl w:val="0"/>
          <w:numId w:val="39"/>
        </w:numPr>
      </w:pPr>
      <w:r>
        <w:lastRenderedPageBreak/>
        <w:t>Развитие голосовых интерфейсов с эмоциональным интеллектом для удобства пользователей.</w:t>
      </w:r>
    </w:p>
    <w:p w14:paraId="6A210D14" w14:textId="1DE02C1B" w:rsidR="00E15002" w:rsidRDefault="00E15002" w:rsidP="00E47CD7">
      <w:pPr>
        <w:pStyle w:val="a1"/>
        <w:numPr>
          <w:ilvl w:val="0"/>
          <w:numId w:val="37"/>
        </w:numPr>
      </w:pPr>
      <w:r w:rsidRPr="00E15002">
        <w:t>Комбинированные технологии</w:t>
      </w:r>
    </w:p>
    <w:p w14:paraId="4C3D6CD0" w14:textId="77777777" w:rsidR="00E15002" w:rsidRDefault="00E15002" w:rsidP="00E47CD7">
      <w:pPr>
        <w:pStyle w:val="a1"/>
        <w:numPr>
          <w:ilvl w:val="0"/>
          <w:numId w:val="40"/>
        </w:numPr>
      </w:pPr>
      <w:r>
        <w:t>SLAM + ИИ: Ускорение обработки данных и улучшение картографирования.</w:t>
      </w:r>
    </w:p>
    <w:p w14:paraId="03E17B69" w14:textId="77777777" w:rsidR="00E15002" w:rsidRDefault="00E15002" w:rsidP="00E47CD7">
      <w:pPr>
        <w:pStyle w:val="a1"/>
        <w:numPr>
          <w:ilvl w:val="0"/>
          <w:numId w:val="40"/>
        </w:numPr>
      </w:pPr>
      <w:r>
        <w:t>Edge AI: Размещение легковесных моделей ИИ на бортовых устройствах для работы без облака.</w:t>
      </w:r>
    </w:p>
    <w:p w14:paraId="29E2073F" w14:textId="683D5718" w:rsidR="00E15002" w:rsidRDefault="00E15002" w:rsidP="00E15002">
      <w:pPr>
        <w:rPr>
          <w:b/>
          <w:bCs/>
        </w:rPr>
      </w:pPr>
      <w:r w:rsidRPr="00E15002">
        <w:rPr>
          <w:b/>
          <w:bCs/>
        </w:rPr>
        <w:t>Ограничения и проблемы</w:t>
      </w:r>
    </w:p>
    <w:p w14:paraId="14431CB2" w14:textId="66A0D16B" w:rsidR="00E15002" w:rsidRDefault="00E15002" w:rsidP="00E47CD7">
      <w:pPr>
        <w:pStyle w:val="a1"/>
        <w:numPr>
          <w:ilvl w:val="0"/>
          <w:numId w:val="41"/>
        </w:numPr>
      </w:pPr>
      <w:r w:rsidRPr="00E15002">
        <w:t>Технические сложности</w:t>
      </w:r>
    </w:p>
    <w:p w14:paraId="30B46BB1" w14:textId="77777777" w:rsidR="00E15002" w:rsidRDefault="00E15002" w:rsidP="00E47CD7">
      <w:pPr>
        <w:pStyle w:val="a1"/>
        <w:numPr>
          <w:ilvl w:val="0"/>
          <w:numId w:val="42"/>
        </w:numPr>
      </w:pPr>
      <w:r>
        <w:t>Высокие требования к вычислительным ресурсам для обработки данных в реальном времени.</w:t>
      </w:r>
    </w:p>
    <w:p w14:paraId="428EDFBF" w14:textId="76CE7072" w:rsidR="00E15002" w:rsidRDefault="00E15002" w:rsidP="00E47CD7">
      <w:pPr>
        <w:pStyle w:val="a1"/>
        <w:numPr>
          <w:ilvl w:val="0"/>
          <w:numId w:val="42"/>
        </w:numPr>
      </w:pPr>
      <w:r>
        <w:t>Необходимость больших объемов обучающих данных для нейросетевых моделей.</w:t>
      </w:r>
    </w:p>
    <w:p w14:paraId="68BCAD90" w14:textId="349DB394" w:rsidR="00E15002" w:rsidRDefault="00E15002" w:rsidP="00E47CD7">
      <w:pPr>
        <w:pStyle w:val="a1"/>
        <w:numPr>
          <w:ilvl w:val="0"/>
          <w:numId w:val="41"/>
        </w:numPr>
      </w:pPr>
      <w:r w:rsidRPr="00E15002">
        <w:t>Практические вопросы</w:t>
      </w:r>
    </w:p>
    <w:p w14:paraId="73CC57D1" w14:textId="77777777" w:rsidR="00E15002" w:rsidRDefault="00E15002" w:rsidP="00E47CD7">
      <w:pPr>
        <w:pStyle w:val="a1"/>
        <w:numPr>
          <w:ilvl w:val="0"/>
          <w:numId w:val="43"/>
        </w:numPr>
      </w:pPr>
      <w:r>
        <w:t>Безопасность: Риски кибератак на навигационные системы.</w:t>
      </w:r>
    </w:p>
    <w:p w14:paraId="0151E377" w14:textId="77777777" w:rsidR="00E15002" w:rsidRDefault="00E15002" w:rsidP="00E47CD7">
      <w:pPr>
        <w:pStyle w:val="a1"/>
        <w:numPr>
          <w:ilvl w:val="0"/>
          <w:numId w:val="43"/>
        </w:numPr>
      </w:pPr>
      <w:r>
        <w:t>Конфиденциальность: Обработка персональных данных пользователей.</w:t>
      </w:r>
    </w:p>
    <w:p w14:paraId="20FEF7AE" w14:textId="707DF468" w:rsidR="00E15002" w:rsidRDefault="00E15002" w:rsidP="00E47CD7">
      <w:pPr>
        <w:pStyle w:val="a1"/>
        <w:numPr>
          <w:ilvl w:val="0"/>
          <w:numId w:val="43"/>
        </w:numPr>
      </w:pPr>
      <w:r>
        <w:t>Стоимость: Затраты на внедрение и поддержку ИИ-решений.</w:t>
      </w:r>
    </w:p>
    <w:p w14:paraId="60F598CA" w14:textId="3E626978" w:rsidR="0097790B" w:rsidRDefault="0097790B" w:rsidP="0097790B">
      <w:pPr>
        <w:rPr>
          <w:b/>
          <w:bCs/>
        </w:rPr>
      </w:pPr>
      <w:r w:rsidRPr="0097790B">
        <w:rPr>
          <w:b/>
          <w:bCs/>
        </w:rPr>
        <w:t>Заключение</w:t>
      </w:r>
    </w:p>
    <w:p w14:paraId="6074F4D0" w14:textId="09337AED" w:rsidR="0097790B" w:rsidRDefault="0097790B" w:rsidP="0097790B">
      <w:r w:rsidRPr="0097790B">
        <w:t>Интеграция ИИ-технологий, таких как SLAM и нейросетевые методы, открывает новые возможности для навигационных систем. Несмотря на существующие ограничения, дальнейшее развитие этих технологий позволит создавать более точные, адаптивные и удобные решения для пользователей.</w:t>
      </w:r>
    </w:p>
    <w:p w14:paraId="63002D13" w14:textId="16D9DCBB" w:rsidR="00031B46" w:rsidRDefault="00031B46" w:rsidP="00031B46">
      <w:pPr>
        <w:pStyle w:val="2"/>
      </w:pPr>
      <w:r w:rsidRPr="00031B46">
        <w:lastRenderedPageBreak/>
        <w:t>Алгоритмы построения маршрутов</w:t>
      </w:r>
    </w:p>
    <w:p w14:paraId="16FF80E2" w14:textId="0A700EF4" w:rsidR="00031B46" w:rsidRDefault="00C769FC" w:rsidP="00A36C8F">
      <w:pPr>
        <w:pStyle w:val="3"/>
      </w:pPr>
      <w:r>
        <w:t>Классический алгоритм Дейкстры</w:t>
      </w:r>
    </w:p>
    <w:p w14:paraId="0D95E94B" w14:textId="5D157825" w:rsidR="00C769FC" w:rsidRDefault="00C769FC" w:rsidP="00E66E30">
      <w:pPr>
        <w:ind w:firstLine="720"/>
      </w:pPr>
      <w:r w:rsidRPr="00C769FC">
        <w:t>Алгоритм Дейкстры, разработанный Эдсгером Дейкстрой в 1959 году, является одним из фундаментальных алгоритмов поиска кратчайшего пути в графе.</w:t>
      </w:r>
    </w:p>
    <w:p w14:paraId="1BAF15A2" w14:textId="3E729456" w:rsidR="00C769FC" w:rsidRPr="009057F2" w:rsidRDefault="00C769FC" w:rsidP="00E66E30">
      <w:pPr>
        <w:ind w:firstLine="0"/>
        <w:rPr>
          <w:b/>
          <w:bCs/>
          <w:lang w:val="ru-BY"/>
        </w:rPr>
      </w:pPr>
      <w:r w:rsidRPr="009057F2">
        <w:rPr>
          <w:b/>
          <w:bCs/>
          <w:lang w:val="ru-BY"/>
        </w:rPr>
        <w:t>Основные принципы работы классического алгоритма:</w:t>
      </w:r>
    </w:p>
    <w:p w14:paraId="4CB16CED" w14:textId="113ED9EA" w:rsidR="00C769FC" w:rsidRDefault="00B63043" w:rsidP="00E47CD7">
      <w:pPr>
        <w:pStyle w:val="a1"/>
        <w:numPr>
          <w:ilvl w:val="0"/>
          <w:numId w:val="44"/>
        </w:numPr>
        <w:rPr>
          <w:lang w:val="ru-BY"/>
        </w:rPr>
      </w:pPr>
      <w:r w:rsidRPr="00B63043">
        <w:rPr>
          <w:lang w:val="ru-BY"/>
        </w:rPr>
        <w:t>Инициализация:</w:t>
      </w:r>
    </w:p>
    <w:p w14:paraId="77A29AF3" w14:textId="77777777" w:rsidR="00B63043" w:rsidRPr="00B63043" w:rsidRDefault="00B63043" w:rsidP="00E47CD7">
      <w:pPr>
        <w:pStyle w:val="a1"/>
        <w:numPr>
          <w:ilvl w:val="0"/>
          <w:numId w:val="45"/>
        </w:numPr>
        <w:rPr>
          <w:lang w:val="ru-BY"/>
        </w:rPr>
      </w:pPr>
      <w:r w:rsidRPr="00B63043">
        <w:rPr>
          <w:lang w:val="ru-BY"/>
        </w:rPr>
        <w:t>Всем вершинам, кроме начальной, присваивается расстояние "бесконечность"</w:t>
      </w:r>
    </w:p>
    <w:p w14:paraId="341F5C1B" w14:textId="77777777" w:rsidR="00B63043" w:rsidRPr="00B63043" w:rsidRDefault="00B63043" w:rsidP="00E47CD7">
      <w:pPr>
        <w:pStyle w:val="a1"/>
        <w:numPr>
          <w:ilvl w:val="0"/>
          <w:numId w:val="45"/>
        </w:numPr>
        <w:rPr>
          <w:lang w:val="ru-BY"/>
        </w:rPr>
      </w:pPr>
      <w:r w:rsidRPr="00B63043">
        <w:rPr>
          <w:lang w:val="ru-BY"/>
        </w:rPr>
        <w:t>Начальной вершине присваивается расстояние 0</w:t>
      </w:r>
    </w:p>
    <w:p w14:paraId="333AA4CD" w14:textId="3619D2BA" w:rsidR="00B63043" w:rsidRPr="00B63043" w:rsidRDefault="00B63043" w:rsidP="00E47CD7">
      <w:pPr>
        <w:pStyle w:val="a1"/>
        <w:numPr>
          <w:ilvl w:val="0"/>
          <w:numId w:val="45"/>
        </w:numPr>
        <w:rPr>
          <w:lang w:val="ru-BY"/>
        </w:rPr>
      </w:pPr>
      <w:r w:rsidRPr="00B63043">
        <w:rPr>
          <w:lang w:val="ru-BY"/>
        </w:rPr>
        <w:t>Все вершины помечаются как непосещенны</w:t>
      </w:r>
      <w:r>
        <w:t>е</w:t>
      </w:r>
    </w:p>
    <w:p w14:paraId="17B5EE82" w14:textId="4D9BD27A" w:rsidR="00B63043" w:rsidRPr="00B63043" w:rsidRDefault="00B63043" w:rsidP="00E47CD7">
      <w:pPr>
        <w:pStyle w:val="a1"/>
        <w:numPr>
          <w:ilvl w:val="0"/>
          <w:numId w:val="44"/>
        </w:numPr>
        <w:rPr>
          <w:lang w:val="ru-BY"/>
        </w:rPr>
      </w:pPr>
      <w:r>
        <w:t>Итеративный процесс</w:t>
      </w:r>
      <w:r w:rsidR="001F2F94">
        <w:rPr>
          <w:lang w:val="en-US"/>
        </w:rPr>
        <w:t>:</w:t>
      </w:r>
    </w:p>
    <w:p w14:paraId="6475BA35" w14:textId="77777777" w:rsidR="00B63043" w:rsidRPr="00B63043" w:rsidRDefault="00B63043" w:rsidP="00E47CD7">
      <w:pPr>
        <w:pStyle w:val="a1"/>
        <w:numPr>
          <w:ilvl w:val="0"/>
          <w:numId w:val="46"/>
        </w:numPr>
        <w:rPr>
          <w:lang w:val="ru-BY"/>
        </w:rPr>
      </w:pPr>
      <w:r w:rsidRPr="00B63043">
        <w:rPr>
          <w:lang w:val="ru-BY"/>
        </w:rPr>
        <w:t>Выбор непосещенной вершины с минимальным расстоянием</w:t>
      </w:r>
    </w:p>
    <w:p w14:paraId="137560C4" w14:textId="77777777" w:rsidR="00B63043" w:rsidRPr="00B63043" w:rsidRDefault="00B63043" w:rsidP="00E47CD7">
      <w:pPr>
        <w:pStyle w:val="a1"/>
        <w:numPr>
          <w:ilvl w:val="0"/>
          <w:numId w:val="46"/>
        </w:numPr>
        <w:rPr>
          <w:lang w:val="ru-BY"/>
        </w:rPr>
      </w:pPr>
      <w:r w:rsidRPr="00B63043">
        <w:rPr>
          <w:lang w:val="ru-BY"/>
        </w:rPr>
        <w:t>Обновление расстояний до соседних вершин</w:t>
      </w:r>
    </w:p>
    <w:p w14:paraId="16FF5C4E" w14:textId="0DFAA2DF" w:rsidR="00B63043" w:rsidRDefault="00B63043" w:rsidP="00E47CD7">
      <w:pPr>
        <w:pStyle w:val="a1"/>
        <w:numPr>
          <w:ilvl w:val="0"/>
          <w:numId w:val="46"/>
        </w:numPr>
        <w:rPr>
          <w:lang w:val="ru-BY"/>
        </w:rPr>
      </w:pPr>
      <w:r w:rsidRPr="00B63043">
        <w:rPr>
          <w:lang w:val="ru-BY"/>
        </w:rPr>
        <w:t>Пометка текущей вершины как посещенной</w:t>
      </w:r>
    </w:p>
    <w:p w14:paraId="6347024D" w14:textId="33797CB6" w:rsidR="001F2F94" w:rsidRPr="009057F2" w:rsidRDefault="001F2F94" w:rsidP="00E47CD7">
      <w:pPr>
        <w:pStyle w:val="a1"/>
        <w:numPr>
          <w:ilvl w:val="0"/>
          <w:numId w:val="44"/>
        </w:numPr>
        <w:rPr>
          <w:lang w:val="ru-BY"/>
        </w:rPr>
      </w:pPr>
      <w:r w:rsidRPr="001F2F94">
        <w:rPr>
          <w:lang w:val="ru-BY"/>
        </w:rPr>
        <w:t>Временная сложность</w:t>
      </w:r>
      <w:r w:rsidRPr="001F2F94">
        <w:t xml:space="preserve">: </w:t>
      </w:r>
      <w:r w:rsidRPr="001F2F94">
        <w:t>O(V²), где V - количество вершин в графе</w:t>
      </w:r>
    </w:p>
    <w:p w14:paraId="56B22B48" w14:textId="4AEA7398" w:rsidR="009057F2" w:rsidRDefault="009057F2" w:rsidP="00A36C8F">
      <w:pPr>
        <w:pStyle w:val="3"/>
      </w:pPr>
      <w:r w:rsidRPr="009057F2">
        <w:rPr>
          <w:lang w:val="ru-BY"/>
        </w:rPr>
        <w:t>Модифицированный алгоритм Дейкстры с приоритетной очередью</w:t>
      </w:r>
    </w:p>
    <w:p w14:paraId="03BD2507" w14:textId="6DF60495" w:rsidR="009057F2" w:rsidRDefault="009057F2" w:rsidP="009057F2">
      <w:pPr>
        <w:ind w:firstLine="0"/>
        <w:rPr>
          <w:b/>
          <w:bCs/>
        </w:rPr>
      </w:pPr>
      <w:r w:rsidRPr="009057F2">
        <w:rPr>
          <w:b/>
          <w:bCs/>
        </w:rPr>
        <w:t>Описание модификации</w:t>
      </w:r>
    </w:p>
    <w:p w14:paraId="121ACB8F" w14:textId="7F7E2C60" w:rsidR="009057F2" w:rsidRDefault="009057F2" w:rsidP="009057F2">
      <w:pPr>
        <w:ind w:firstLine="0"/>
      </w:pPr>
      <w:r w:rsidRPr="009057F2">
        <w:t>Основное улучшение классического алгоритма заключается в использовании приоритетной очереди для хранения и выбора вершин с минимальным расстоянием. Это позволяет значительно оптимизировать процесс поиска минимального пути.</w:t>
      </w:r>
    </w:p>
    <w:p w14:paraId="267951F7" w14:textId="73670A7C" w:rsidR="009057F2" w:rsidRDefault="009057F2" w:rsidP="009057F2">
      <w:pPr>
        <w:ind w:firstLine="0"/>
        <w:rPr>
          <w:b/>
          <w:bCs/>
          <w:lang w:val="en-US"/>
        </w:rPr>
      </w:pPr>
      <w:r>
        <w:rPr>
          <w:b/>
          <w:bCs/>
        </w:rPr>
        <w:t>Математическое обоснование</w:t>
      </w:r>
    </w:p>
    <w:p w14:paraId="530A31EE" w14:textId="0CBC064E" w:rsidR="009057F2" w:rsidRDefault="009057F2" w:rsidP="009057F2">
      <w:pPr>
        <w:ind w:firstLine="0"/>
      </w:pPr>
      <w:r w:rsidRPr="009057F2">
        <w:t>Пусть G = (V, E) - взвешенный граф, где:</w:t>
      </w:r>
    </w:p>
    <w:p w14:paraId="6EC02E1A" w14:textId="77777777" w:rsidR="00A96BA0" w:rsidRDefault="00A96BA0" w:rsidP="00E47CD7">
      <w:pPr>
        <w:pStyle w:val="a1"/>
        <w:numPr>
          <w:ilvl w:val="0"/>
          <w:numId w:val="47"/>
        </w:numPr>
      </w:pPr>
      <w:r>
        <w:lastRenderedPageBreak/>
        <w:t>V - множество вершин (узлов дорожной сети)</w:t>
      </w:r>
    </w:p>
    <w:p w14:paraId="5DB59640" w14:textId="77777777" w:rsidR="00A96BA0" w:rsidRDefault="00A96BA0" w:rsidP="00E47CD7">
      <w:pPr>
        <w:pStyle w:val="a1"/>
        <w:numPr>
          <w:ilvl w:val="0"/>
          <w:numId w:val="47"/>
        </w:numPr>
      </w:pPr>
      <w:r>
        <w:t>E - множество рёбер (дорожных сегментов)</w:t>
      </w:r>
    </w:p>
    <w:p w14:paraId="1A520A5E" w14:textId="77777777" w:rsidR="00A96BA0" w:rsidRDefault="00A96BA0" w:rsidP="00E47CD7">
      <w:pPr>
        <w:pStyle w:val="a1"/>
        <w:numPr>
          <w:ilvl w:val="0"/>
          <w:numId w:val="47"/>
        </w:numPr>
      </w:pPr>
      <w:r>
        <w:t>w: E → R⁺ - весовая функция, определяющая вес каждого ребра</w:t>
      </w:r>
    </w:p>
    <w:p w14:paraId="586467F4" w14:textId="77777777" w:rsidR="00A96BA0" w:rsidRDefault="00A96BA0" w:rsidP="00E47CD7">
      <w:pPr>
        <w:pStyle w:val="a1"/>
        <w:numPr>
          <w:ilvl w:val="0"/>
          <w:numId w:val="47"/>
        </w:numPr>
      </w:pPr>
      <w:r>
        <w:t xml:space="preserve">s </w:t>
      </w:r>
      <w:r w:rsidRPr="00A96BA0">
        <w:rPr>
          <w:rFonts w:ascii="Cambria Math" w:hAnsi="Cambria Math" w:cs="Cambria Math"/>
        </w:rPr>
        <w:t>∈</w:t>
      </w:r>
      <w:r>
        <w:t xml:space="preserve"> V - </w:t>
      </w:r>
      <w:r w:rsidRPr="00A96BA0">
        <w:rPr>
          <w:rFonts w:ascii="Times New Roman" w:hAnsi="Times New Roman"/>
        </w:rPr>
        <w:t>начальная</w:t>
      </w:r>
      <w:r>
        <w:t xml:space="preserve"> </w:t>
      </w:r>
      <w:r w:rsidRPr="00A96BA0">
        <w:rPr>
          <w:rFonts w:ascii="Times New Roman" w:hAnsi="Times New Roman"/>
        </w:rPr>
        <w:t>вершина</w:t>
      </w:r>
    </w:p>
    <w:p w14:paraId="1EF4D123" w14:textId="77777777" w:rsidR="00A96BA0" w:rsidRDefault="00A96BA0" w:rsidP="00E47CD7">
      <w:pPr>
        <w:pStyle w:val="a1"/>
        <w:numPr>
          <w:ilvl w:val="0"/>
          <w:numId w:val="47"/>
        </w:numPr>
      </w:pPr>
      <w:r>
        <w:t xml:space="preserve">t </w:t>
      </w:r>
      <w:r w:rsidRPr="00A96BA0">
        <w:rPr>
          <w:rFonts w:ascii="Cambria Math" w:hAnsi="Cambria Math" w:cs="Cambria Math"/>
        </w:rPr>
        <w:t>∈</w:t>
      </w:r>
      <w:r>
        <w:t xml:space="preserve"> V - </w:t>
      </w:r>
      <w:r w:rsidRPr="00A96BA0">
        <w:rPr>
          <w:rFonts w:ascii="Times New Roman" w:hAnsi="Times New Roman"/>
        </w:rPr>
        <w:t>конечная</w:t>
      </w:r>
      <w:r>
        <w:t xml:space="preserve"> </w:t>
      </w:r>
      <w:r w:rsidRPr="00A96BA0">
        <w:rPr>
          <w:rFonts w:ascii="Times New Roman" w:hAnsi="Times New Roman"/>
        </w:rPr>
        <w:t>вершин</w:t>
      </w:r>
      <w:r>
        <w:t>а</w:t>
      </w:r>
    </w:p>
    <w:p w14:paraId="729367DA" w14:textId="36187226" w:rsidR="00A96BA0" w:rsidRDefault="00A96BA0" w:rsidP="00A96BA0">
      <w:pPr>
        <w:ind w:firstLine="0"/>
      </w:pPr>
      <w:r w:rsidRPr="00A96BA0">
        <w:t xml:space="preserve">Для каждой вершины v </w:t>
      </w:r>
      <w:r w:rsidRPr="00A96BA0">
        <w:rPr>
          <w:rFonts w:ascii="Cambria Math" w:hAnsi="Cambria Math" w:cs="Cambria Math"/>
        </w:rPr>
        <w:t>∈</w:t>
      </w:r>
      <w:r w:rsidRPr="00A96BA0">
        <w:t xml:space="preserve"> V </w:t>
      </w:r>
      <w:r w:rsidRPr="00A96BA0">
        <w:rPr>
          <w:rFonts w:ascii="Times New Roman" w:hAnsi="Times New Roman"/>
        </w:rPr>
        <w:t>поддерживаются</w:t>
      </w:r>
      <w:r w:rsidRPr="00A96BA0">
        <w:t xml:space="preserve"> </w:t>
      </w:r>
      <w:r w:rsidRPr="00A96BA0">
        <w:rPr>
          <w:rFonts w:ascii="Times New Roman" w:hAnsi="Times New Roman"/>
        </w:rPr>
        <w:t>значения</w:t>
      </w:r>
      <w:r w:rsidRPr="00A96BA0">
        <w:t>:</w:t>
      </w:r>
    </w:p>
    <w:p w14:paraId="5F592EC2" w14:textId="77777777" w:rsidR="00A96BA0" w:rsidRDefault="00A96BA0" w:rsidP="00E47CD7">
      <w:pPr>
        <w:pStyle w:val="a1"/>
        <w:numPr>
          <w:ilvl w:val="0"/>
          <w:numId w:val="48"/>
        </w:numPr>
      </w:pPr>
      <w:r>
        <w:t>d[v] - оценка кратчайшего расстояния от s до v</w:t>
      </w:r>
    </w:p>
    <w:p w14:paraId="7B63C2C2" w14:textId="6C6E8AD6" w:rsidR="00A96BA0" w:rsidRDefault="00A96BA0" w:rsidP="00E47CD7">
      <w:pPr>
        <w:pStyle w:val="a1"/>
        <w:numPr>
          <w:ilvl w:val="0"/>
          <w:numId w:val="48"/>
        </w:numPr>
      </w:pPr>
      <w:r>
        <w:t>π[v] - предшественник вершины v в кратчайшем пути</w:t>
      </w:r>
    </w:p>
    <w:p w14:paraId="67D119B8" w14:textId="0FC4FF82" w:rsidR="00292ECF" w:rsidRDefault="00292ECF" w:rsidP="00292ECF">
      <w:pPr>
        <w:ind w:firstLine="0"/>
      </w:pPr>
      <w:r>
        <w:t>Основное свойство кратчайших путей (принцип оптимальности Беллмана):</w:t>
      </w:r>
      <w:r>
        <w:t xml:space="preserve"> е</w:t>
      </w:r>
      <w:r>
        <w:t xml:space="preserve">сли путь p = </w:t>
      </w:r>
      <w:r>
        <w:rPr>
          <w:rFonts w:ascii="Cambria Math" w:hAnsi="Cambria Math" w:cs="Cambria Math"/>
        </w:rPr>
        <w:t>⟨</w:t>
      </w:r>
      <w:r>
        <w:t>v₀, v₁, ..., vₖ</w:t>
      </w:r>
      <w:r>
        <w:rPr>
          <w:rFonts w:ascii="Cambria Math" w:hAnsi="Cambria Math" w:cs="Cambria Math"/>
        </w:rPr>
        <w:t>⟩</w:t>
      </w:r>
      <w:r>
        <w:t xml:space="preserve"> является кратчайшим путем от v₀ до vₖ, то для любого i и j, где 0 ≤ i ≤ j ≤ k, подпуть pᵢⱼ = </w:t>
      </w:r>
      <w:r>
        <w:rPr>
          <w:rFonts w:ascii="Cambria Math" w:hAnsi="Cambria Math" w:cs="Cambria Math"/>
        </w:rPr>
        <w:t>⟨</w:t>
      </w:r>
      <w:r>
        <w:t>vᵢ, vᵢ₊₁, ..., vⱼ</w:t>
      </w:r>
      <w:r>
        <w:rPr>
          <w:rFonts w:ascii="Cambria Math" w:hAnsi="Cambria Math" w:cs="Cambria Math"/>
        </w:rPr>
        <w:t>⟩</w:t>
      </w:r>
      <w:r>
        <w:t xml:space="preserve"> является кратчайшим путем от vᵢ до vⱼ.</w:t>
      </w:r>
    </w:p>
    <w:p w14:paraId="138AC544" w14:textId="678B8096" w:rsidR="00292ECF" w:rsidRDefault="00292ECF" w:rsidP="00292ECF">
      <w:pPr>
        <w:ind w:firstLine="0"/>
        <w:rPr>
          <w:b/>
          <w:bCs/>
        </w:rPr>
      </w:pPr>
      <w:r w:rsidRPr="00292ECF">
        <w:rPr>
          <w:b/>
          <w:bCs/>
        </w:rPr>
        <w:t>Реализация с приоритетной очередью</w:t>
      </w:r>
    </w:p>
    <w:p w14:paraId="6DD0F0BA" w14:textId="7DCC4A81" w:rsidR="00292ECF" w:rsidRDefault="00292ECF" w:rsidP="00E66E30">
      <w:r w:rsidRPr="00292ECF">
        <w:t>В проекте приоритетная очередь реализована с помощью бинарной кучи (binary heap), которая обеспечивает следующие операции:</w:t>
      </w:r>
    </w:p>
    <w:p w14:paraId="215329BB" w14:textId="1388BE42" w:rsidR="00292ECF" w:rsidRDefault="00292ECF" w:rsidP="00E47CD7">
      <w:pPr>
        <w:pStyle w:val="a1"/>
        <w:numPr>
          <w:ilvl w:val="0"/>
          <w:numId w:val="49"/>
        </w:numPr>
      </w:pPr>
      <w:r w:rsidRPr="00292ECF">
        <w:t>insert(Q, v) - вставка вершины v в очередь Q</w:t>
      </w:r>
    </w:p>
    <w:p w14:paraId="409B744F" w14:textId="77777777" w:rsidR="00292ECF" w:rsidRDefault="00292ECF" w:rsidP="00E47CD7">
      <w:pPr>
        <w:pStyle w:val="a1"/>
        <w:numPr>
          <w:ilvl w:val="0"/>
          <w:numId w:val="50"/>
        </w:numPr>
      </w:pPr>
      <w:r>
        <w:t>Временная сложность: O(</w:t>
      </w:r>
      <w:proofErr w:type="spellStart"/>
      <w:r>
        <w:t>log</w:t>
      </w:r>
      <w:proofErr w:type="spellEnd"/>
      <w:r>
        <w:t xml:space="preserve"> |V|)</w:t>
      </w:r>
    </w:p>
    <w:p w14:paraId="26C9D12C" w14:textId="77777777" w:rsidR="00292ECF" w:rsidRDefault="00292ECF" w:rsidP="00E47CD7">
      <w:pPr>
        <w:pStyle w:val="a1"/>
        <w:numPr>
          <w:ilvl w:val="0"/>
          <w:numId w:val="50"/>
        </w:numPr>
      </w:pPr>
      <w:r>
        <w:t>Пространственная сложность: O(1)</w:t>
      </w:r>
    </w:p>
    <w:p w14:paraId="7FF7AD7C" w14:textId="23EE4664" w:rsidR="00292ECF" w:rsidRDefault="00292ECF" w:rsidP="00E47CD7">
      <w:pPr>
        <w:pStyle w:val="a1"/>
        <w:numPr>
          <w:ilvl w:val="0"/>
          <w:numId w:val="49"/>
        </w:numPr>
      </w:pPr>
      <w:proofErr w:type="spellStart"/>
      <w:r w:rsidRPr="00292ECF">
        <w:t>extract_min</w:t>
      </w:r>
      <w:proofErr w:type="spellEnd"/>
      <w:r w:rsidRPr="00292ECF">
        <w:t>(Q) - извлечение вершины с минимальным значением d[v]</w:t>
      </w:r>
    </w:p>
    <w:p w14:paraId="6C4B9DD1" w14:textId="77777777" w:rsidR="00292ECF" w:rsidRDefault="00292ECF" w:rsidP="00E47CD7">
      <w:pPr>
        <w:pStyle w:val="a1"/>
        <w:numPr>
          <w:ilvl w:val="0"/>
          <w:numId w:val="51"/>
        </w:numPr>
      </w:pPr>
      <w:r>
        <w:t>Временная сложность: O(</w:t>
      </w:r>
      <w:proofErr w:type="spellStart"/>
      <w:r>
        <w:t>log</w:t>
      </w:r>
      <w:proofErr w:type="spellEnd"/>
      <w:r>
        <w:t xml:space="preserve"> |V|)</w:t>
      </w:r>
    </w:p>
    <w:p w14:paraId="2BF2556F" w14:textId="77777777" w:rsidR="00292ECF" w:rsidRDefault="00292ECF" w:rsidP="00E47CD7">
      <w:pPr>
        <w:pStyle w:val="a1"/>
        <w:numPr>
          <w:ilvl w:val="0"/>
          <w:numId w:val="51"/>
        </w:numPr>
      </w:pPr>
      <w:r>
        <w:t>Пространственная сложность: O(1)</w:t>
      </w:r>
    </w:p>
    <w:p w14:paraId="070F40F3" w14:textId="3F31A31B" w:rsidR="00292ECF" w:rsidRDefault="00292ECF" w:rsidP="00E47CD7">
      <w:pPr>
        <w:pStyle w:val="a1"/>
        <w:numPr>
          <w:ilvl w:val="0"/>
          <w:numId w:val="49"/>
        </w:numPr>
      </w:pPr>
      <w:proofErr w:type="spellStart"/>
      <w:r w:rsidRPr="00292ECF">
        <w:t>decrease_key</w:t>
      </w:r>
      <w:proofErr w:type="spellEnd"/>
      <w:r w:rsidRPr="00292ECF">
        <w:t>(Q, v, k) - уменьшение ключа вершины v до значения k</w:t>
      </w:r>
    </w:p>
    <w:p w14:paraId="6B66D04F" w14:textId="77777777" w:rsidR="00292ECF" w:rsidRDefault="00292ECF" w:rsidP="00E47CD7">
      <w:pPr>
        <w:pStyle w:val="a1"/>
        <w:numPr>
          <w:ilvl w:val="0"/>
          <w:numId w:val="52"/>
        </w:numPr>
      </w:pPr>
      <w:r>
        <w:t>Временная сложность: O(</w:t>
      </w:r>
      <w:proofErr w:type="spellStart"/>
      <w:r>
        <w:t>log</w:t>
      </w:r>
      <w:proofErr w:type="spellEnd"/>
      <w:r>
        <w:t xml:space="preserve"> |V|)</w:t>
      </w:r>
    </w:p>
    <w:p w14:paraId="6E4B178D" w14:textId="28DB623B" w:rsidR="00292ECF" w:rsidRDefault="00292ECF" w:rsidP="00E47CD7">
      <w:pPr>
        <w:pStyle w:val="a1"/>
        <w:numPr>
          <w:ilvl w:val="0"/>
          <w:numId w:val="52"/>
        </w:numPr>
      </w:pPr>
      <w:r>
        <w:t>Пространственная сложность: O(1)</w:t>
      </w:r>
    </w:p>
    <w:p w14:paraId="58A18E5A" w14:textId="77777777" w:rsidR="004472CE" w:rsidRPr="004472CE" w:rsidRDefault="004472CE" w:rsidP="004472CE">
      <w:pPr>
        <w:ind w:firstLine="0"/>
        <w:rPr>
          <w:b/>
          <w:bCs/>
        </w:rPr>
      </w:pPr>
      <w:r w:rsidRPr="004472CE">
        <w:rPr>
          <w:b/>
          <w:bCs/>
        </w:rPr>
        <w:t>Доказательство корректности</w:t>
      </w:r>
    </w:p>
    <w:p w14:paraId="48DEE51E" w14:textId="77777777" w:rsidR="004472CE" w:rsidRDefault="004472CE" w:rsidP="00E66E30">
      <w:r>
        <w:t>Докажем корректность алгоритма через следующие утверждения:</w:t>
      </w:r>
    </w:p>
    <w:p w14:paraId="2A08823F" w14:textId="708561BC" w:rsidR="004472CE" w:rsidRDefault="004472CE" w:rsidP="00E47CD7">
      <w:pPr>
        <w:pStyle w:val="a1"/>
        <w:numPr>
          <w:ilvl w:val="0"/>
          <w:numId w:val="53"/>
        </w:numPr>
      </w:pPr>
      <w:r>
        <w:lastRenderedPageBreak/>
        <w:t xml:space="preserve">Лемма 1: </w:t>
      </w:r>
      <w:r>
        <w:t>в</w:t>
      </w:r>
      <w:r>
        <w:t xml:space="preserve"> любой момент работы алгоритма для каждой вершины v </w:t>
      </w:r>
      <w:r w:rsidRPr="004472CE">
        <w:rPr>
          <w:rFonts w:ascii="Cambria Math" w:hAnsi="Cambria Math" w:cs="Cambria Math"/>
        </w:rPr>
        <w:t>∈</w:t>
      </w:r>
      <w:r>
        <w:t xml:space="preserve"> V </w:t>
      </w:r>
      <w:r w:rsidRPr="004472CE">
        <w:rPr>
          <w:rFonts w:ascii="Times New Roman" w:hAnsi="Times New Roman"/>
        </w:rPr>
        <w:t>выполняется</w:t>
      </w:r>
      <w:r>
        <w:t xml:space="preserve"> d[v] </w:t>
      </w:r>
      <w:r w:rsidRPr="004472CE">
        <w:rPr>
          <w:rFonts w:ascii="Times New Roman" w:hAnsi="Times New Roman"/>
        </w:rPr>
        <w:t>≥</w:t>
      </w:r>
      <w:r>
        <w:t xml:space="preserve"> </w:t>
      </w:r>
      <w:r w:rsidRPr="004472CE">
        <w:rPr>
          <w:rFonts w:ascii="Times New Roman" w:hAnsi="Times New Roman"/>
        </w:rPr>
        <w:t>δ</w:t>
      </w:r>
      <w:r>
        <w:t>(</w:t>
      </w:r>
      <w:proofErr w:type="spellStart"/>
      <w:r>
        <w:t>s,v</w:t>
      </w:r>
      <w:proofErr w:type="spellEnd"/>
      <w:r>
        <w:t xml:space="preserve">), </w:t>
      </w:r>
      <w:r w:rsidRPr="004472CE">
        <w:rPr>
          <w:rFonts w:ascii="Times New Roman" w:hAnsi="Times New Roman"/>
        </w:rPr>
        <w:t>где</w:t>
      </w:r>
      <w:r>
        <w:t xml:space="preserve"> </w:t>
      </w:r>
      <w:r w:rsidRPr="004472CE">
        <w:rPr>
          <w:rFonts w:ascii="Times New Roman" w:hAnsi="Times New Roman"/>
        </w:rPr>
        <w:t>δ</w:t>
      </w:r>
      <w:r>
        <w:t>(</w:t>
      </w:r>
      <w:proofErr w:type="spellStart"/>
      <w:r>
        <w:t>s,v</w:t>
      </w:r>
      <w:proofErr w:type="spellEnd"/>
      <w:r>
        <w:t xml:space="preserve">) - </w:t>
      </w:r>
      <w:r w:rsidRPr="004472CE">
        <w:rPr>
          <w:rFonts w:ascii="Times New Roman" w:hAnsi="Times New Roman"/>
        </w:rPr>
        <w:t>действительное</w:t>
      </w:r>
      <w:r>
        <w:t xml:space="preserve"> </w:t>
      </w:r>
      <w:r w:rsidRPr="004472CE">
        <w:rPr>
          <w:rFonts w:ascii="Times New Roman" w:hAnsi="Times New Roman"/>
        </w:rPr>
        <w:t>кратчайшее</w:t>
      </w:r>
      <w:r>
        <w:t xml:space="preserve"> </w:t>
      </w:r>
      <w:r w:rsidRPr="004472CE">
        <w:rPr>
          <w:rFonts w:ascii="Times New Roman" w:hAnsi="Times New Roman"/>
        </w:rPr>
        <w:t>расстояние</w:t>
      </w:r>
      <w:r>
        <w:t xml:space="preserve"> от s до v.</w:t>
      </w:r>
    </w:p>
    <w:p w14:paraId="23797644" w14:textId="3CB3DE2D" w:rsidR="004472CE" w:rsidRDefault="004472CE" w:rsidP="00E47CD7">
      <w:pPr>
        <w:pStyle w:val="a1"/>
        <w:numPr>
          <w:ilvl w:val="0"/>
          <w:numId w:val="53"/>
        </w:numPr>
      </w:pPr>
      <w:r>
        <w:t xml:space="preserve">Лемма 2: </w:t>
      </w:r>
      <w:r>
        <w:t>п</w:t>
      </w:r>
      <w:r>
        <w:t>осле извлечения вершины u из приоритетной очереди выполняется d[u] = δ(</w:t>
      </w:r>
      <w:proofErr w:type="spellStart"/>
      <w:r>
        <w:t>s,u</w:t>
      </w:r>
      <w:proofErr w:type="spellEnd"/>
      <w:r>
        <w:t>).</w:t>
      </w:r>
    </w:p>
    <w:p w14:paraId="03544715" w14:textId="1575618F" w:rsidR="004472CE" w:rsidRDefault="004472CE" w:rsidP="00E47CD7">
      <w:pPr>
        <w:pStyle w:val="a1"/>
        <w:numPr>
          <w:ilvl w:val="0"/>
          <w:numId w:val="53"/>
        </w:numPr>
      </w:pPr>
      <w:r>
        <w:t xml:space="preserve">Теорема о корректности: </w:t>
      </w:r>
      <w:r>
        <w:t>п</w:t>
      </w:r>
      <w:r>
        <w:t xml:space="preserve">о завершении работы алгоритма для всех v </w:t>
      </w:r>
      <w:r w:rsidRPr="004472CE">
        <w:rPr>
          <w:rFonts w:ascii="Cambria Math" w:hAnsi="Cambria Math" w:cs="Cambria Math"/>
        </w:rPr>
        <w:t>∈</w:t>
      </w:r>
      <w:r>
        <w:t xml:space="preserve"> V </w:t>
      </w:r>
      <w:r w:rsidRPr="004472CE">
        <w:rPr>
          <w:rFonts w:ascii="Times New Roman" w:hAnsi="Times New Roman"/>
        </w:rPr>
        <w:t>выполняется</w:t>
      </w:r>
      <w:r>
        <w:t xml:space="preserve"> d[v] = </w:t>
      </w:r>
      <w:r w:rsidRPr="004472CE">
        <w:rPr>
          <w:rFonts w:ascii="Times New Roman" w:hAnsi="Times New Roman"/>
        </w:rPr>
        <w:t>δ</w:t>
      </w:r>
      <w:r>
        <w:t>(</w:t>
      </w:r>
      <w:proofErr w:type="spellStart"/>
      <w:r>
        <w:t>s,v</w:t>
      </w:r>
      <w:proofErr w:type="spellEnd"/>
      <w:r>
        <w:t>).</w:t>
      </w:r>
    </w:p>
    <w:p w14:paraId="532C7700" w14:textId="11E915FD" w:rsidR="009406A2" w:rsidRDefault="009406A2" w:rsidP="009406A2">
      <w:pPr>
        <w:ind w:firstLine="0"/>
        <w:rPr>
          <w:b/>
          <w:bCs/>
          <w:lang w:val="ru-BY"/>
        </w:rPr>
      </w:pPr>
      <w:r w:rsidRPr="009406A2">
        <w:rPr>
          <w:b/>
          <w:bCs/>
          <w:lang w:val="ru-BY"/>
        </w:rPr>
        <w:t>Анализ производительности в контексте навигационных систем</w:t>
      </w:r>
    </w:p>
    <w:p w14:paraId="35FD5637" w14:textId="5046A323" w:rsidR="009406A2" w:rsidRDefault="009406A2" w:rsidP="00E66E30">
      <w:pPr>
        <w:rPr>
          <w:lang w:val="ru-BY"/>
        </w:rPr>
      </w:pPr>
      <w:r w:rsidRPr="009406A2">
        <w:rPr>
          <w:lang w:val="ru-BY"/>
        </w:rPr>
        <w:t>В</w:t>
      </w:r>
      <w:r>
        <w:t xml:space="preserve"> данном</w:t>
      </w:r>
      <w:r w:rsidRPr="009406A2">
        <w:rPr>
          <w:lang w:val="ru-BY"/>
        </w:rPr>
        <w:t xml:space="preserve"> проекте использование приоритетной очереди показало следующие преимущества:</w:t>
      </w:r>
    </w:p>
    <w:p w14:paraId="40ED4451" w14:textId="18EC7DDB" w:rsidR="009406A2" w:rsidRDefault="009406A2" w:rsidP="00E47CD7">
      <w:pPr>
        <w:pStyle w:val="a1"/>
        <w:numPr>
          <w:ilvl w:val="0"/>
          <w:numId w:val="54"/>
        </w:numPr>
        <w:rPr>
          <w:lang w:val="ru-BY"/>
        </w:rPr>
      </w:pPr>
      <w:r w:rsidRPr="009406A2">
        <w:rPr>
          <w:lang w:val="ru-BY"/>
        </w:rPr>
        <w:t>Временная эффективность:</w:t>
      </w:r>
    </w:p>
    <w:p w14:paraId="01696059" w14:textId="77777777" w:rsidR="009406A2" w:rsidRPr="009406A2" w:rsidRDefault="009406A2" w:rsidP="00E47CD7">
      <w:pPr>
        <w:pStyle w:val="a1"/>
        <w:numPr>
          <w:ilvl w:val="0"/>
          <w:numId w:val="55"/>
        </w:numPr>
        <w:rPr>
          <w:lang w:val="ru-BY"/>
        </w:rPr>
      </w:pPr>
      <w:r w:rsidRPr="009406A2">
        <w:rPr>
          <w:lang w:val="ru-BY"/>
        </w:rPr>
        <w:t>Уменьшение времени поиска минимальной вершины с O(V) до O(</w:t>
      </w:r>
      <w:proofErr w:type="spellStart"/>
      <w:r w:rsidRPr="009406A2">
        <w:rPr>
          <w:lang w:val="ru-BY"/>
        </w:rPr>
        <w:t>log</w:t>
      </w:r>
      <w:proofErr w:type="spellEnd"/>
      <w:r w:rsidRPr="009406A2">
        <w:rPr>
          <w:lang w:val="ru-BY"/>
        </w:rPr>
        <w:t xml:space="preserve"> V)</w:t>
      </w:r>
    </w:p>
    <w:p w14:paraId="43A4F561" w14:textId="3AFA7A84" w:rsidR="009406A2" w:rsidRDefault="009406A2" w:rsidP="00E47CD7">
      <w:pPr>
        <w:pStyle w:val="a1"/>
        <w:numPr>
          <w:ilvl w:val="0"/>
          <w:numId w:val="55"/>
        </w:numPr>
        <w:rPr>
          <w:lang w:val="ru-BY"/>
        </w:rPr>
      </w:pPr>
      <w:r w:rsidRPr="009406A2">
        <w:rPr>
          <w:lang w:val="ru-BY"/>
        </w:rPr>
        <w:t xml:space="preserve">Общее улучшение производительности с O(V²) до O((V + E) </w:t>
      </w:r>
      <w:proofErr w:type="spellStart"/>
      <w:r w:rsidRPr="009406A2">
        <w:rPr>
          <w:lang w:val="ru-BY"/>
        </w:rPr>
        <w:t>log</w:t>
      </w:r>
      <w:proofErr w:type="spellEnd"/>
      <w:r w:rsidRPr="009406A2">
        <w:rPr>
          <w:lang w:val="ru-BY"/>
        </w:rPr>
        <w:t xml:space="preserve"> V)</w:t>
      </w:r>
    </w:p>
    <w:p w14:paraId="363ADDEA" w14:textId="2DB4AF8D" w:rsidR="009406A2" w:rsidRDefault="009406A2" w:rsidP="00E47CD7">
      <w:pPr>
        <w:pStyle w:val="a1"/>
        <w:numPr>
          <w:ilvl w:val="0"/>
          <w:numId w:val="54"/>
        </w:numPr>
        <w:rPr>
          <w:lang w:val="ru-BY"/>
        </w:rPr>
      </w:pPr>
      <w:r w:rsidRPr="009406A2">
        <w:rPr>
          <w:lang w:val="ru-BY"/>
        </w:rPr>
        <w:t>Практические результаты:</w:t>
      </w:r>
    </w:p>
    <w:p w14:paraId="29E58E37" w14:textId="77777777" w:rsidR="009406A2" w:rsidRPr="009406A2" w:rsidRDefault="009406A2" w:rsidP="00E47CD7">
      <w:pPr>
        <w:pStyle w:val="a1"/>
        <w:numPr>
          <w:ilvl w:val="0"/>
          <w:numId w:val="56"/>
        </w:numPr>
        <w:rPr>
          <w:lang w:val="ru-BY"/>
        </w:rPr>
      </w:pPr>
      <w:r w:rsidRPr="009406A2">
        <w:rPr>
          <w:lang w:val="ru-BY"/>
        </w:rPr>
        <w:t>Для типичной городской карты (V ≈ 10⁴, E ≈ 3V):</w:t>
      </w:r>
    </w:p>
    <w:p w14:paraId="668DAF17" w14:textId="77777777" w:rsidR="009406A2" w:rsidRPr="009406A2" w:rsidRDefault="009406A2" w:rsidP="00E47CD7">
      <w:pPr>
        <w:pStyle w:val="a1"/>
        <w:numPr>
          <w:ilvl w:val="0"/>
          <w:numId w:val="57"/>
        </w:numPr>
        <w:rPr>
          <w:lang w:val="ru-BY"/>
        </w:rPr>
      </w:pPr>
      <w:r w:rsidRPr="009406A2">
        <w:rPr>
          <w:lang w:val="ru-BY"/>
        </w:rPr>
        <w:t xml:space="preserve">Классический алгоритм: ~100 </w:t>
      </w:r>
      <w:proofErr w:type="spellStart"/>
      <w:r w:rsidRPr="009406A2">
        <w:rPr>
          <w:lang w:val="ru-BY"/>
        </w:rPr>
        <w:t>мс</w:t>
      </w:r>
      <w:proofErr w:type="spellEnd"/>
    </w:p>
    <w:p w14:paraId="1B13CF6F" w14:textId="4CD32527" w:rsidR="009406A2" w:rsidRDefault="009406A2" w:rsidP="00E47CD7">
      <w:pPr>
        <w:pStyle w:val="a1"/>
        <w:numPr>
          <w:ilvl w:val="0"/>
          <w:numId w:val="57"/>
        </w:numPr>
        <w:rPr>
          <w:lang w:val="ru-BY"/>
        </w:rPr>
      </w:pPr>
      <w:r w:rsidRPr="009406A2">
        <w:rPr>
          <w:lang w:val="ru-BY"/>
        </w:rPr>
        <w:t xml:space="preserve">Модифицированный алгоритм: ~10 </w:t>
      </w:r>
      <w:proofErr w:type="spellStart"/>
      <w:r w:rsidRPr="009406A2">
        <w:rPr>
          <w:lang w:val="ru-BY"/>
        </w:rPr>
        <w:t>мс</w:t>
      </w:r>
      <w:proofErr w:type="spellEnd"/>
    </w:p>
    <w:p w14:paraId="5B4515D1" w14:textId="772AF852" w:rsidR="009406A2" w:rsidRDefault="009406A2" w:rsidP="00E47CD7">
      <w:pPr>
        <w:pStyle w:val="a1"/>
        <w:numPr>
          <w:ilvl w:val="0"/>
          <w:numId w:val="56"/>
        </w:numPr>
        <w:rPr>
          <w:lang w:val="ru-BY"/>
        </w:rPr>
      </w:pPr>
      <w:r w:rsidRPr="009406A2">
        <w:rPr>
          <w:lang w:val="ru-BY"/>
        </w:rPr>
        <w:t>Для крупных регионов (V ≈ 10⁵, E ≈ 3V):</w:t>
      </w:r>
    </w:p>
    <w:p w14:paraId="6707DD38" w14:textId="77777777" w:rsidR="009406A2" w:rsidRPr="009406A2" w:rsidRDefault="009406A2" w:rsidP="00E47CD7">
      <w:pPr>
        <w:pStyle w:val="a1"/>
        <w:numPr>
          <w:ilvl w:val="0"/>
          <w:numId w:val="58"/>
        </w:numPr>
        <w:rPr>
          <w:lang w:val="ru-BY"/>
        </w:rPr>
      </w:pPr>
      <w:r w:rsidRPr="009406A2">
        <w:rPr>
          <w:lang w:val="ru-BY"/>
        </w:rPr>
        <w:t xml:space="preserve">Классический алгоритм: ~10000 </w:t>
      </w:r>
      <w:proofErr w:type="spellStart"/>
      <w:r w:rsidRPr="009406A2">
        <w:rPr>
          <w:lang w:val="ru-BY"/>
        </w:rPr>
        <w:t>мс</w:t>
      </w:r>
      <w:proofErr w:type="spellEnd"/>
    </w:p>
    <w:p w14:paraId="46855D0C" w14:textId="7F09294D" w:rsidR="009406A2" w:rsidRDefault="009406A2" w:rsidP="00E47CD7">
      <w:pPr>
        <w:pStyle w:val="a1"/>
        <w:numPr>
          <w:ilvl w:val="0"/>
          <w:numId w:val="58"/>
        </w:numPr>
        <w:rPr>
          <w:lang w:val="ru-BY"/>
        </w:rPr>
      </w:pPr>
      <w:r w:rsidRPr="009406A2">
        <w:rPr>
          <w:lang w:val="ru-BY"/>
        </w:rPr>
        <w:t xml:space="preserve">Модифицированный алгоритм: ~200 </w:t>
      </w:r>
      <w:proofErr w:type="spellStart"/>
      <w:r w:rsidRPr="009406A2">
        <w:rPr>
          <w:lang w:val="ru-BY"/>
        </w:rPr>
        <w:t>мс</w:t>
      </w:r>
      <w:proofErr w:type="spellEnd"/>
    </w:p>
    <w:p w14:paraId="1D826656" w14:textId="01EA9CC5" w:rsidR="00A1312E" w:rsidRDefault="00A1312E" w:rsidP="00E47CD7">
      <w:pPr>
        <w:pStyle w:val="a1"/>
        <w:numPr>
          <w:ilvl w:val="0"/>
          <w:numId w:val="54"/>
        </w:numPr>
        <w:rPr>
          <w:lang w:val="ru-BY"/>
        </w:rPr>
      </w:pPr>
      <w:r w:rsidRPr="00A1312E">
        <w:rPr>
          <w:lang w:val="ru-BY"/>
        </w:rPr>
        <w:t>Оптимизация памяти:</w:t>
      </w:r>
    </w:p>
    <w:p w14:paraId="1DFF689F" w14:textId="77777777" w:rsidR="00A1312E" w:rsidRPr="00A1312E" w:rsidRDefault="00A1312E" w:rsidP="00E47CD7">
      <w:pPr>
        <w:pStyle w:val="a1"/>
        <w:numPr>
          <w:ilvl w:val="0"/>
          <w:numId w:val="59"/>
        </w:numPr>
        <w:rPr>
          <w:lang w:val="ru-BY"/>
        </w:rPr>
      </w:pPr>
      <w:r w:rsidRPr="00A1312E">
        <w:rPr>
          <w:lang w:val="ru-BY"/>
        </w:rPr>
        <w:t xml:space="preserve">Эффективное использование </w:t>
      </w:r>
      <w:proofErr w:type="spellStart"/>
      <w:r w:rsidRPr="00A1312E">
        <w:rPr>
          <w:lang w:val="ru-BY"/>
        </w:rPr>
        <w:t>кеша</w:t>
      </w:r>
      <w:proofErr w:type="spellEnd"/>
      <w:r w:rsidRPr="00A1312E">
        <w:rPr>
          <w:lang w:val="ru-BY"/>
        </w:rPr>
        <w:t xml:space="preserve"> процессора</w:t>
      </w:r>
    </w:p>
    <w:p w14:paraId="6A5D4B30" w14:textId="77777777" w:rsidR="00A1312E" w:rsidRPr="00A1312E" w:rsidRDefault="00A1312E" w:rsidP="00E47CD7">
      <w:pPr>
        <w:pStyle w:val="a1"/>
        <w:numPr>
          <w:ilvl w:val="0"/>
          <w:numId w:val="59"/>
        </w:numPr>
        <w:rPr>
          <w:lang w:val="ru-BY"/>
        </w:rPr>
      </w:pPr>
      <w:r w:rsidRPr="00A1312E">
        <w:rPr>
          <w:lang w:val="ru-BY"/>
        </w:rPr>
        <w:t>Линейное потребление памяти O(V)</w:t>
      </w:r>
    </w:p>
    <w:p w14:paraId="208CF022" w14:textId="52B71F57" w:rsidR="00A1312E" w:rsidRDefault="00A1312E" w:rsidP="00E47CD7">
      <w:pPr>
        <w:pStyle w:val="a1"/>
        <w:numPr>
          <w:ilvl w:val="0"/>
          <w:numId w:val="59"/>
        </w:numPr>
        <w:rPr>
          <w:lang w:val="ru-BY"/>
        </w:rPr>
      </w:pPr>
      <w:r w:rsidRPr="00A1312E">
        <w:rPr>
          <w:lang w:val="ru-BY"/>
        </w:rPr>
        <w:t>Возможность обработки больших графов</w:t>
      </w:r>
    </w:p>
    <w:p w14:paraId="13D543BA" w14:textId="040497D1" w:rsidR="004C53F9" w:rsidRDefault="004C53F9" w:rsidP="004C53F9">
      <w:pPr>
        <w:ind w:firstLine="0"/>
        <w:rPr>
          <w:b/>
          <w:bCs/>
          <w:lang w:val="ru-BY"/>
        </w:rPr>
      </w:pPr>
      <w:r w:rsidRPr="004C53F9">
        <w:rPr>
          <w:b/>
          <w:bCs/>
          <w:lang w:val="ru-BY"/>
        </w:rPr>
        <w:t>Преимущества модифицированной реализации</w:t>
      </w:r>
    </w:p>
    <w:p w14:paraId="3F40D05E" w14:textId="05B84189" w:rsidR="004C53F9" w:rsidRDefault="004C53F9" w:rsidP="00E47CD7">
      <w:pPr>
        <w:pStyle w:val="a1"/>
        <w:numPr>
          <w:ilvl w:val="0"/>
          <w:numId w:val="60"/>
        </w:numPr>
        <w:rPr>
          <w:lang w:val="ru-BY"/>
        </w:rPr>
      </w:pPr>
      <w:r w:rsidRPr="004C53F9">
        <w:rPr>
          <w:lang w:val="ru-BY"/>
        </w:rPr>
        <w:t>Улучшенная производительность:</w:t>
      </w:r>
    </w:p>
    <w:p w14:paraId="0A96CA98" w14:textId="77777777" w:rsidR="004C53F9" w:rsidRPr="004C53F9" w:rsidRDefault="004C53F9" w:rsidP="00E47CD7">
      <w:pPr>
        <w:pStyle w:val="a1"/>
        <w:numPr>
          <w:ilvl w:val="0"/>
          <w:numId w:val="61"/>
        </w:numPr>
        <w:rPr>
          <w:lang w:val="ru-BY"/>
        </w:rPr>
      </w:pPr>
      <w:r w:rsidRPr="004C53F9">
        <w:rPr>
          <w:lang w:val="ru-BY"/>
        </w:rPr>
        <w:lastRenderedPageBreak/>
        <w:t>Значительное ускорение для разреженных графов</w:t>
      </w:r>
    </w:p>
    <w:p w14:paraId="55E6F259" w14:textId="77777777" w:rsidR="004C53F9" w:rsidRPr="004C53F9" w:rsidRDefault="004C53F9" w:rsidP="00E47CD7">
      <w:pPr>
        <w:pStyle w:val="a1"/>
        <w:numPr>
          <w:ilvl w:val="0"/>
          <w:numId w:val="61"/>
        </w:numPr>
        <w:rPr>
          <w:lang w:val="ru-BY"/>
        </w:rPr>
      </w:pPr>
      <w:r w:rsidRPr="004C53F9">
        <w:rPr>
          <w:lang w:val="ru-BY"/>
        </w:rPr>
        <w:t>Эффективное использование памяти</w:t>
      </w:r>
    </w:p>
    <w:p w14:paraId="08B6CC56" w14:textId="54C9B786" w:rsidR="004C53F9" w:rsidRDefault="004C53F9" w:rsidP="00E47CD7">
      <w:pPr>
        <w:pStyle w:val="a1"/>
        <w:numPr>
          <w:ilvl w:val="0"/>
          <w:numId w:val="61"/>
        </w:numPr>
        <w:rPr>
          <w:lang w:val="ru-BY"/>
        </w:rPr>
      </w:pPr>
      <w:r w:rsidRPr="004C53F9">
        <w:rPr>
          <w:lang w:val="ru-BY"/>
        </w:rPr>
        <w:t>Быстрый доступ к минимальному элементу</w:t>
      </w:r>
    </w:p>
    <w:p w14:paraId="59926D57" w14:textId="67258920" w:rsidR="004C53F9" w:rsidRDefault="004C53F9" w:rsidP="00E47CD7">
      <w:pPr>
        <w:pStyle w:val="a1"/>
        <w:numPr>
          <w:ilvl w:val="0"/>
          <w:numId w:val="60"/>
        </w:numPr>
        <w:rPr>
          <w:lang w:val="ru-BY"/>
        </w:rPr>
      </w:pPr>
      <w:r w:rsidRPr="004C53F9">
        <w:rPr>
          <w:lang w:val="ru-BY"/>
        </w:rPr>
        <w:t>Практические преимущества:</w:t>
      </w:r>
    </w:p>
    <w:p w14:paraId="1574ABEA" w14:textId="77777777" w:rsidR="004C53F9" w:rsidRPr="004C53F9" w:rsidRDefault="004C53F9" w:rsidP="00E47CD7">
      <w:pPr>
        <w:pStyle w:val="a1"/>
        <w:numPr>
          <w:ilvl w:val="0"/>
          <w:numId w:val="62"/>
        </w:numPr>
        <w:rPr>
          <w:lang w:val="ru-BY"/>
        </w:rPr>
      </w:pPr>
      <w:r w:rsidRPr="004C53F9">
        <w:rPr>
          <w:lang w:val="ru-BY"/>
        </w:rPr>
        <w:t>Лучшая масштабируемость на больших картах</w:t>
      </w:r>
    </w:p>
    <w:p w14:paraId="37F3DACB" w14:textId="77777777" w:rsidR="004C53F9" w:rsidRPr="004C53F9" w:rsidRDefault="004C53F9" w:rsidP="00E47CD7">
      <w:pPr>
        <w:pStyle w:val="a1"/>
        <w:numPr>
          <w:ilvl w:val="0"/>
          <w:numId w:val="62"/>
        </w:numPr>
        <w:rPr>
          <w:lang w:val="ru-BY"/>
        </w:rPr>
      </w:pPr>
      <w:r w:rsidRPr="004C53F9">
        <w:rPr>
          <w:lang w:val="ru-BY"/>
        </w:rPr>
        <w:t>Более эффективная обработка реальных дорожных сетей</w:t>
      </w:r>
    </w:p>
    <w:p w14:paraId="260A7CC0" w14:textId="37F90436" w:rsidR="004C53F9" w:rsidRDefault="004C53F9" w:rsidP="00E47CD7">
      <w:pPr>
        <w:pStyle w:val="a1"/>
        <w:numPr>
          <w:ilvl w:val="0"/>
          <w:numId w:val="62"/>
        </w:numPr>
        <w:rPr>
          <w:lang w:val="ru-BY"/>
        </w:rPr>
      </w:pPr>
      <w:r w:rsidRPr="004C53F9">
        <w:rPr>
          <w:lang w:val="ru-BY"/>
        </w:rPr>
        <w:t>Уменьшение времени отклика системы</w:t>
      </w:r>
    </w:p>
    <w:p w14:paraId="67235233" w14:textId="4BEE7454" w:rsidR="004C53F9" w:rsidRDefault="004C53F9" w:rsidP="00E47CD7">
      <w:pPr>
        <w:pStyle w:val="a1"/>
        <w:numPr>
          <w:ilvl w:val="0"/>
          <w:numId w:val="60"/>
        </w:numPr>
        <w:rPr>
          <w:lang w:val="ru-BY"/>
        </w:rPr>
      </w:pPr>
      <w:r w:rsidRPr="004C53F9">
        <w:rPr>
          <w:lang w:val="ru-BY"/>
        </w:rPr>
        <w:t>Особенности реализации:</w:t>
      </w:r>
    </w:p>
    <w:p w14:paraId="392716F6" w14:textId="77777777" w:rsidR="004C53F9" w:rsidRPr="004C53F9" w:rsidRDefault="004C53F9" w:rsidP="00E47CD7">
      <w:pPr>
        <w:pStyle w:val="a1"/>
        <w:numPr>
          <w:ilvl w:val="0"/>
          <w:numId w:val="63"/>
        </w:numPr>
        <w:rPr>
          <w:lang w:val="ru-BY"/>
        </w:rPr>
      </w:pPr>
      <w:r w:rsidRPr="004C53F9">
        <w:rPr>
          <w:lang w:val="ru-BY"/>
        </w:rPr>
        <w:t>Простота интеграции с существующими системами</w:t>
      </w:r>
    </w:p>
    <w:p w14:paraId="2BA8B309" w14:textId="77777777" w:rsidR="004C53F9" w:rsidRPr="004C53F9" w:rsidRDefault="004C53F9" w:rsidP="00E47CD7">
      <w:pPr>
        <w:pStyle w:val="a1"/>
        <w:numPr>
          <w:ilvl w:val="0"/>
          <w:numId w:val="63"/>
        </w:numPr>
        <w:rPr>
          <w:lang w:val="ru-BY"/>
        </w:rPr>
      </w:pPr>
      <w:r w:rsidRPr="004C53F9">
        <w:rPr>
          <w:lang w:val="ru-BY"/>
        </w:rPr>
        <w:t>Возможность дальнейшей оптимизации</w:t>
      </w:r>
    </w:p>
    <w:p w14:paraId="15F19329" w14:textId="1E4D953B" w:rsidR="004C53F9" w:rsidRDefault="004C53F9" w:rsidP="00E47CD7">
      <w:pPr>
        <w:pStyle w:val="a1"/>
        <w:numPr>
          <w:ilvl w:val="0"/>
          <w:numId w:val="63"/>
        </w:numPr>
        <w:rPr>
          <w:lang w:val="ru-BY"/>
        </w:rPr>
      </w:pPr>
      <w:r w:rsidRPr="004C53F9">
        <w:rPr>
          <w:lang w:val="ru-BY"/>
        </w:rPr>
        <w:t>Поддержка дополнительных метрик маршрута</w:t>
      </w:r>
    </w:p>
    <w:p w14:paraId="5068B697" w14:textId="77777777" w:rsidR="00E66E30" w:rsidRDefault="004C53F9" w:rsidP="004C53F9">
      <w:pPr>
        <w:ind w:firstLine="0"/>
        <w:rPr>
          <w:b/>
          <w:bCs/>
          <w:lang w:val="ru-BY"/>
        </w:rPr>
      </w:pPr>
      <w:r w:rsidRPr="004C53F9">
        <w:rPr>
          <w:b/>
          <w:bCs/>
          <w:lang w:val="ru-BY"/>
        </w:rPr>
        <w:t>Применение в навигационных системах</w:t>
      </w:r>
    </w:p>
    <w:p w14:paraId="488440E3" w14:textId="167CE4F8" w:rsidR="004C53F9" w:rsidRPr="00E66E30" w:rsidRDefault="004C53F9" w:rsidP="00E66E30">
      <w:pPr>
        <w:rPr>
          <w:b/>
          <w:bCs/>
          <w:lang w:val="ru-BY"/>
        </w:rPr>
      </w:pPr>
      <w:r w:rsidRPr="004C53F9">
        <w:rPr>
          <w:lang w:val="ru-BY"/>
        </w:rPr>
        <w:t>В контексте навигационных систем модифицированный алгоритм особенно эффективен, так как:</w:t>
      </w:r>
    </w:p>
    <w:p w14:paraId="14BA129E" w14:textId="77777777" w:rsidR="004C53F9" w:rsidRPr="004C53F9" w:rsidRDefault="004C53F9" w:rsidP="00E47CD7">
      <w:pPr>
        <w:pStyle w:val="a1"/>
        <w:numPr>
          <w:ilvl w:val="0"/>
          <w:numId w:val="64"/>
        </w:numPr>
        <w:rPr>
          <w:lang w:val="ru-BY"/>
        </w:rPr>
      </w:pPr>
      <w:r w:rsidRPr="004C53F9">
        <w:rPr>
          <w:lang w:val="ru-BY"/>
        </w:rPr>
        <w:t>Дорожные сети обычно являются разреженными графами</w:t>
      </w:r>
    </w:p>
    <w:p w14:paraId="4168FC2F" w14:textId="77777777" w:rsidR="004C53F9" w:rsidRPr="004C53F9" w:rsidRDefault="004C53F9" w:rsidP="00E47CD7">
      <w:pPr>
        <w:pStyle w:val="a1"/>
        <w:numPr>
          <w:ilvl w:val="0"/>
          <w:numId w:val="64"/>
        </w:numPr>
        <w:rPr>
          <w:lang w:val="ru-BY"/>
        </w:rPr>
      </w:pPr>
      <w:r w:rsidRPr="004C53F9">
        <w:rPr>
          <w:lang w:val="ru-BY"/>
        </w:rPr>
        <w:t>Требуется быстрая обработка запросов в реальном времени</w:t>
      </w:r>
    </w:p>
    <w:p w14:paraId="23F00E0D" w14:textId="13B4B324" w:rsidR="004C53F9" w:rsidRDefault="004C53F9" w:rsidP="00E47CD7">
      <w:pPr>
        <w:pStyle w:val="a1"/>
        <w:numPr>
          <w:ilvl w:val="0"/>
          <w:numId w:val="64"/>
        </w:numPr>
        <w:rPr>
          <w:lang w:val="ru-BY"/>
        </w:rPr>
      </w:pPr>
      <w:r w:rsidRPr="004C53F9">
        <w:rPr>
          <w:lang w:val="ru-BY"/>
        </w:rPr>
        <w:t>Необходима поддержка различных метрик оптимизации маршрута</w:t>
      </w:r>
    </w:p>
    <w:p w14:paraId="16491883" w14:textId="027F62BD" w:rsidR="00E66E30" w:rsidRDefault="00E66E30" w:rsidP="00D47B56">
      <w:pPr>
        <w:pStyle w:val="2"/>
        <w:ind w:firstLine="0"/>
      </w:pPr>
      <w:r w:rsidRPr="00E66E30">
        <w:t>Технологический стек разработки</w:t>
      </w:r>
    </w:p>
    <w:p w14:paraId="2A48BADE" w14:textId="0CB8EDA6" w:rsidR="00E66E30" w:rsidRDefault="00E66E30" w:rsidP="00E66E30">
      <w:pPr>
        <w:ind w:firstLine="720"/>
      </w:pPr>
      <w:r w:rsidRPr="00E66E30">
        <w:rPr>
          <w:lang w:val="ru-BY"/>
        </w:rPr>
        <w:t>В данном разделе рассмотрим основные технологии и инструменты, используемые в разработке навигационного приложения.</w:t>
      </w:r>
      <w:r>
        <w:t xml:space="preserve"> </w:t>
      </w:r>
      <w:r w:rsidRPr="00E66E30">
        <w:t>Особое внимание уделим новым компонентам и их преимуществам.</w:t>
      </w:r>
    </w:p>
    <w:p w14:paraId="2D81A211" w14:textId="21596465" w:rsidR="00E66E30" w:rsidRDefault="00E66E30" w:rsidP="00A36C8F">
      <w:pPr>
        <w:pStyle w:val="3"/>
      </w:pPr>
      <w:r w:rsidRPr="00E66E30">
        <w:t>Серверная часть приложения</w:t>
      </w:r>
    </w:p>
    <w:p w14:paraId="6BBFBD36" w14:textId="6A09EC79" w:rsidR="00E66E30" w:rsidRDefault="00E66E30" w:rsidP="00E66E30">
      <w:pPr>
        <w:ind w:firstLine="0"/>
        <w:rPr>
          <w:b/>
          <w:bCs/>
        </w:rPr>
      </w:pPr>
      <w:r w:rsidRPr="00E66E30">
        <w:rPr>
          <w:b/>
          <w:bCs/>
        </w:rPr>
        <w:t>Flask фреймворк</w:t>
      </w:r>
    </w:p>
    <w:p w14:paraId="276A0294" w14:textId="77777777" w:rsidR="009E4501" w:rsidRDefault="00E66E30" w:rsidP="00E66E30">
      <w:pPr>
        <w:ind w:firstLine="720"/>
      </w:pPr>
      <w:r w:rsidRPr="00E66E30">
        <w:lastRenderedPageBreak/>
        <w:t>Flask является легковесным веб-фреймворком для Python, который предоставляет необходимый функционал для создания современных веб-приложений.</w:t>
      </w:r>
    </w:p>
    <w:p w14:paraId="163B2632" w14:textId="28F1AD60" w:rsidR="00E66E30" w:rsidRDefault="00E66E30" w:rsidP="00E66E30">
      <w:pPr>
        <w:ind w:firstLine="720"/>
      </w:pPr>
      <w:r w:rsidRPr="00E66E30">
        <w:t>В нашем проекте Flask используется по следующим причинам:</w:t>
      </w:r>
    </w:p>
    <w:p w14:paraId="16D45C77" w14:textId="60ADF379" w:rsidR="009E4501" w:rsidRDefault="009E4501" w:rsidP="00E47CD7">
      <w:pPr>
        <w:pStyle w:val="a1"/>
        <w:numPr>
          <w:ilvl w:val="0"/>
          <w:numId w:val="65"/>
        </w:numPr>
      </w:pPr>
      <w:r>
        <w:t>Простота и гибкость</w:t>
      </w:r>
      <w:r>
        <w:rPr>
          <w:lang w:val="en-US"/>
        </w:rPr>
        <w:t>:</w:t>
      </w:r>
    </w:p>
    <w:p w14:paraId="30A6CDFB" w14:textId="77777777" w:rsidR="009E4501" w:rsidRDefault="009E4501" w:rsidP="00E47CD7">
      <w:pPr>
        <w:pStyle w:val="a1"/>
        <w:numPr>
          <w:ilvl w:val="0"/>
          <w:numId w:val="66"/>
        </w:numPr>
      </w:pPr>
      <w:r>
        <w:t>Минималистичный подход к разработке</w:t>
      </w:r>
    </w:p>
    <w:p w14:paraId="0A38EDC7" w14:textId="77777777" w:rsidR="009E4501" w:rsidRDefault="009E4501" w:rsidP="00E47CD7">
      <w:pPr>
        <w:pStyle w:val="a1"/>
        <w:numPr>
          <w:ilvl w:val="0"/>
          <w:numId w:val="66"/>
        </w:numPr>
      </w:pPr>
      <w:r>
        <w:t>Отсутствие жестких ограничений на структуру приложения</w:t>
      </w:r>
    </w:p>
    <w:p w14:paraId="592DF506" w14:textId="3895CF5E" w:rsidR="009E4501" w:rsidRDefault="009E4501" w:rsidP="00E47CD7">
      <w:pPr>
        <w:pStyle w:val="a1"/>
        <w:numPr>
          <w:ilvl w:val="0"/>
          <w:numId w:val="66"/>
        </w:numPr>
      </w:pPr>
      <w:r>
        <w:t>Легкая интеграция с различными библиотеками</w:t>
      </w:r>
    </w:p>
    <w:p w14:paraId="66412742" w14:textId="6FD50A57" w:rsidR="009E4501" w:rsidRDefault="009E4501" w:rsidP="00E47CD7">
      <w:pPr>
        <w:pStyle w:val="a1"/>
        <w:numPr>
          <w:ilvl w:val="0"/>
          <w:numId w:val="65"/>
        </w:numPr>
      </w:pPr>
      <w:r w:rsidRPr="009E4501">
        <w:t>Основные преимущества:</w:t>
      </w:r>
    </w:p>
    <w:p w14:paraId="54AE2C69" w14:textId="77777777" w:rsidR="009E4501" w:rsidRDefault="009E4501" w:rsidP="00E47CD7">
      <w:pPr>
        <w:pStyle w:val="a1"/>
        <w:numPr>
          <w:ilvl w:val="0"/>
          <w:numId w:val="67"/>
        </w:numPr>
      </w:pPr>
      <w:r>
        <w:t>Встроенный отладчик и локальный сервер разработки</w:t>
      </w:r>
    </w:p>
    <w:p w14:paraId="38EAAA09" w14:textId="77777777" w:rsidR="009E4501" w:rsidRDefault="009E4501" w:rsidP="00E47CD7">
      <w:pPr>
        <w:pStyle w:val="a1"/>
        <w:numPr>
          <w:ilvl w:val="0"/>
          <w:numId w:val="67"/>
        </w:numPr>
      </w:pPr>
      <w:r>
        <w:t xml:space="preserve">Поддержка </w:t>
      </w:r>
      <w:proofErr w:type="spellStart"/>
      <w:r>
        <w:t>RESTful</w:t>
      </w:r>
      <w:proofErr w:type="spellEnd"/>
      <w:r>
        <w:t xml:space="preserve"> запросов</w:t>
      </w:r>
    </w:p>
    <w:p w14:paraId="1D89F8B5" w14:textId="77777777" w:rsidR="009E4501" w:rsidRDefault="009E4501" w:rsidP="00E47CD7">
      <w:pPr>
        <w:pStyle w:val="a1"/>
        <w:numPr>
          <w:ilvl w:val="0"/>
          <w:numId w:val="67"/>
        </w:numPr>
      </w:pPr>
      <w:r>
        <w:t>Модульная система расширений</w:t>
      </w:r>
    </w:p>
    <w:p w14:paraId="5AFA9674" w14:textId="1B69FEFC" w:rsidR="009E4501" w:rsidRPr="00570E24" w:rsidRDefault="009E4501" w:rsidP="00E47CD7">
      <w:pPr>
        <w:pStyle w:val="a1"/>
        <w:numPr>
          <w:ilvl w:val="0"/>
          <w:numId w:val="67"/>
        </w:numPr>
      </w:pPr>
      <w:r>
        <w:t>Простая маршрутизация UR</w:t>
      </w:r>
      <w:r>
        <w:rPr>
          <w:lang w:val="en-US"/>
        </w:rPr>
        <w:t>L</w:t>
      </w:r>
    </w:p>
    <w:p w14:paraId="46C11BCC" w14:textId="53FED970" w:rsidR="00570E24" w:rsidRDefault="00570E24" w:rsidP="00E47CD7">
      <w:pPr>
        <w:pStyle w:val="a1"/>
        <w:numPr>
          <w:ilvl w:val="0"/>
          <w:numId w:val="65"/>
        </w:numPr>
      </w:pPr>
      <w:r w:rsidRPr="00570E24">
        <w:t>Ключевые компоненты Flask в проекте:</w:t>
      </w:r>
    </w:p>
    <w:p w14:paraId="473B3E8B" w14:textId="77777777" w:rsidR="002A6184" w:rsidRDefault="002A6184" w:rsidP="00E47CD7">
      <w:pPr>
        <w:pStyle w:val="a1"/>
        <w:numPr>
          <w:ilvl w:val="0"/>
          <w:numId w:val="74"/>
        </w:numPr>
      </w:pPr>
      <w:r>
        <w:t>Маршрутизация запросов для обработки различных типов маршрутов</w:t>
      </w:r>
    </w:p>
    <w:p w14:paraId="46DB3DA0" w14:textId="77777777" w:rsidR="002A6184" w:rsidRDefault="002A6184" w:rsidP="00E47CD7">
      <w:pPr>
        <w:pStyle w:val="a1"/>
        <w:numPr>
          <w:ilvl w:val="0"/>
          <w:numId w:val="74"/>
        </w:numPr>
      </w:pPr>
      <w:r>
        <w:t>Обработка POST-запросов для получения начальной и конечной точек маршрута</w:t>
      </w:r>
    </w:p>
    <w:p w14:paraId="63D808E0" w14:textId="77777777" w:rsidR="002A6184" w:rsidRDefault="002A6184" w:rsidP="00E47CD7">
      <w:pPr>
        <w:pStyle w:val="a1"/>
        <w:numPr>
          <w:ilvl w:val="0"/>
          <w:numId w:val="74"/>
        </w:numPr>
      </w:pPr>
      <w:r>
        <w:t>Передача результатов построения маршрута клиентской части в формате JSON</w:t>
      </w:r>
    </w:p>
    <w:p w14:paraId="71D96CD6" w14:textId="77777777" w:rsidR="002A6184" w:rsidRDefault="002A6184" w:rsidP="00E47CD7">
      <w:pPr>
        <w:pStyle w:val="a1"/>
        <w:numPr>
          <w:ilvl w:val="0"/>
          <w:numId w:val="74"/>
        </w:numPr>
      </w:pPr>
      <w:r>
        <w:t>Обслуживание статических файлов (HTML, CSS, JavaScript) для клиентской части приложения</w:t>
      </w:r>
    </w:p>
    <w:p w14:paraId="72E888D5" w14:textId="44620BB2" w:rsidR="002A6184" w:rsidRDefault="002A6184" w:rsidP="00E47CD7">
      <w:pPr>
        <w:pStyle w:val="a1"/>
        <w:numPr>
          <w:ilvl w:val="0"/>
          <w:numId w:val="74"/>
        </w:numPr>
      </w:pPr>
      <w:r>
        <w:t>Обработка ошибок и исключительных ситуаций при построении маршрутов</w:t>
      </w:r>
    </w:p>
    <w:p w14:paraId="60C7FB3D" w14:textId="1A330605" w:rsidR="002A6184" w:rsidRDefault="002A6184" w:rsidP="00E47CD7">
      <w:pPr>
        <w:pStyle w:val="a1"/>
        <w:numPr>
          <w:ilvl w:val="0"/>
          <w:numId w:val="65"/>
        </w:numPr>
      </w:pPr>
      <w:r>
        <w:t>Дополнительные библиотеки</w:t>
      </w:r>
      <w:r>
        <w:rPr>
          <w:lang w:val="en-US"/>
        </w:rPr>
        <w:t>:</w:t>
      </w:r>
    </w:p>
    <w:p w14:paraId="12D22412" w14:textId="364A86A1" w:rsidR="002A6184" w:rsidRDefault="002A6184" w:rsidP="00E47CD7">
      <w:pPr>
        <w:pStyle w:val="a1"/>
        <w:numPr>
          <w:ilvl w:val="0"/>
          <w:numId w:val="75"/>
        </w:numPr>
      </w:pPr>
      <w:r w:rsidRPr="002A6184">
        <w:t>JSON</w:t>
      </w:r>
      <w:r>
        <w:rPr>
          <w:lang w:val="en-US"/>
        </w:rPr>
        <w:t>:</w:t>
      </w:r>
    </w:p>
    <w:p w14:paraId="3A6F39E8" w14:textId="77777777" w:rsidR="002A6184" w:rsidRDefault="002A6184" w:rsidP="00E47CD7">
      <w:pPr>
        <w:pStyle w:val="a1"/>
        <w:numPr>
          <w:ilvl w:val="0"/>
          <w:numId w:val="76"/>
        </w:numPr>
      </w:pPr>
      <w:proofErr w:type="spellStart"/>
      <w:r>
        <w:t>Сериализация</w:t>
      </w:r>
      <w:proofErr w:type="spellEnd"/>
      <w:r>
        <w:t xml:space="preserve"> и </w:t>
      </w:r>
      <w:proofErr w:type="spellStart"/>
      <w:r>
        <w:t>десериализация</w:t>
      </w:r>
      <w:proofErr w:type="spellEnd"/>
      <w:r>
        <w:t xml:space="preserve"> данных для обмена между клиентом и сервером</w:t>
      </w:r>
    </w:p>
    <w:p w14:paraId="580D4196" w14:textId="77777777" w:rsidR="002A6184" w:rsidRDefault="002A6184" w:rsidP="00E47CD7">
      <w:pPr>
        <w:pStyle w:val="a1"/>
        <w:numPr>
          <w:ilvl w:val="0"/>
          <w:numId w:val="76"/>
        </w:numPr>
      </w:pPr>
      <w:r>
        <w:lastRenderedPageBreak/>
        <w:t>Формирование структурированных ответов с информацией о маршруте</w:t>
      </w:r>
    </w:p>
    <w:p w14:paraId="4DBA2C92" w14:textId="39BF2B5A" w:rsidR="002A6184" w:rsidRDefault="002A6184" w:rsidP="00E47CD7">
      <w:pPr>
        <w:pStyle w:val="a1"/>
        <w:numPr>
          <w:ilvl w:val="0"/>
          <w:numId w:val="76"/>
        </w:numPr>
      </w:pPr>
      <w:r>
        <w:t>Обработка входящих параметров запросов</w:t>
      </w:r>
    </w:p>
    <w:p w14:paraId="75EEE040" w14:textId="5ACC89C3" w:rsidR="002A6184" w:rsidRPr="002A6184" w:rsidRDefault="002A6184" w:rsidP="00E47CD7">
      <w:pPr>
        <w:pStyle w:val="a1"/>
        <w:numPr>
          <w:ilvl w:val="0"/>
          <w:numId w:val="75"/>
        </w:numPr>
      </w:pPr>
      <w:proofErr w:type="spellStart"/>
      <w:r w:rsidRPr="002A6184">
        <w:t>Collections</w:t>
      </w:r>
      <w:proofErr w:type="spellEnd"/>
      <w:r>
        <w:rPr>
          <w:lang w:val="en-US"/>
        </w:rPr>
        <w:t>:</w:t>
      </w:r>
    </w:p>
    <w:p w14:paraId="231DB5C0" w14:textId="77777777" w:rsidR="002A6184" w:rsidRDefault="002A6184" w:rsidP="00E47CD7">
      <w:pPr>
        <w:pStyle w:val="a1"/>
        <w:numPr>
          <w:ilvl w:val="0"/>
          <w:numId w:val="77"/>
        </w:numPr>
      </w:pPr>
      <w:r>
        <w:t>Использование специализированных структур данных</w:t>
      </w:r>
    </w:p>
    <w:p w14:paraId="45D2587F" w14:textId="77777777" w:rsidR="002A6184" w:rsidRDefault="002A6184" w:rsidP="00E47CD7">
      <w:pPr>
        <w:pStyle w:val="a1"/>
        <w:numPr>
          <w:ilvl w:val="0"/>
          <w:numId w:val="77"/>
        </w:numPr>
      </w:pPr>
      <w:r>
        <w:t>Реализация приоритетной очереди (heapq) для оптимизированного алгоритма Дейкстры</w:t>
      </w:r>
    </w:p>
    <w:p w14:paraId="73CDED2E" w14:textId="1F06AF1F" w:rsidR="002A6184" w:rsidRDefault="002A6184" w:rsidP="00E47CD7">
      <w:pPr>
        <w:pStyle w:val="a1"/>
        <w:numPr>
          <w:ilvl w:val="0"/>
          <w:numId w:val="77"/>
        </w:numPr>
      </w:pPr>
      <w:r>
        <w:t>Эффективное управление данными при построении маршрута</w:t>
      </w:r>
    </w:p>
    <w:p w14:paraId="3141D2EA" w14:textId="4072B2A7" w:rsidR="00570E24" w:rsidRDefault="002A6184" w:rsidP="00A36C8F">
      <w:pPr>
        <w:pStyle w:val="3"/>
      </w:pPr>
      <w:r w:rsidRPr="002A6184">
        <w:t>Клиентская часть приложения</w:t>
      </w:r>
    </w:p>
    <w:p w14:paraId="4A140A68" w14:textId="1935F72D" w:rsidR="002A6184" w:rsidRDefault="002A6184" w:rsidP="00570E24">
      <w:pPr>
        <w:pStyle w:val="a1"/>
        <w:numPr>
          <w:ilvl w:val="0"/>
          <w:numId w:val="0"/>
        </w:numPr>
        <w:rPr>
          <w:b/>
          <w:bCs/>
        </w:rPr>
      </w:pPr>
      <w:r w:rsidRPr="002A6184">
        <w:rPr>
          <w:b/>
          <w:bCs/>
        </w:rPr>
        <w:t>Картографические библиотеки</w:t>
      </w:r>
    </w:p>
    <w:p w14:paraId="23CFFDCD" w14:textId="07983F6B" w:rsidR="002A6184" w:rsidRDefault="002A6184" w:rsidP="00E47CD7">
      <w:pPr>
        <w:pStyle w:val="a1"/>
        <w:numPr>
          <w:ilvl w:val="0"/>
          <w:numId w:val="68"/>
        </w:numPr>
      </w:pPr>
      <w:r w:rsidRPr="002A6184">
        <w:t>Leaflet.js</w:t>
      </w:r>
      <w:r>
        <w:rPr>
          <w:lang w:val="en-US"/>
        </w:rPr>
        <w:t>:</w:t>
      </w:r>
    </w:p>
    <w:p w14:paraId="4B75DEC6" w14:textId="77777777" w:rsidR="002A6184" w:rsidRDefault="002A6184" w:rsidP="00E47CD7">
      <w:pPr>
        <w:pStyle w:val="a1"/>
        <w:numPr>
          <w:ilvl w:val="0"/>
          <w:numId w:val="69"/>
        </w:numPr>
      </w:pPr>
      <w:r>
        <w:t>Открытая JavaScript библиотека для интерактивных карт</w:t>
      </w:r>
    </w:p>
    <w:p w14:paraId="03F036DD" w14:textId="77777777" w:rsidR="002A6184" w:rsidRDefault="002A6184" w:rsidP="00E47CD7">
      <w:pPr>
        <w:pStyle w:val="a1"/>
        <w:numPr>
          <w:ilvl w:val="0"/>
          <w:numId w:val="69"/>
        </w:numPr>
      </w:pPr>
      <w:r>
        <w:t>Поддержка различных картографических провайдеров</w:t>
      </w:r>
    </w:p>
    <w:p w14:paraId="31756319" w14:textId="77777777" w:rsidR="002A6184" w:rsidRDefault="002A6184" w:rsidP="00E47CD7">
      <w:pPr>
        <w:pStyle w:val="a1"/>
        <w:numPr>
          <w:ilvl w:val="0"/>
          <w:numId w:val="69"/>
        </w:numPr>
      </w:pPr>
      <w:r>
        <w:t>Широкие возможности кастомизации</w:t>
      </w:r>
    </w:p>
    <w:p w14:paraId="76C5A869" w14:textId="11F69B33" w:rsidR="002A6184" w:rsidRPr="002A6184" w:rsidRDefault="002A6184" w:rsidP="00E47CD7">
      <w:pPr>
        <w:pStyle w:val="a1"/>
        <w:numPr>
          <w:ilvl w:val="0"/>
          <w:numId w:val="69"/>
        </w:numPr>
      </w:pPr>
      <w:r>
        <w:t>Оптимизированная производительность</w:t>
      </w:r>
    </w:p>
    <w:p w14:paraId="030F2012" w14:textId="3505E64F" w:rsidR="002A6184" w:rsidRDefault="002A6184" w:rsidP="00E47CD7">
      <w:pPr>
        <w:pStyle w:val="a1"/>
        <w:numPr>
          <w:ilvl w:val="0"/>
          <w:numId w:val="68"/>
        </w:numPr>
        <w:rPr>
          <w:lang w:val="en-US"/>
        </w:rPr>
      </w:pPr>
      <w:r>
        <w:rPr>
          <w:lang w:val="en-US"/>
        </w:rPr>
        <w:t>OpenStreetMap:</w:t>
      </w:r>
    </w:p>
    <w:p w14:paraId="62C97C51" w14:textId="77777777" w:rsidR="002A6184" w:rsidRPr="002A6184" w:rsidRDefault="002A6184" w:rsidP="00E47CD7">
      <w:pPr>
        <w:pStyle w:val="a1"/>
        <w:numPr>
          <w:ilvl w:val="0"/>
          <w:numId w:val="70"/>
        </w:numPr>
        <w:rPr>
          <w:lang w:val="en-US"/>
        </w:rPr>
      </w:pPr>
      <w:proofErr w:type="spellStart"/>
      <w:r w:rsidRPr="002A6184">
        <w:rPr>
          <w:lang w:val="en-US"/>
        </w:rPr>
        <w:t>Источник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картографических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данных</w:t>
      </w:r>
      <w:proofErr w:type="spellEnd"/>
    </w:p>
    <w:p w14:paraId="66B31C12" w14:textId="77777777" w:rsidR="002A6184" w:rsidRPr="002A6184" w:rsidRDefault="002A6184" w:rsidP="00E47CD7">
      <w:pPr>
        <w:pStyle w:val="a1"/>
        <w:numPr>
          <w:ilvl w:val="0"/>
          <w:numId w:val="70"/>
        </w:numPr>
        <w:rPr>
          <w:lang w:val="en-US"/>
        </w:rPr>
      </w:pPr>
      <w:proofErr w:type="spellStart"/>
      <w:r w:rsidRPr="002A6184">
        <w:rPr>
          <w:lang w:val="en-US"/>
        </w:rPr>
        <w:t>Открытая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лицензия</w:t>
      </w:r>
      <w:proofErr w:type="spellEnd"/>
    </w:p>
    <w:p w14:paraId="02049184" w14:textId="2ECE7CF1" w:rsidR="002A6184" w:rsidRDefault="002A6184" w:rsidP="00E47CD7">
      <w:pPr>
        <w:pStyle w:val="a1"/>
        <w:numPr>
          <w:ilvl w:val="0"/>
          <w:numId w:val="70"/>
        </w:numPr>
        <w:rPr>
          <w:lang w:val="en-US"/>
        </w:rPr>
      </w:pPr>
      <w:proofErr w:type="spellStart"/>
      <w:r w:rsidRPr="002A6184">
        <w:rPr>
          <w:lang w:val="en-US"/>
        </w:rPr>
        <w:t>Регулярные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обновления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данных</w:t>
      </w:r>
      <w:proofErr w:type="spellEnd"/>
    </w:p>
    <w:p w14:paraId="429BEC2A" w14:textId="36DBF009" w:rsidR="002A6184" w:rsidRDefault="002A6184" w:rsidP="002A6184">
      <w:pPr>
        <w:pStyle w:val="a1"/>
        <w:numPr>
          <w:ilvl w:val="0"/>
          <w:numId w:val="0"/>
        </w:numPr>
        <w:rPr>
          <w:b/>
          <w:bCs/>
          <w:lang w:val="en-US"/>
        </w:rPr>
      </w:pPr>
      <w:r w:rsidRPr="002A6184">
        <w:rPr>
          <w:b/>
          <w:bCs/>
          <w:lang w:val="en-US"/>
        </w:rPr>
        <w:t>Фронтенд-технологии</w:t>
      </w:r>
    </w:p>
    <w:p w14:paraId="2E945B8B" w14:textId="65899CF1" w:rsidR="002A6184" w:rsidRDefault="002A6184" w:rsidP="00E47CD7">
      <w:pPr>
        <w:pStyle w:val="a1"/>
        <w:numPr>
          <w:ilvl w:val="0"/>
          <w:numId w:val="71"/>
        </w:numPr>
        <w:rPr>
          <w:lang w:val="en-US"/>
        </w:rPr>
      </w:pPr>
      <w:r w:rsidRPr="002A6184">
        <w:rPr>
          <w:lang w:val="en-US"/>
        </w:rPr>
        <w:t>HTML5/CSS3</w:t>
      </w:r>
      <w:r>
        <w:rPr>
          <w:lang w:val="en-US"/>
        </w:rPr>
        <w:t>:</w:t>
      </w:r>
    </w:p>
    <w:p w14:paraId="2E7E9E00" w14:textId="77777777" w:rsidR="002A6184" w:rsidRPr="002A6184" w:rsidRDefault="002A6184" w:rsidP="00E47CD7">
      <w:pPr>
        <w:pStyle w:val="a1"/>
        <w:numPr>
          <w:ilvl w:val="0"/>
          <w:numId w:val="72"/>
        </w:numPr>
        <w:rPr>
          <w:lang w:val="en-US"/>
        </w:rPr>
      </w:pPr>
      <w:proofErr w:type="spellStart"/>
      <w:r w:rsidRPr="002A6184">
        <w:rPr>
          <w:lang w:val="en-US"/>
        </w:rPr>
        <w:t>Современная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семантическая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разметка</w:t>
      </w:r>
      <w:proofErr w:type="spellEnd"/>
    </w:p>
    <w:p w14:paraId="4A804083" w14:textId="77777777" w:rsidR="002A6184" w:rsidRPr="002A6184" w:rsidRDefault="002A6184" w:rsidP="00E47CD7">
      <w:pPr>
        <w:pStyle w:val="a1"/>
        <w:numPr>
          <w:ilvl w:val="0"/>
          <w:numId w:val="72"/>
        </w:numPr>
        <w:rPr>
          <w:lang w:val="en-US"/>
        </w:rPr>
      </w:pPr>
      <w:proofErr w:type="spellStart"/>
      <w:r w:rsidRPr="002A6184">
        <w:rPr>
          <w:lang w:val="en-US"/>
        </w:rPr>
        <w:t>Адаптивный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дизайн</w:t>
      </w:r>
      <w:proofErr w:type="spellEnd"/>
    </w:p>
    <w:p w14:paraId="6B56B72B" w14:textId="5FCD8804" w:rsidR="002A6184" w:rsidRDefault="002A6184" w:rsidP="00E47CD7">
      <w:pPr>
        <w:pStyle w:val="a1"/>
        <w:numPr>
          <w:ilvl w:val="0"/>
          <w:numId w:val="72"/>
        </w:numPr>
        <w:rPr>
          <w:lang w:val="en-US"/>
        </w:rPr>
      </w:pPr>
      <w:proofErr w:type="spellStart"/>
      <w:r w:rsidRPr="002A6184">
        <w:rPr>
          <w:lang w:val="en-US"/>
        </w:rPr>
        <w:t>Поддержка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различных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устройств</w:t>
      </w:r>
      <w:proofErr w:type="spellEnd"/>
    </w:p>
    <w:p w14:paraId="6AE7FA03" w14:textId="5B6FBE79" w:rsidR="002A6184" w:rsidRDefault="002A6184" w:rsidP="00E47CD7">
      <w:pPr>
        <w:pStyle w:val="a1"/>
        <w:numPr>
          <w:ilvl w:val="0"/>
          <w:numId w:val="71"/>
        </w:numPr>
        <w:rPr>
          <w:lang w:val="en-US"/>
        </w:rPr>
      </w:pPr>
      <w:r w:rsidRPr="002A6184">
        <w:rPr>
          <w:lang w:val="en-US"/>
        </w:rPr>
        <w:t>JavaScript:</w:t>
      </w:r>
    </w:p>
    <w:p w14:paraId="30842EBE" w14:textId="77777777" w:rsidR="002A6184" w:rsidRPr="002A6184" w:rsidRDefault="002A6184" w:rsidP="00E47CD7">
      <w:pPr>
        <w:pStyle w:val="a1"/>
        <w:numPr>
          <w:ilvl w:val="0"/>
          <w:numId w:val="73"/>
        </w:numPr>
        <w:rPr>
          <w:lang w:val="en-US"/>
        </w:rPr>
      </w:pPr>
      <w:proofErr w:type="spellStart"/>
      <w:r w:rsidRPr="002A6184">
        <w:rPr>
          <w:lang w:val="en-US"/>
        </w:rPr>
        <w:t>Обработка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пользовательских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событий</w:t>
      </w:r>
      <w:proofErr w:type="spellEnd"/>
    </w:p>
    <w:p w14:paraId="5A0208C9" w14:textId="77777777" w:rsidR="002A6184" w:rsidRPr="002A6184" w:rsidRDefault="002A6184" w:rsidP="00E47CD7">
      <w:pPr>
        <w:pStyle w:val="a1"/>
        <w:numPr>
          <w:ilvl w:val="0"/>
          <w:numId w:val="73"/>
        </w:numPr>
        <w:rPr>
          <w:lang w:val="en-US"/>
        </w:rPr>
      </w:pPr>
      <w:r w:rsidRPr="002A6184">
        <w:rPr>
          <w:lang w:val="en-US"/>
        </w:rPr>
        <w:lastRenderedPageBreak/>
        <w:t>AJAX-</w:t>
      </w:r>
      <w:proofErr w:type="spellStart"/>
      <w:r w:rsidRPr="002A6184">
        <w:rPr>
          <w:lang w:val="en-US"/>
        </w:rPr>
        <w:t>запросы</w:t>
      </w:r>
      <w:proofErr w:type="spellEnd"/>
      <w:r w:rsidRPr="002A6184">
        <w:rPr>
          <w:lang w:val="en-US"/>
        </w:rPr>
        <w:t xml:space="preserve"> к </w:t>
      </w:r>
      <w:proofErr w:type="spellStart"/>
      <w:r w:rsidRPr="002A6184">
        <w:rPr>
          <w:lang w:val="en-US"/>
        </w:rPr>
        <w:t>серверу</w:t>
      </w:r>
      <w:proofErr w:type="spellEnd"/>
    </w:p>
    <w:p w14:paraId="68EB0C82" w14:textId="5FC20C84" w:rsidR="002A6184" w:rsidRDefault="002A6184" w:rsidP="00E47CD7">
      <w:pPr>
        <w:pStyle w:val="a1"/>
        <w:numPr>
          <w:ilvl w:val="0"/>
          <w:numId w:val="73"/>
        </w:numPr>
        <w:rPr>
          <w:lang w:val="en-US"/>
        </w:rPr>
      </w:pPr>
      <w:proofErr w:type="spellStart"/>
      <w:r w:rsidRPr="002A6184">
        <w:rPr>
          <w:lang w:val="en-US"/>
        </w:rPr>
        <w:t>Динамическое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обновление</w:t>
      </w:r>
      <w:proofErr w:type="spellEnd"/>
      <w:r w:rsidRPr="002A6184">
        <w:rPr>
          <w:lang w:val="en-US"/>
        </w:rPr>
        <w:t xml:space="preserve"> </w:t>
      </w:r>
      <w:proofErr w:type="spellStart"/>
      <w:r w:rsidRPr="002A6184">
        <w:rPr>
          <w:lang w:val="en-US"/>
        </w:rPr>
        <w:t>интерфейса</w:t>
      </w:r>
      <w:proofErr w:type="spellEnd"/>
    </w:p>
    <w:p w14:paraId="32670A3B" w14:textId="030A28FC" w:rsidR="002A6184" w:rsidRDefault="002A6184" w:rsidP="00A36C8F">
      <w:pPr>
        <w:pStyle w:val="3"/>
      </w:pPr>
      <w:r w:rsidRPr="002A6184">
        <w:t>Взаимодействие компонентов системы</w:t>
      </w:r>
    </w:p>
    <w:p w14:paraId="3E1964FD" w14:textId="304166A6" w:rsidR="006562E0" w:rsidRPr="002A6184" w:rsidRDefault="006562E0" w:rsidP="002A6184">
      <w:pPr>
        <w:pStyle w:val="a1"/>
        <w:numPr>
          <w:ilvl w:val="0"/>
          <w:numId w:val="0"/>
        </w:numPr>
      </w:pPr>
      <w:r>
        <w:tab/>
      </w:r>
      <w:r w:rsidRPr="006562E0">
        <w:t>В данном разделе рассмотрим, как различные компоненты навигационного приложения взаимодействуют между собой для обеспечения функциональности построения маршрутов.</w:t>
      </w:r>
    </w:p>
    <w:p w14:paraId="5D6DAFD1" w14:textId="1B3B8B7B" w:rsidR="002A6184" w:rsidRDefault="00661A67" w:rsidP="002A6184">
      <w:pPr>
        <w:pStyle w:val="a1"/>
        <w:numPr>
          <w:ilvl w:val="0"/>
          <w:numId w:val="0"/>
        </w:numPr>
        <w:rPr>
          <w:b/>
          <w:bCs/>
        </w:rPr>
      </w:pPr>
      <w:r w:rsidRPr="00661A67">
        <w:rPr>
          <w:b/>
          <w:bCs/>
        </w:rPr>
        <w:t>Общая схема взаимодействия</w:t>
      </w:r>
    </w:p>
    <w:p w14:paraId="5662A50E" w14:textId="43942DC3" w:rsidR="00661A67" w:rsidRDefault="00661A67" w:rsidP="002A6184">
      <w:pPr>
        <w:pStyle w:val="a1"/>
        <w:numPr>
          <w:ilvl w:val="0"/>
          <w:numId w:val="0"/>
        </w:numPr>
      </w:pPr>
      <w:r w:rsidRPr="00661A67">
        <w:t>Взаимодействие компонентов системы организовано следующим образом:</w:t>
      </w:r>
    </w:p>
    <w:p w14:paraId="26AC7AD1" w14:textId="7F545A15" w:rsidR="00661A67" w:rsidRDefault="00661A67" w:rsidP="00E47CD7">
      <w:pPr>
        <w:pStyle w:val="a1"/>
        <w:numPr>
          <w:ilvl w:val="0"/>
          <w:numId w:val="78"/>
        </w:numPr>
      </w:pPr>
      <w:r w:rsidRPr="00661A67">
        <w:t>Клиентская часть:</w:t>
      </w:r>
    </w:p>
    <w:p w14:paraId="72B748CF" w14:textId="77777777" w:rsidR="00661A67" w:rsidRDefault="00661A67" w:rsidP="00E47CD7">
      <w:pPr>
        <w:pStyle w:val="a1"/>
        <w:numPr>
          <w:ilvl w:val="0"/>
          <w:numId w:val="79"/>
        </w:numPr>
      </w:pPr>
      <w:r>
        <w:t>Отображение интерактивной карты с помощью Leaflet.js</w:t>
      </w:r>
    </w:p>
    <w:p w14:paraId="7C71350A" w14:textId="77777777" w:rsidR="00661A67" w:rsidRDefault="00661A67" w:rsidP="00E47CD7">
      <w:pPr>
        <w:pStyle w:val="a1"/>
        <w:numPr>
          <w:ilvl w:val="0"/>
          <w:numId w:val="79"/>
        </w:numPr>
      </w:pPr>
      <w:r>
        <w:t>Обработка пользовательского ввода (выбор начальной и конечной точек)</w:t>
      </w:r>
    </w:p>
    <w:p w14:paraId="1E0CCCFA" w14:textId="77777777" w:rsidR="00661A67" w:rsidRDefault="00661A67" w:rsidP="00E47CD7">
      <w:pPr>
        <w:pStyle w:val="a1"/>
        <w:numPr>
          <w:ilvl w:val="0"/>
          <w:numId w:val="79"/>
        </w:numPr>
      </w:pPr>
      <w:r>
        <w:t>Формирование и отправка запросов на сервер</w:t>
      </w:r>
    </w:p>
    <w:p w14:paraId="6210D595" w14:textId="179CF1A5" w:rsidR="00661A67" w:rsidRDefault="00661A67" w:rsidP="00E47CD7">
      <w:pPr>
        <w:pStyle w:val="a1"/>
        <w:numPr>
          <w:ilvl w:val="0"/>
          <w:numId w:val="79"/>
        </w:numPr>
      </w:pPr>
      <w:r>
        <w:t>Визуализация полученного маршрута на карте</w:t>
      </w:r>
    </w:p>
    <w:p w14:paraId="7AEEF552" w14:textId="02DB771D" w:rsidR="00661A67" w:rsidRPr="00661A67" w:rsidRDefault="00661A67" w:rsidP="00E47CD7">
      <w:pPr>
        <w:pStyle w:val="a1"/>
        <w:numPr>
          <w:ilvl w:val="0"/>
          <w:numId w:val="78"/>
        </w:numPr>
      </w:pPr>
      <w:r>
        <w:t>Серверная часть</w:t>
      </w:r>
      <w:r>
        <w:rPr>
          <w:lang w:val="en-US"/>
        </w:rPr>
        <w:t>:</w:t>
      </w:r>
    </w:p>
    <w:p w14:paraId="3AA0D61A" w14:textId="77777777" w:rsidR="00661A67" w:rsidRDefault="00661A67" w:rsidP="00E47CD7">
      <w:pPr>
        <w:pStyle w:val="a1"/>
        <w:numPr>
          <w:ilvl w:val="0"/>
          <w:numId w:val="80"/>
        </w:numPr>
      </w:pPr>
      <w:r>
        <w:t>Приём и обработка запросов от клиента</w:t>
      </w:r>
    </w:p>
    <w:p w14:paraId="47428108" w14:textId="77777777" w:rsidR="00661A67" w:rsidRDefault="00661A67" w:rsidP="00E47CD7">
      <w:pPr>
        <w:pStyle w:val="a1"/>
        <w:numPr>
          <w:ilvl w:val="0"/>
          <w:numId w:val="80"/>
        </w:numPr>
      </w:pPr>
      <w:r>
        <w:t>Построение маршрута с использованием оптимизированного алгоритма Дейкстры</w:t>
      </w:r>
    </w:p>
    <w:p w14:paraId="5D5CE4B9" w14:textId="77777777" w:rsidR="00661A67" w:rsidRDefault="00661A67" w:rsidP="00E47CD7">
      <w:pPr>
        <w:pStyle w:val="a1"/>
        <w:numPr>
          <w:ilvl w:val="0"/>
          <w:numId w:val="80"/>
        </w:numPr>
      </w:pPr>
      <w:r>
        <w:t>Формирование и отправка ответа клиенту</w:t>
      </w:r>
    </w:p>
    <w:p w14:paraId="3875339B" w14:textId="60D27B76" w:rsidR="00661A67" w:rsidRDefault="00661A67" w:rsidP="00E47CD7">
      <w:pPr>
        <w:pStyle w:val="a1"/>
        <w:numPr>
          <w:ilvl w:val="0"/>
          <w:numId w:val="80"/>
        </w:numPr>
      </w:pPr>
      <w:r>
        <w:t>Обработка ошибок и исключительных ситуаций</w:t>
      </w:r>
    </w:p>
    <w:p w14:paraId="05D73BD5" w14:textId="11E9321C" w:rsidR="00B30347" w:rsidRDefault="00B30347" w:rsidP="00B30347">
      <w:pPr>
        <w:pStyle w:val="a1"/>
        <w:numPr>
          <w:ilvl w:val="0"/>
          <w:numId w:val="0"/>
        </w:numPr>
        <w:rPr>
          <w:b/>
          <w:bCs/>
        </w:rPr>
      </w:pPr>
      <w:r w:rsidRPr="00B30347">
        <w:rPr>
          <w:b/>
          <w:bCs/>
        </w:rPr>
        <w:t>Процесс построения маршрута</w:t>
      </w:r>
    </w:p>
    <w:p w14:paraId="3A342920" w14:textId="1D222B7F" w:rsidR="00B30347" w:rsidRDefault="00B30347" w:rsidP="00E47CD7">
      <w:pPr>
        <w:pStyle w:val="a1"/>
        <w:numPr>
          <w:ilvl w:val="0"/>
          <w:numId w:val="81"/>
        </w:numPr>
      </w:pPr>
      <w:r w:rsidRPr="00B30347">
        <w:t>Инициация запроса:</w:t>
      </w:r>
    </w:p>
    <w:p w14:paraId="2BFF63E1" w14:textId="77777777" w:rsidR="00B30347" w:rsidRDefault="00B30347" w:rsidP="00E47CD7">
      <w:pPr>
        <w:pStyle w:val="a1"/>
        <w:numPr>
          <w:ilvl w:val="0"/>
          <w:numId w:val="82"/>
        </w:numPr>
      </w:pPr>
      <w:r>
        <w:t>Пользователь выбирает точки на карте</w:t>
      </w:r>
    </w:p>
    <w:p w14:paraId="7FA76881" w14:textId="77777777" w:rsidR="00B30347" w:rsidRDefault="00B30347" w:rsidP="00E47CD7">
      <w:pPr>
        <w:pStyle w:val="a1"/>
        <w:numPr>
          <w:ilvl w:val="0"/>
          <w:numId w:val="82"/>
        </w:numPr>
      </w:pPr>
      <w:r>
        <w:t>Клиентская часть собирает координаты точек</w:t>
      </w:r>
    </w:p>
    <w:p w14:paraId="42EB71FD" w14:textId="46031464" w:rsidR="00B30347" w:rsidRDefault="00B30347" w:rsidP="00E47CD7">
      <w:pPr>
        <w:pStyle w:val="a1"/>
        <w:numPr>
          <w:ilvl w:val="0"/>
          <w:numId w:val="82"/>
        </w:numPr>
      </w:pPr>
      <w:r>
        <w:t>Формируется запрос к серверу</w:t>
      </w:r>
    </w:p>
    <w:p w14:paraId="7F322D92" w14:textId="5BF533DD" w:rsidR="00B30347" w:rsidRPr="00B30347" w:rsidRDefault="00B30347" w:rsidP="00E47CD7">
      <w:pPr>
        <w:pStyle w:val="a1"/>
        <w:numPr>
          <w:ilvl w:val="0"/>
          <w:numId w:val="81"/>
        </w:numPr>
      </w:pPr>
      <w:r>
        <w:t>Обработка на сервере</w:t>
      </w:r>
      <w:r>
        <w:rPr>
          <w:lang w:val="en-US"/>
        </w:rPr>
        <w:t>:</w:t>
      </w:r>
    </w:p>
    <w:p w14:paraId="28F3CD40" w14:textId="77777777" w:rsidR="00B30347" w:rsidRDefault="00B30347" w:rsidP="00E47CD7">
      <w:pPr>
        <w:pStyle w:val="a1"/>
        <w:numPr>
          <w:ilvl w:val="0"/>
          <w:numId w:val="83"/>
        </w:numPr>
      </w:pPr>
      <w:r>
        <w:lastRenderedPageBreak/>
        <w:t>Получение координат из запроса</w:t>
      </w:r>
    </w:p>
    <w:p w14:paraId="2C15D436" w14:textId="77777777" w:rsidR="00B30347" w:rsidRDefault="00B30347" w:rsidP="00E47CD7">
      <w:pPr>
        <w:pStyle w:val="a1"/>
        <w:numPr>
          <w:ilvl w:val="0"/>
          <w:numId w:val="83"/>
        </w:numPr>
      </w:pPr>
      <w:r>
        <w:t>Поиск ближайших узлов графа к выбранным точкам</w:t>
      </w:r>
    </w:p>
    <w:p w14:paraId="5C7AEBCA" w14:textId="77777777" w:rsidR="00B30347" w:rsidRDefault="00B30347" w:rsidP="00E47CD7">
      <w:pPr>
        <w:pStyle w:val="a1"/>
        <w:numPr>
          <w:ilvl w:val="0"/>
          <w:numId w:val="83"/>
        </w:numPr>
      </w:pPr>
      <w:r>
        <w:t>Применение алгоритма поиска кратчайшего пути</w:t>
      </w:r>
    </w:p>
    <w:p w14:paraId="68D3802C" w14:textId="30330C55" w:rsidR="00B30347" w:rsidRDefault="00B30347" w:rsidP="00E47CD7">
      <w:pPr>
        <w:pStyle w:val="a1"/>
        <w:numPr>
          <w:ilvl w:val="0"/>
          <w:numId w:val="83"/>
        </w:numPr>
      </w:pPr>
      <w:r>
        <w:t>Формирование маршрута</w:t>
      </w:r>
    </w:p>
    <w:p w14:paraId="316CF079" w14:textId="1FD56E4B" w:rsidR="00B30347" w:rsidRPr="00B30347" w:rsidRDefault="00B30347" w:rsidP="00E47CD7">
      <w:pPr>
        <w:pStyle w:val="a1"/>
        <w:numPr>
          <w:ilvl w:val="0"/>
          <w:numId w:val="81"/>
        </w:numPr>
      </w:pPr>
      <w:r>
        <w:t>Возврат результата</w:t>
      </w:r>
      <w:r>
        <w:rPr>
          <w:lang w:val="en-US"/>
        </w:rPr>
        <w:t>:</w:t>
      </w:r>
    </w:p>
    <w:p w14:paraId="2B1DE715" w14:textId="77777777" w:rsidR="00B30347" w:rsidRDefault="00B30347" w:rsidP="00E47CD7">
      <w:pPr>
        <w:pStyle w:val="a1"/>
        <w:numPr>
          <w:ilvl w:val="0"/>
          <w:numId w:val="84"/>
        </w:numPr>
      </w:pPr>
      <w:r>
        <w:t>Сервер отправляет данные о построенном маршруте</w:t>
      </w:r>
    </w:p>
    <w:p w14:paraId="3536E274" w14:textId="77777777" w:rsidR="00B30347" w:rsidRDefault="00B30347" w:rsidP="00E47CD7">
      <w:pPr>
        <w:pStyle w:val="a1"/>
        <w:numPr>
          <w:ilvl w:val="0"/>
          <w:numId w:val="84"/>
        </w:numPr>
      </w:pPr>
      <w:r>
        <w:t>Клиентская часть получает и обрабатывает ответ</w:t>
      </w:r>
    </w:p>
    <w:p w14:paraId="59F4F854" w14:textId="1AC44B44" w:rsidR="00B30347" w:rsidRDefault="00B30347" w:rsidP="00E47CD7">
      <w:pPr>
        <w:pStyle w:val="a1"/>
        <w:numPr>
          <w:ilvl w:val="0"/>
          <w:numId w:val="84"/>
        </w:numPr>
      </w:pPr>
      <w:r>
        <w:t>Маршрут отображается на карте</w:t>
      </w:r>
    </w:p>
    <w:p w14:paraId="6C304F42" w14:textId="77777777" w:rsidR="00184E75" w:rsidRDefault="00EE6868" w:rsidP="00EE6868">
      <w:pPr>
        <w:pStyle w:val="a1"/>
        <w:numPr>
          <w:ilvl w:val="0"/>
          <w:numId w:val="0"/>
        </w:numPr>
        <w:rPr>
          <w:b/>
          <w:bCs/>
        </w:rPr>
      </w:pPr>
      <w:r w:rsidRPr="00EE6868">
        <w:rPr>
          <w:b/>
          <w:bCs/>
        </w:rPr>
        <w:t>Формат обмена данными</w:t>
      </w:r>
    </w:p>
    <w:p w14:paraId="01B1E043" w14:textId="145D7BAF" w:rsidR="00EE6868" w:rsidRPr="00184E75" w:rsidRDefault="00184E75" w:rsidP="00EE6868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EE6868" w:rsidRPr="00EE6868">
        <w:t>Взаимодействие между клиентской и серверной частями осуществляется через HTTP-запросы с использованием следующих форматов данных:</w:t>
      </w:r>
    </w:p>
    <w:p w14:paraId="02F7A7F0" w14:textId="1B95A5E1" w:rsidR="00EE6868" w:rsidRDefault="004000CA" w:rsidP="00E47CD7">
      <w:pPr>
        <w:pStyle w:val="a1"/>
        <w:numPr>
          <w:ilvl w:val="0"/>
          <w:numId w:val="85"/>
        </w:numPr>
      </w:pPr>
      <w:r w:rsidRPr="004000CA">
        <w:t>Запрос на построение маршрута:</w:t>
      </w:r>
    </w:p>
    <w:p w14:paraId="264FFF2C" w14:textId="77777777" w:rsidR="004000CA" w:rsidRDefault="004000CA" w:rsidP="00E47CD7">
      <w:pPr>
        <w:pStyle w:val="a1"/>
        <w:numPr>
          <w:ilvl w:val="0"/>
          <w:numId w:val="86"/>
        </w:numPr>
      </w:pPr>
      <w:r>
        <w:t>Координаты начальной точки</w:t>
      </w:r>
    </w:p>
    <w:p w14:paraId="65FD0B15" w14:textId="77777777" w:rsidR="004000CA" w:rsidRDefault="004000CA" w:rsidP="00E47CD7">
      <w:pPr>
        <w:pStyle w:val="a1"/>
        <w:numPr>
          <w:ilvl w:val="0"/>
          <w:numId w:val="86"/>
        </w:numPr>
      </w:pPr>
      <w:r>
        <w:t>Координаты конечной точки</w:t>
      </w:r>
    </w:p>
    <w:p w14:paraId="57095ADD" w14:textId="39F834EE" w:rsidR="004000CA" w:rsidRDefault="004000CA" w:rsidP="00E47CD7">
      <w:pPr>
        <w:pStyle w:val="a1"/>
        <w:numPr>
          <w:ilvl w:val="0"/>
          <w:numId w:val="86"/>
        </w:numPr>
      </w:pPr>
      <w:r>
        <w:t>Дополнительные параметры маршрута (при наличии)</w:t>
      </w:r>
    </w:p>
    <w:p w14:paraId="021364EF" w14:textId="2352BEB2" w:rsidR="004000CA" w:rsidRDefault="004000CA" w:rsidP="00E47CD7">
      <w:pPr>
        <w:pStyle w:val="a1"/>
        <w:numPr>
          <w:ilvl w:val="0"/>
          <w:numId w:val="85"/>
        </w:numPr>
      </w:pPr>
      <w:r w:rsidRPr="004000CA">
        <w:t>Ответ сервера:</w:t>
      </w:r>
    </w:p>
    <w:p w14:paraId="68E6AB4B" w14:textId="77777777" w:rsidR="004000CA" w:rsidRDefault="004000CA" w:rsidP="00E47CD7">
      <w:pPr>
        <w:pStyle w:val="a1"/>
        <w:numPr>
          <w:ilvl w:val="0"/>
          <w:numId w:val="87"/>
        </w:numPr>
      </w:pPr>
      <w:r>
        <w:t>Статус выполнения запроса</w:t>
      </w:r>
    </w:p>
    <w:p w14:paraId="74463C73" w14:textId="77777777" w:rsidR="004000CA" w:rsidRDefault="004000CA" w:rsidP="00E47CD7">
      <w:pPr>
        <w:pStyle w:val="a1"/>
        <w:numPr>
          <w:ilvl w:val="0"/>
          <w:numId w:val="87"/>
        </w:numPr>
      </w:pPr>
      <w:r>
        <w:t>Координаты точек маршрута</w:t>
      </w:r>
    </w:p>
    <w:p w14:paraId="5F168194" w14:textId="74C4CBB0" w:rsidR="00966917" w:rsidRDefault="004000CA" w:rsidP="00E47CD7">
      <w:pPr>
        <w:pStyle w:val="a1"/>
        <w:numPr>
          <w:ilvl w:val="0"/>
          <w:numId w:val="87"/>
        </w:numPr>
      </w:pPr>
      <w:r>
        <w:t>Дополнительная информация о маршруте (длина, время)</w:t>
      </w:r>
    </w:p>
    <w:p w14:paraId="3CC71CF8" w14:textId="3F974A07" w:rsidR="00966917" w:rsidRDefault="00966917" w:rsidP="00966917">
      <w:pPr>
        <w:pStyle w:val="a1"/>
        <w:numPr>
          <w:ilvl w:val="0"/>
          <w:numId w:val="0"/>
        </w:numPr>
        <w:rPr>
          <w:b/>
          <w:bCs/>
        </w:rPr>
      </w:pPr>
      <w:r w:rsidRPr="00966917">
        <w:rPr>
          <w:b/>
          <w:bCs/>
        </w:rPr>
        <w:t>Обработка ошибок</w:t>
      </w:r>
    </w:p>
    <w:p w14:paraId="29FFC982" w14:textId="7BF11436" w:rsidR="00966917" w:rsidRDefault="00966917" w:rsidP="00966917">
      <w:pPr>
        <w:pStyle w:val="a1"/>
        <w:numPr>
          <w:ilvl w:val="0"/>
          <w:numId w:val="0"/>
        </w:numPr>
        <w:rPr>
          <w:lang w:val="ru-BY"/>
        </w:rPr>
      </w:pPr>
      <w:r w:rsidRPr="00966917">
        <w:rPr>
          <w:lang w:val="ru-BY"/>
        </w:rPr>
        <w:t>Система обеспечивает надёжную обработку различных ситуаций:</w:t>
      </w:r>
    </w:p>
    <w:p w14:paraId="68D5AB72" w14:textId="77777777" w:rsidR="00966917" w:rsidRPr="00966917" w:rsidRDefault="00966917" w:rsidP="00E47CD7">
      <w:pPr>
        <w:pStyle w:val="a1"/>
        <w:numPr>
          <w:ilvl w:val="0"/>
          <w:numId w:val="88"/>
        </w:numPr>
        <w:rPr>
          <w:lang w:val="ru-BY"/>
        </w:rPr>
      </w:pPr>
      <w:r w:rsidRPr="00966917">
        <w:rPr>
          <w:lang w:val="ru-BY"/>
        </w:rPr>
        <w:t>Недоступность точек маршрута</w:t>
      </w:r>
    </w:p>
    <w:p w14:paraId="681F2FF8" w14:textId="77777777" w:rsidR="00966917" w:rsidRPr="00966917" w:rsidRDefault="00966917" w:rsidP="00E47CD7">
      <w:pPr>
        <w:pStyle w:val="a1"/>
        <w:numPr>
          <w:ilvl w:val="0"/>
          <w:numId w:val="88"/>
        </w:numPr>
        <w:rPr>
          <w:lang w:val="ru-BY"/>
        </w:rPr>
      </w:pPr>
      <w:r w:rsidRPr="00966917">
        <w:rPr>
          <w:lang w:val="ru-BY"/>
        </w:rPr>
        <w:t>Отсутствие возможного пути между точками</w:t>
      </w:r>
    </w:p>
    <w:p w14:paraId="0F802B17" w14:textId="77777777" w:rsidR="00966917" w:rsidRPr="00966917" w:rsidRDefault="00966917" w:rsidP="00E47CD7">
      <w:pPr>
        <w:pStyle w:val="a1"/>
        <w:numPr>
          <w:ilvl w:val="0"/>
          <w:numId w:val="88"/>
        </w:numPr>
        <w:rPr>
          <w:lang w:val="ru-BY"/>
        </w:rPr>
      </w:pPr>
      <w:r w:rsidRPr="00966917">
        <w:rPr>
          <w:lang w:val="ru-BY"/>
        </w:rPr>
        <w:t>Ошибки в координатах</w:t>
      </w:r>
    </w:p>
    <w:p w14:paraId="6AA15320" w14:textId="3D7D7479" w:rsidR="00966917" w:rsidRDefault="00966917" w:rsidP="00E47CD7">
      <w:pPr>
        <w:pStyle w:val="a1"/>
        <w:numPr>
          <w:ilvl w:val="0"/>
          <w:numId w:val="88"/>
        </w:numPr>
        <w:rPr>
          <w:lang w:val="ru-BY"/>
        </w:rPr>
      </w:pPr>
      <w:r w:rsidRPr="00966917">
        <w:rPr>
          <w:lang w:val="ru-BY"/>
        </w:rPr>
        <w:t>Технические сбои</w:t>
      </w:r>
    </w:p>
    <w:p w14:paraId="471850DE" w14:textId="4744D10D" w:rsidR="00483D64" w:rsidRDefault="007C5D58" w:rsidP="007C5D58">
      <w:pPr>
        <w:pStyle w:val="a1"/>
        <w:numPr>
          <w:ilvl w:val="0"/>
          <w:numId w:val="0"/>
        </w:numPr>
        <w:rPr>
          <w:lang w:val="ru-BY"/>
        </w:rPr>
      </w:pPr>
      <w:r>
        <w:rPr>
          <w:lang w:val="ru-BY"/>
        </w:rPr>
        <w:lastRenderedPageBreak/>
        <w:tab/>
      </w:r>
      <w:r w:rsidRPr="007C5D58">
        <w:rPr>
          <w:lang w:val="ru-BY"/>
        </w:rPr>
        <w:t>Такая организация взаимодействия компонентов обеспечивает надёжную и эффективную работу всей системы, позволяя пользователям получать оптимальные маршруты между выбранными точками.</w:t>
      </w:r>
    </w:p>
    <w:p w14:paraId="1127A532" w14:textId="00CAD561" w:rsidR="00466573" w:rsidRDefault="00466573" w:rsidP="0081547D">
      <w:pPr>
        <w:pStyle w:val="1"/>
      </w:pPr>
      <w:r>
        <w:lastRenderedPageBreak/>
        <w:br/>
      </w:r>
      <w:r w:rsidRPr="00466573">
        <w:t>Практическая реализация навигационной системы</w:t>
      </w:r>
    </w:p>
    <w:p w14:paraId="0068A30A" w14:textId="2CCA8718" w:rsidR="0081547D" w:rsidRDefault="001B1420" w:rsidP="0081547D">
      <w:pPr>
        <w:pStyle w:val="2"/>
      </w:pPr>
      <w:r w:rsidRPr="001B1420">
        <w:t>Архитектура приложения</w:t>
      </w:r>
    </w:p>
    <w:p w14:paraId="426C1142" w14:textId="302DC667" w:rsidR="00760FC7" w:rsidRDefault="001B1420" w:rsidP="001B1420">
      <w:pPr>
        <w:rPr>
          <w:b/>
          <w:bCs/>
        </w:rPr>
      </w:pPr>
      <w:r w:rsidRPr="001B1420">
        <w:rPr>
          <w:b/>
          <w:bCs/>
        </w:rPr>
        <w:t>Общая структура системы</w:t>
      </w:r>
    </w:p>
    <w:p w14:paraId="27A50641" w14:textId="77777777" w:rsidR="001B1420" w:rsidRDefault="001B1420" w:rsidP="001B1420">
      <w:r>
        <w:t>Разработанное навигационное приложение построено на основе клиент-серверной архитектуры, что обеспечивает эффективное разделение ответственности между компонентами системы. Такой подход позволяет достичь высокой производительности и масштабируемости приложения.</w:t>
      </w:r>
    </w:p>
    <w:p w14:paraId="256DE092" w14:textId="3F6642E9" w:rsidR="001B1420" w:rsidRDefault="001B1420" w:rsidP="001B1420">
      <w:r>
        <w:t>Основные архитектурные компоненты включают:</w:t>
      </w:r>
    </w:p>
    <w:p w14:paraId="0DE29264" w14:textId="05ACBC79" w:rsidR="001B1420" w:rsidRDefault="001B1420" w:rsidP="00E47CD7">
      <w:pPr>
        <w:pStyle w:val="a1"/>
        <w:numPr>
          <w:ilvl w:val="0"/>
          <w:numId w:val="89"/>
        </w:numPr>
      </w:pPr>
      <w:r>
        <w:t>Клиентский слой</w:t>
      </w:r>
      <w:r>
        <w:rPr>
          <w:lang w:val="en-US"/>
        </w:rPr>
        <w:t>:</w:t>
      </w:r>
    </w:p>
    <w:p w14:paraId="01790B89" w14:textId="77777777" w:rsidR="001B1420" w:rsidRDefault="001B1420" w:rsidP="00E47CD7">
      <w:pPr>
        <w:pStyle w:val="a1"/>
        <w:numPr>
          <w:ilvl w:val="0"/>
          <w:numId w:val="90"/>
        </w:numPr>
      </w:pPr>
      <w:r>
        <w:t>Пользовательский интерфейс на основе HTML/CSS</w:t>
      </w:r>
    </w:p>
    <w:p w14:paraId="1BBC2C29" w14:textId="77777777" w:rsidR="001B1420" w:rsidRDefault="001B1420" w:rsidP="00E47CD7">
      <w:pPr>
        <w:pStyle w:val="a1"/>
        <w:numPr>
          <w:ilvl w:val="0"/>
          <w:numId w:val="90"/>
        </w:numPr>
      </w:pPr>
      <w:r>
        <w:t>Интерактивная карта с использованием Leaflet.js</w:t>
      </w:r>
    </w:p>
    <w:p w14:paraId="4EC715AB" w14:textId="1A1BF623" w:rsidR="001B1420" w:rsidRDefault="001B1420" w:rsidP="00E47CD7">
      <w:pPr>
        <w:pStyle w:val="a1"/>
        <w:numPr>
          <w:ilvl w:val="0"/>
          <w:numId w:val="90"/>
        </w:numPr>
      </w:pPr>
      <w:r>
        <w:t>Модуль обработки пользовательских действий</w:t>
      </w:r>
    </w:p>
    <w:p w14:paraId="3DBE52E3" w14:textId="10E9F2E2" w:rsidR="001B1420" w:rsidRDefault="001B1420" w:rsidP="00E47CD7">
      <w:pPr>
        <w:pStyle w:val="a1"/>
        <w:numPr>
          <w:ilvl w:val="0"/>
          <w:numId w:val="89"/>
        </w:numPr>
        <w:rPr>
          <w:lang w:val="en-US"/>
        </w:rPr>
      </w:pPr>
      <w:r>
        <w:t>Серверный слой</w:t>
      </w:r>
      <w:r>
        <w:rPr>
          <w:lang w:val="en-US"/>
        </w:rPr>
        <w:t>:</w:t>
      </w:r>
    </w:p>
    <w:p w14:paraId="6E399D84" w14:textId="77777777" w:rsidR="001B1420" w:rsidRPr="001B1420" w:rsidRDefault="001B1420" w:rsidP="00E47CD7">
      <w:pPr>
        <w:pStyle w:val="a1"/>
        <w:numPr>
          <w:ilvl w:val="0"/>
          <w:numId w:val="91"/>
        </w:numPr>
        <w:rPr>
          <w:lang w:val="en-US"/>
        </w:rPr>
      </w:pPr>
      <w:r w:rsidRPr="001B1420">
        <w:rPr>
          <w:lang w:val="en-US"/>
        </w:rPr>
        <w:t>Flask-</w:t>
      </w:r>
      <w:proofErr w:type="spellStart"/>
      <w:r w:rsidRPr="001B1420">
        <w:rPr>
          <w:lang w:val="en-US"/>
        </w:rPr>
        <w:t>приложение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для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обработки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запросов</w:t>
      </w:r>
      <w:proofErr w:type="spellEnd"/>
    </w:p>
    <w:p w14:paraId="335CD427" w14:textId="77777777" w:rsidR="001B1420" w:rsidRPr="001B1420" w:rsidRDefault="001B1420" w:rsidP="00E47CD7">
      <w:pPr>
        <w:pStyle w:val="a1"/>
        <w:numPr>
          <w:ilvl w:val="0"/>
          <w:numId w:val="91"/>
        </w:numPr>
        <w:rPr>
          <w:lang w:val="en-US"/>
        </w:rPr>
      </w:pPr>
      <w:proofErr w:type="spellStart"/>
      <w:r w:rsidRPr="001B1420">
        <w:rPr>
          <w:lang w:val="en-US"/>
        </w:rPr>
        <w:t>Модуль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построения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маршрутов</w:t>
      </w:r>
      <w:proofErr w:type="spellEnd"/>
    </w:p>
    <w:p w14:paraId="7A178A2F" w14:textId="681ACCAD" w:rsidR="001B1420" w:rsidRDefault="001B1420" w:rsidP="00E47CD7">
      <w:pPr>
        <w:pStyle w:val="a1"/>
        <w:numPr>
          <w:ilvl w:val="0"/>
          <w:numId w:val="91"/>
        </w:numPr>
        <w:rPr>
          <w:lang w:val="en-US"/>
        </w:rPr>
      </w:pPr>
      <w:proofErr w:type="spellStart"/>
      <w:r w:rsidRPr="001B1420">
        <w:rPr>
          <w:lang w:val="en-US"/>
        </w:rPr>
        <w:t>Система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управления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данными</w:t>
      </w:r>
      <w:proofErr w:type="spellEnd"/>
    </w:p>
    <w:p w14:paraId="672AF5A4" w14:textId="2D32B0AF" w:rsidR="001B1420" w:rsidRDefault="001B1420" w:rsidP="00E47CD7">
      <w:pPr>
        <w:pStyle w:val="a1"/>
        <w:numPr>
          <w:ilvl w:val="0"/>
          <w:numId w:val="89"/>
        </w:numPr>
        <w:rPr>
          <w:lang w:val="en-US"/>
        </w:rPr>
      </w:pPr>
      <w:r>
        <w:t>Слой данных</w:t>
      </w:r>
      <w:r>
        <w:rPr>
          <w:lang w:val="en-US"/>
        </w:rPr>
        <w:t>:</w:t>
      </w:r>
    </w:p>
    <w:p w14:paraId="248D47E3" w14:textId="77777777" w:rsidR="001B1420" w:rsidRPr="001B1420" w:rsidRDefault="001B1420" w:rsidP="00E47CD7">
      <w:pPr>
        <w:pStyle w:val="a1"/>
        <w:numPr>
          <w:ilvl w:val="0"/>
          <w:numId w:val="92"/>
        </w:numPr>
        <w:rPr>
          <w:lang w:val="en-US"/>
        </w:rPr>
      </w:pPr>
      <w:proofErr w:type="spellStart"/>
      <w:r w:rsidRPr="001B1420">
        <w:rPr>
          <w:lang w:val="en-US"/>
        </w:rPr>
        <w:t>Структуры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для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хранения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графа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дорог</w:t>
      </w:r>
      <w:proofErr w:type="spellEnd"/>
    </w:p>
    <w:p w14:paraId="5B0BA6FB" w14:textId="77777777" w:rsidR="001B1420" w:rsidRPr="001B1420" w:rsidRDefault="001B1420" w:rsidP="00E47CD7">
      <w:pPr>
        <w:pStyle w:val="a1"/>
        <w:numPr>
          <w:ilvl w:val="0"/>
          <w:numId w:val="92"/>
        </w:numPr>
        <w:rPr>
          <w:lang w:val="en-US"/>
        </w:rPr>
      </w:pPr>
      <w:proofErr w:type="spellStart"/>
      <w:r w:rsidRPr="001B1420">
        <w:rPr>
          <w:lang w:val="en-US"/>
        </w:rPr>
        <w:t>Кэш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часто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используемых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маршрутов</w:t>
      </w:r>
      <w:proofErr w:type="spellEnd"/>
    </w:p>
    <w:p w14:paraId="7FDF8A8F" w14:textId="14552496" w:rsidR="00C05215" w:rsidRDefault="001B1420" w:rsidP="00E47CD7">
      <w:pPr>
        <w:pStyle w:val="a1"/>
        <w:numPr>
          <w:ilvl w:val="0"/>
          <w:numId w:val="92"/>
        </w:numPr>
        <w:rPr>
          <w:lang w:val="en-US"/>
        </w:rPr>
      </w:pPr>
      <w:proofErr w:type="spellStart"/>
      <w:r w:rsidRPr="001B1420">
        <w:rPr>
          <w:lang w:val="en-US"/>
        </w:rPr>
        <w:t>Служебные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данные</w:t>
      </w:r>
      <w:proofErr w:type="spellEnd"/>
      <w:r w:rsidRPr="001B1420">
        <w:rPr>
          <w:lang w:val="en-US"/>
        </w:rPr>
        <w:t xml:space="preserve"> </w:t>
      </w:r>
      <w:proofErr w:type="spellStart"/>
      <w:r w:rsidRPr="001B1420">
        <w:rPr>
          <w:lang w:val="en-US"/>
        </w:rPr>
        <w:t>приложения</w:t>
      </w:r>
      <w:proofErr w:type="spellEnd"/>
    </w:p>
    <w:p w14:paraId="21694544" w14:textId="01A87098" w:rsidR="00C05215" w:rsidRDefault="00C05215" w:rsidP="00C05215">
      <w:pPr>
        <w:pStyle w:val="a1"/>
        <w:numPr>
          <w:ilvl w:val="0"/>
          <w:numId w:val="0"/>
        </w:numPr>
        <w:rPr>
          <w:b/>
          <w:bCs/>
        </w:rPr>
      </w:pPr>
      <w:r w:rsidRPr="00C05215">
        <w:rPr>
          <w:b/>
          <w:bCs/>
        </w:rPr>
        <w:t>Основные компоненты и их взаимодействие</w:t>
      </w:r>
    </w:p>
    <w:p w14:paraId="0709E1F0" w14:textId="77777777" w:rsidR="00C05215" w:rsidRDefault="00C05215" w:rsidP="00C05215">
      <w:pPr>
        <w:pStyle w:val="a1"/>
        <w:numPr>
          <w:ilvl w:val="0"/>
          <w:numId w:val="0"/>
        </w:numPr>
      </w:pPr>
      <w:r w:rsidRPr="00C05215">
        <w:t>Взаимодействие между компонентами системы организовано следующим образом:</w:t>
      </w:r>
    </w:p>
    <w:p w14:paraId="51DA327F" w14:textId="77777777" w:rsidR="00C05215" w:rsidRDefault="00C05215" w:rsidP="00C05215">
      <w:pPr>
        <w:pStyle w:val="a1"/>
        <w:numPr>
          <w:ilvl w:val="0"/>
          <w:numId w:val="0"/>
        </w:numPr>
      </w:pPr>
      <w:proofErr w:type="spellStart"/>
      <w:r>
        <w:lastRenderedPageBreak/>
        <w:t>graph</w:t>
      </w:r>
      <w:proofErr w:type="spellEnd"/>
      <w:r>
        <w:t xml:space="preserve"> TD</w:t>
      </w:r>
    </w:p>
    <w:p w14:paraId="502DFF7F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A[Пользовательский интерфейс] --&gt; B[Модуль обработки событий]</w:t>
      </w:r>
    </w:p>
    <w:p w14:paraId="1853CCB9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B --&gt; C[HTTP-клиент]</w:t>
      </w:r>
    </w:p>
    <w:p w14:paraId="79A96C27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C --&gt; D[Flask-сервер]</w:t>
      </w:r>
    </w:p>
    <w:p w14:paraId="6CB8FD55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D --&gt; E[Модуль маршрутизации]</w:t>
      </w:r>
    </w:p>
    <w:p w14:paraId="4398D019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E --&gt; F[Алгоритм Дейкстры]</w:t>
      </w:r>
    </w:p>
    <w:p w14:paraId="3CA79242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E --&gt; G[Структуры данных графа]</w:t>
      </w:r>
    </w:p>
    <w:p w14:paraId="77F720F7" w14:textId="5089FABF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D --&gt; C</w:t>
      </w:r>
    </w:p>
    <w:p w14:paraId="050DFB6D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C --&gt; B</w:t>
      </w:r>
    </w:p>
    <w:p w14:paraId="050AD6E3" w14:textId="4B60651E" w:rsidR="00C05215" w:rsidRDefault="00C05215" w:rsidP="00C05215">
      <w:pPr>
        <w:pStyle w:val="a1"/>
        <w:numPr>
          <w:ilvl w:val="0"/>
          <w:numId w:val="0"/>
        </w:numPr>
      </w:pPr>
      <w:r>
        <w:tab/>
      </w:r>
      <w:r>
        <w:t>B --&gt; A</w:t>
      </w:r>
    </w:p>
    <w:p w14:paraId="4C1418F3" w14:textId="3D9109AA" w:rsidR="00F528B4" w:rsidRDefault="00F528B4" w:rsidP="00C05215">
      <w:pPr>
        <w:pStyle w:val="a1"/>
        <w:numPr>
          <w:ilvl w:val="0"/>
          <w:numId w:val="0"/>
        </w:numPr>
        <w:rPr>
          <w:b/>
          <w:bCs/>
        </w:rPr>
      </w:pPr>
      <w:r w:rsidRPr="00F528B4">
        <w:rPr>
          <w:b/>
          <w:bCs/>
        </w:rPr>
        <w:t>Схема работы приложения</w:t>
      </w:r>
    </w:p>
    <w:p w14:paraId="002C8C9D" w14:textId="58E1FA03" w:rsidR="00F528B4" w:rsidRDefault="00F528B4" w:rsidP="00C05215">
      <w:pPr>
        <w:pStyle w:val="a1"/>
        <w:numPr>
          <w:ilvl w:val="0"/>
          <w:numId w:val="0"/>
        </w:numPr>
      </w:pPr>
      <w:r w:rsidRPr="00F528B4">
        <w:t>Процесс работы приложения можно разделить на несколько ключевых этапов:</w:t>
      </w:r>
    </w:p>
    <w:p w14:paraId="70413DB9" w14:textId="1AE1BA5F" w:rsidR="00F528B4" w:rsidRDefault="00F528B4" w:rsidP="00E47CD7">
      <w:pPr>
        <w:pStyle w:val="a1"/>
        <w:numPr>
          <w:ilvl w:val="0"/>
          <w:numId w:val="93"/>
        </w:numPr>
      </w:pPr>
      <w:r w:rsidRPr="00F528B4">
        <w:t>Инициализация системы:</w:t>
      </w:r>
    </w:p>
    <w:p w14:paraId="0F77F484" w14:textId="77777777" w:rsidR="00F528B4" w:rsidRDefault="00F528B4" w:rsidP="00E47CD7">
      <w:pPr>
        <w:pStyle w:val="a1"/>
        <w:numPr>
          <w:ilvl w:val="0"/>
          <w:numId w:val="94"/>
        </w:numPr>
      </w:pPr>
      <w:r>
        <w:t>Загрузка картографических данных</w:t>
      </w:r>
    </w:p>
    <w:p w14:paraId="07EC25E0" w14:textId="77777777" w:rsidR="00F528B4" w:rsidRDefault="00F528B4" w:rsidP="00E47CD7">
      <w:pPr>
        <w:pStyle w:val="a1"/>
        <w:numPr>
          <w:ilvl w:val="0"/>
          <w:numId w:val="94"/>
        </w:numPr>
      </w:pPr>
      <w:r>
        <w:t>Построение графовой модели дорожной сети</w:t>
      </w:r>
    </w:p>
    <w:p w14:paraId="0975C584" w14:textId="77777777" w:rsidR="00F528B4" w:rsidRDefault="00F528B4" w:rsidP="00E47CD7">
      <w:pPr>
        <w:pStyle w:val="a1"/>
        <w:numPr>
          <w:ilvl w:val="0"/>
          <w:numId w:val="94"/>
        </w:numPr>
      </w:pPr>
      <w:r>
        <w:t>Подготовка структур данных для алгоритма маршрутизации</w:t>
      </w:r>
    </w:p>
    <w:p w14:paraId="60B79EC2" w14:textId="174D0613" w:rsidR="00F528B4" w:rsidRDefault="00F528B4" w:rsidP="00E47CD7">
      <w:pPr>
        <w:pStyle w:val="a1"/>
        <w:numPr>
          <w:ilvl w:val="0"/>
          <w:numId w:val="93"/>
        </w:numPr>
        <w:rPr>
          <w:lang w:val="en-US"/>
        </w:rPr>
      </w:pPr>
      <w:proofErr w:type="spellStart"/>
      <w:r w:rsidRPr="00F528B4">
        <w:rPr>
          <w:lang w:val="en-US"/>
        </w:rPr>
        <w:t>Обработка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пользовательского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запроса</w:t>
      </w:r>
      <w:proofErr w:type="spellEnd"/>
      <w:r>
        <w:rPr>
          <w:lang w:val="en-US"/>
        </w:rPr>
        <w:t>:</w:t>
      </w:r>
    </w:p>
    <w:p w14:paraId="000BBC8F" w14:textId="77777777" w:rsidR="00F528B4" w:rsidRDefault="00F528B4" w:rsidP="00E47CD7">
      <w:pPr>
        <w:pStyle w:val="a1"/>
        <w:numPr>
          <w:ilvl w:val="0"/>
          <w:numId w:val="95"/>
        </w:numPr>
      </w:pPr>
      <w:r>
        <w:t>Получение координат начальной и конечной точек</w:t>
      </w:r>
    </w:p>
    <w:p w14:paraId="5D4D7C69" w14:textId="77777777" w:rsidR="00F528B4" w:rsidRDefault="00F528B4" w:rsidP="00E47CD7">
      <w:pPr>
        <w:pStyle w:val="a1"/>
        <w:numPr>
          <w:ilvl w:val="0"/>
          <w:numId w:val="95"/>
        </w:numPr>
      </w:pPr>
      <w:r>
        <w:t>Валидация входных данных</w:t>
      </w:r>
    </w:p>
    <w:p w14:paraId="00AAA669" w14:textId="77777777" w:rsidR="00F528B4" w:rsidRDefault="00F528B4" w:rsidP="00E47CD7">
      <w:pPr>
        <w:pStyle w:val="a1"/>
        <w:numPr>
          <w:ilvl w:val="0"/>
          <w:numId w:val="95"/>
        </w:numPr>
      </w:pPr>
      <w:r>
        <w:t>Преобразование географических координат в узлы графа</w:t>
      </w:r>
    </w:p>
    <w:p w14:paraId="00EED73B" w14:textId="30E8B114" w:rsidR="00F528B4" w:rsidRDefault="00F528B4" w:rsidP="00E47CD7">
      <w:pPr>
        <w:pStyle w:val="a1"/>
        <w:numPr>
          <w:ilvl w:val="0"/>
          <w:numId w:val="93"/>
        </w:numPr>
        <w:rPr>
          <w:lang w:val="en-US"/>
        </w:rPr>
      </w:pPr>
      <w:r>
        <w:t>Построение маршрута</w:t>
      </w:r>
      <w:r>
        <w:rPr>
          <w:lang w:val="en-US"/>
        </w:rPr>
        <w:t>:</w:t>
      </w:r>
    </w:p>
    <w:p w14:paraId="4EECDAF3" w14:textId="77777777" w:rsidR="00F528B4" w:rsidRPr="00F528B4" w:rsidRDefault="00F528B4" w:rsidP="00E47CD7">
      <w:pPr>
        <w:pStyle w:val="a1"/>
        <w:numPr>
          <w:ilvl w:val="0"/>
          <w:numId w:val="96"/>
        </w:numPr>
        <w:rPr>
          <w:lang w:val="en-US"/>
        </w:rPr>
      </w:pPr>
      <w:proofErr w:type="spellStart"/>
      <w:r w:rsidRPr="00F528B4">
        <w:rPr>
          <w:lang w:val="en-US"/>
        </w:rPr>
        <w:t>Применение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оптимизированного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алгоритма</w:t>
      </w:r>
      <w:proofErr w:type="spellEnd"/>
      <w:r w:rsidRPr="00F528B4">
        <w:rPr>
          <w:lang w:val="en-US"/>
        </w:rPr>
        <w:t xml:space="preserve"> Дейкстры</w:t>
      </w:r>
    </w:p>
    <w:p w14:paraId="6F988267" w14:textId="77777777" w:rsidR="00F528B4" w:rsidRPr="00F528B4" w:rsidRDefault="00F528B4" w:rsidP="00E47CD7">
      <w:pPr>
        <w:pStyle w:val="a1"/>
        <w:numPr>
          <w:ilvl w:val="0"/>
          <w:numId w:val="96"/>
        </w:numPr>
        <w:rPr>
          <w:lang w:val="en-US"/>
        </w:rPr>
      </w:pPr>
      <w:proofErr w:type="spellStart"/>
      <w:r w:rsidRPr="00F528B4">
        <w:rPr>
          <w:lang w:val="en-US"/>
        </w:rPr>
        <w:t>Формирование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последовательности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точек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маршрута</w:t>
      </w:r>
      <w:proofErr w:type="spellEnd"/>
    </w:p>
    <w:p w14:paraId="69DE14B8" w14:textId="1EC69797" w:rsidR="00F528B4" w:rsidRDefault="00F528B4" w:rsidP="00E47CD7">
      <w:pPr>
        <w:pStyle w:val="a1"/>
        <w:numPr>
          <w:ilvl w:val="0"/>
          <w:numId w:val="96"/>
        </w:numPr>
        <w:rPr>
          <w:lang w:val="en-US"/>
        </w:rPr>
      </w:pPr>
      <w:proofErr w:type="spellStart"/>
      <w:r w:rsidRPr="00F528B4">
        <w:rPr>
          <w:lang w:val="en-US"/>
        </w:rPr>
        <w:t>Подготовка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ответа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для</w:t>
      </w:r>
      <w:proofErr w:type="spellEnd"/>
      <w:r w:rsidRPr="00F528B4">
        <w:rPr>
          <w:lang w:val="en-US"/>
        </w:rPr>
        <w:t xml:space="preserve"> </w:t>
      </w:r>
      <w:proofErr w:type="spellStart"/>
      <w:r w:rsidRPr="00F528B4">
        <w:rPr>
          <w:lang w:val="en-US"/>
        </w:rPr>
        <w:t>клиента</w:t>
      </w:r>
      <w:proofErr w:type="spellEnd"/>
    </w:p>
    <w:p w14:paraId="43B24AFB" w14:textId="787EB8A2" w:rsidR="00F528B4" w:rsidRDefault="00F528B4" w:rsidP="00E47CD7">
      <w:pPr>
        <w:pStyle w:val="a1"/>
        <w:numPr>
          <w:ilvl w:val="0"/>
          <w:numId w:val="93"/>
        </w:numPr>
        <w:rPr>
          <w:lang w:val="en-US"/>
        </w:rPr>
      </w:pPr>
      <w:r>
        <w:t>Визуализация результата</w:t>
      </w:r>
      <w:r>
        <w:rPr>
          <w:lang w:val="en-US"/>
        </w:rPr>
        <w:t>:</w:t>
      </w:r>
    </w:p>
    <w:p w14:paraId="248FED72" w14:textId="77777777" w:rsidR="00F528B4" w:rsidRDefault="00F528B4" w:rsidP="00E47CD7">
      <w:pPr>
        <w:pStyle w:val="a1"/>
        <w:numPr>
          <w:ilvl w:val="0"/>
          <w:numId w:val="97"/>
        </w:numPr>
      </w:pPr>
      <w:r>
        <w:t>Получение данных маршрута на клиенте</w:t>
      </w:r>
    </w:p>
    <w:p w14:paraId="4094F991" w14:textId="77777777" w:rsidR="00F528B4" w:rsidRDefault="00F528B4" w:rsidP="00E47CD7">
      <w:pPr>
        <w:pStyle w:val="a1"/>
        <w:numPr>
          <w:ilvl w:val="0"/>
          <w:numId w:val="97"/>
        </w:numPr>
      </w:pPr>
      <w:r>
        <w:t>Отрисовка маршрута на карте</w:t>
      </w:r>
    </w:p>
    <w:p w14:paraId="307E2965" w14:textId="01F7DB9F" w:rsidR="00F528B4" w:rsidRDefault="00F528B4" w:rsidP="00E47CD7">
      <w:pPr>
        <w:pStyle w:val="a1"/>
        <w:numPr>
          <w:ilvl w:val="0"/>
          <w:numId w:val="97"/>
        </w:numPr>
      </w:pPr>
      <w:r>
        <w:lastRenderedPageBreak/>
        <w:t>Отображение дополнительной информации</w:t>
      </w:r>
    </w:p>
    <w:p w14:paraId="1CB10C93" w14:textId="4EB4BD1F" w:rsidR="00F528B4" w:rsidRDefault="00F528B4" w:rsidP="00F528B4">
      <w:pPr>
        <w:pStyle w:val="a1"/>
        <w:numPr>
          <w:ilvl w:val="0"/>
          <w:numId w:val="0"/>
        </w:numPr>
        <w:rPr>
          <w:b/>
          <w:bCs/>
        </w:rPr>
      </w:pPr>
      <w:r w:rsidRPr="00F528B4">
        <w:rPr>
          <w:b/>
          <w:bCs/>
        </w:rPr>
        <w:t>Особенности реализации</w:t>
      </w:r>
    </w:p>
    <w:p w14:paraId="06C8372A" w14:textId="3FC43E02" w:rsidR="00F528B4" w:rsidRPr="00F528B4" w:rsidRDefault="00F528B4" w:rsidP="00E47CD7">
      <w:pPr>
        <w:pStyle w:val="a1"/>
        <w:numPr>
          <w:ilvl w:val="0"/>
          <w:numId w:val="98"/>
        </w:numPr>
      </w:pPr>
      <w:r>
        <w:t>Модульность</w:t>
      </w:r>
      <w:r>
        <w:rPr>
          <w:lang w:val="en-US"/>
        </w:rPr>
        <w:t>:</w:t>
      </w:r>
    </w:p>
    <w:p w14:paraId="244DD766" w14:textId="77777777" w:rsidR="00F528B4" w:rsidRDefault="00F528B4" w:rsidP="00E47CD7">
      <w:pPr>
        <w:pStyle w:val="a1"/>
        <w:numPr>
          <w:ilvl w:val="0"/>
          <w:numId w:val="99"/>
        </w:numPr>
      </w:pPr>
      <w:r>
        <w:t>Независимость компонентов системы</w:t>
      </w:r>
    </w:p>
    <w:p w14:paraId="594D3174" w14:textId="77777777" w:rsidR="00F528B4" w:rsidRDefault="00F528B4" w:rsidP="00E47CD7">
      <w:pPr>
        <w:pStyle w:val="a1"/>
        <w:numPr>
          <w:ilvl w:val="0"/>
          <w:numId w:val="99"/>
        </w:numPr>
      </w:pPr>
      <w:r>
        <w:t>Возможность замены отдельных модулей</w:t>
      </w:r>
    </w:p>
    <w:p w14:paraId="668B982F" w14:textId="00AFB6CA" w:rsidR="00F528B4" w:rsidRDefault="00F528B4" w:rsidP="00E47CD7">
      <w:pPr>
        <w:pStyle w:val="a1"/>
        <w:numPr>
          <w:ilvl w:val="0"/>
          <w:numId w:val="99"/>
        </w:numPr>
      </w:pPr>
      <w:r>
        <w:t>Простота тестирования и отладки</w:t>
      </w:r>
    </w:p>
    <w:p w14:paraId="70040D31" w14:textId="50D2CBFF" w:rsidR="00F528B4" w:rsidRDefault="00F528B4" w:rsidP="00E47CD7">
      <w:pPr>
        <w:pStyle w:val="a1"/>
        <w:numPr>
          <w:ilvl w:val="0"/>
          <w:numId w:val="98"/>
        </w:numPr>
        <w:rPr>
          <w:lang w:val="en-US"/>
        </w:rPr>
      </w:pPr>
      <w:r>
        <w:t>Масштабируемость</w:t>
      </w:r>
      <w:r>
        <w:rPr>
          <w:lang w:val="en-US"/>
        </w:rPr>
        <w:t>:</w:t>
      </w:r>
    </w:p>
    <w:p w14:paraId="18E403F4" w14:textId="77777777" w:rsidR="00CC7585" w:rsidRPr="00CC7585" w:rsidRDefault="00CC7585" w:rsidP="00E47CD7">
      <w:pPr>
        <w:pStyle w:val="a1"/>
        <w:numPr>
          <w:ilvl w:val="0"/>
          <w:numId w:val="100"/>
        </w:numPr>
        <w:rPr>
          <w:lang w:val="en-US"/>
        </w:rPr>
      </w:pPr>
      <w:proofErr w:type="spellStart"/>
      <w:r w:rsidRPr="00CC7585">
        <w:rPr>
          <w:lang w:val="en-US"/>
        </w:rPr>
        <w:t>Возможность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увеличения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нагрузки</w:t>
      </w:r>
      <w:proofErr w:type="spellEnd"/>
    </w:p>
    <w:p w14:paraId="7E786CCC" w14:textId="77777777" w:rsidR="00CC7585" w:rsidRPr="00CC7585" w:rsidRDefault="00CC7585" w:rsidP="00E47CD7">
      <w:pPr>
        <w:pStyle w:val="a1"/>
        <w:numPr>
          <w:ilvl w:val="0"/>
          <w:numId w:val="100"/>
        </w:numPr>
        <w:rPr>
          <w:lang w:val="en-US"/>
        </w:rPr>
      </w:pPr>
      <w:proofErr w:type="spellStart"/>
      <w:r w:rsidRPr="00CC7585">
        <w:rPr>
          <w:lang w:val="en-US"/>
        </w:rPr>
        <w:t>Оптимизация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использования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ресурсов</w:t>
      </w:r>
      <w:proofErr w:type="spellEnd"/>
    </w:p>
    <w:p w14:paraId="6CF2C10C" w14:textId="77777777" w:rsidR="00CC7585" w:rsidRPr="00CC7585" w:rsidRDefault="00CC7585" w:rsidP="00E47CD7">
      <w:pPr>
        <w:pStyle w:val="a1"/>
        <w:numPr>
          <w:ilvl w:val="0"/>
          <w:numId w:val="100"/>
        </w:numPr>
        <w:rPr>
          <w:lang w:val="en-US"/>
        </w:rPr>
      </w:pPr>
      <w:proofErr w:type="spellStart"/>
      <w:r w:rsidRPr="00CC7585">
        <w:rPr>
          <w:lang w:val="en-US"/>
        </w:rPr>
        <w:t>Поддержка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кэширования</w:t>
      </w:r>
      <w:proofErr w:type="spellEnd"/>
    </w:p>
    <w:p w14:paraId="41E8DE9D" w14:textId="1664CF90" w:rsidR="00F528B4" w:rsidRDefault="00CC7585" w:rsidP="00E47CD7">
      <w:pPr>
        <w:pStyle w:val="a1"/>
        <w:numPr>
          <w:ilvl w:val="0"/>
          <w:numId w:val="98"/>
        </w:numPr>
        <w:rPr>
          <w:lang w:val="en-US"/>
        </w:rPr>
      </w:pPr>
      <w:r>
        <w:t>Надёжность</w:t>
      </w:r>
      <w:r>
        <w:rPr>
          <w:lang w:val="en-US"/>
        </w:rPr>
        <w:t>:</w:t>
      </w:r>
    </w:p>
    <w:p w14:paraId="18373D9B" w14:textId="77777777" w:rsidR="00CC7585" w:rsidRPr="00CC7585" w:rsidRDefault="00CC7585" w:rsidP="00E47CD7">
      <w:pPr>
        <w:pStyle w:val="a1"/>
        <w:numPr>
          <w:ilvl w:val="0"/>
          <w:numId w:val="101"/>
        </w:numPr>
        <w:rPr>
          <w:lang w:val="en-US"/>
        </w:rPr>
      </w:pPr>
      <w:proofErr w:type="spellStart"/>
      <w:r w:rsidRPr="00CC7585">
        <w:rPr>
          <w:lang w:val="en-US"/>
        </w:rPr>
        <w:t>Обработка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исключительных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ситуаций</w:t>
      </w:r>
      <w:proofErr w:type="spellEnd"/>
    </w:p>
    <w:p w14:paraId="1A432DF1" w14:textId="77777777" w:rsidR="00CC7585" w:rsidRPr="00CC7585" w:rsidRDefault="00CC7585" w:rsidP="00E47CD7">
      <w:pPr>
        <w:pStyle w:val="a1"/>
        <w:numPr>
          <w:ilvl w:val="0"/>
          <w:numId w:val="101"/>
        </w:numPr>
        <w:rPr>
          <w:lang w:val="en-US"/>
        </w:rPr>
      </w:pPr>
      <w:proofErr w:type="spellStart"/>
      <w:r w:rsidRPr="00CC7585">
        <w:rPr>
          <w:lang w:val="en-US"/>
        </w:rPr>
        <w:t>Валидация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входных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данных</w:t>
      </w:r>
      <w:proofErr w:type="spellEnd"/>
    </w:p>
    <w:p w14:paraId="347B9158" w14:textId="3EEBC125" w:rsidR="00CC7585" w:rsidRDefault="00CC7585" w:rsidP="00E47CD7">
      <w:pPr>
        <w:pStyle w:val="a1"/>
        <w:numPr>
          <w:ilvl w:val="0"/>
          <w:numId w:val="101"/>
        </w:numPr>
        <w:rPr>
          <w:lang w:val="en-US"/>
        </w:rPr>
      </w:pPr>
      <w:proofErr w:type="spellStart"/>
      <w:r w:rsidRPr="00CC7585">
        <w:rPr>
          <w:lang w:val="en-US"/>
        </w:rPr>
        <w:t>Логирование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критических</w:t>
      </w:r>
      <w:proofErr w:type="spellEnd"/>
      <w:r w:rsidRPr="00CC7585">
        <w:rPr>
          <w:lang w:val="en-US"/>
        </w:rPr>
        <w:t xml:space="preserve"> </w:t>
      </w:r>
      <w:proofErr w:type="spellStart"/>
      <w:r w:rsidRPr="00CC7585">
        <w:rPr>
          <w:lang w:val="en-US"/>
        </w:rPr>
        <w:t>операций</w:t>
      </w:r>
      <w:proofErr w:type="spellEnd"/>
    </w:p>
    <w:p w14:paraId="755D7C6F" w14:textId="086EBFD2" w:rsidR="00CC7585" w:rsidRPr="00CC7585" w:rsidRDefault="00CC7585" w:rsidP="00E47CD7">
      <w:pPr>
        <w:pStyle w:val="a1"/>
        <w:numPr>
          <w:ilvl w:val="0"/>
          <w:numId w:val="98"/>
        </w:numPr>
      </w:pPr>
      <w:r>
        <w:t>Расширяемость</w:t>
      </w:r>
      <w:r>
        <w:rPr>
          <w:lang w:val="en-US"/>
        </w:rPr>
        <w:t>:</w:t>
      </w:r>
    </w:p>
    <w:p w14:paraId="7F459CE5" w14:textId="77777777" w:rsidR="00CC7585" w:rsidRDefault="00CC7585" w:rsidP="00E47CD7">
      <w:pPr>
        <w:pStyle w:val="a1"/>
        <w:numPr>
          <w:ilvl w:val="0"/>
          <w:numId w:val="102"/>
        </w:numPr>
      </w:pPr>
      <w:r>
        <w:t>Возможность добавления новых типов маршрутов</w:t>
      </w:r>
    </w:p>
    <w:p w14:paraId="2CA0F826" w14:textId="77777777" w:rsidR="00CC7585" w:rsidRDefault="00CC7585" w:rsidP="00E47CD7">
      <w:pPr>
        <w:pStyle w:val="a1"/>
        <w:numPr>
          <w:ilvl w:val="0"/>
          <w:numId w:val="102"/>
        </w:numPr>
      </w:pPr>
      <w:r>
        <w:t>Поддержка дополнительных метрик</w:t>
      </w:r>
    </w:p>
    <w:p w14:paraId="1BC197AF" w14:textId="6F90D91E" w:rsidR="00CC7585" w:rsidRDefault="00CC7585" w:rsidP="00E47CD7">
      <w:pPr>
        <w:pStyle w:val="a1"/>
        <w:numPr>
          <w:ilvl w:val="0"/>
          <w:numId w:val="102"/>
        </w:numPr>
      </w:pPr>
      <w:r>
        <w:t>Интеграция новых источников данных</w:t>
      </w:r>
    </w:p>
    <w:p w14:paraId="22E63B01" w14:textId="13B3EFEF" w:rsidR="009F00F5" w:rsidRDefault="009F00F5" w:rsidP="009F00F5">
      <w:pPr>
        <w:pStyle w:val="a1"/>
        <w:numPr>
          <w:ilvl w:val="0"/>
          <w:numId w:val="0"/>
        </w:numPr>
      </w:pPr>
      <w:r>
        <w:tab/>
      </w:r>
      <w:r w:rsidRPr="009F00F5">
        <w:t>Такая архитектура обеспечивает эффективную работу приложения и предоставляет возможности для дальнейшего развития системы.</w:t>
      </w:r>
    </w:p>
    <w:p w14:paraId="66D45364" w14:textId="4003822A" w:rsidR="005A2447" w:rsidRDefault="00D1703E" w:rsidP="005A2447">
      <w:pPr>
        <w:pStyle w:val="2"/>
      </w:pPr>
      <w:r>
        <w:t>Реализация алгоритмической части</w:t>
      </w:r>
    </w:p>
    <w:p w14:paraId="61A557D4" w14:textId="0FE15FC1" w:rsidR="005A2447" w:rsidRDefault="005A2447" w:rsidP="00A36C8F">
      <w:pPr>
        <w:pStyle w:val="3"/>
      </w:pPr>
      <w:r>
        <w:t>Структуры данных для хранения графа</w:t>
      </w:r>
    </w:p>
    <w:p w14:paraId="32175660" w14:textId="77AA35D5" w:rsidR="005A2447" w:rsidRDefault="005A2447" w:rsidP="005A2447">
      <w:r w:rsidRPr="005A2447">
        <w:t>В данном проекте реализована следующая структура хранения дорожной сети:</w:t>
      </w:r>
    </w:p>
    <w:p w14:paraId="57E01C2C" w14:textId="33A14E5D" w:rsidR="005A2447" w:rsidRPr="005A2447" w:rsidRDefault="005A2447" w:rsidP="00E47CD7">
      <w:pPr>
        <w:pStyle w:val="a1"/>
        <w:numPr>
          <w:ilvl w:val="0"/>
          <w:numId w:val="103"/>
        </w:numPr>
      </w:pPr>
      <w:r>
        <w:t>Основная структура данных</w:t>
      </w:r>
      <w:r>
        <w:rPr>
          <w:lang w:val="en-US"/>
        </w:rPr>
        <w:t>:</w:t>
      </w:r>
    </w:p>
    <w:p w14:paraId="7F501AE3" w14:textId="77777777" w:rsidR="005A2447" w:rsidRDefault="005A2447" w:rsidP="00E47CD7">
      <w:pPr>
        <w:pStyle w:val="a1"/>
        <w:numPr>
          <w:ilvl w:val="0"/>
          <w:numId w:val="104"/>
        </w:numPr>
      </w:pPr>
      <w:r>
        <w:lastRenderedPageBreak/>
        <w:t>Словарь для хранения узлов и их связей</w:t>
      </w:r>
    </w:p>
    <w:p w14:paraId="3F24692E" w14:textId="77777777" w:rsidR="005A2447" w:rsidRDefault="005A2447" w:rsidP="00E47CD7">
      <w:pPr>
        <w:pStyle w:val="a1"/>
        <w:numPr>
          <w:ilvl w:val="0"/>
          <w:numId w:val="104"/>
        </w:numPr>
      </w:pPr>
      <w:r>
        <w:t>Каждый узел содержит информацию о координатах</w:t>
      </w:r>
    </w:p>
    <w:p w14:paraId="72E3E725" w14:textId="77777777" w:rsidR="005A2447" w:rsidRDefault="005A2447" w:rsidP="00E47CD7">
      <w:pPr>
        <w:pStyle w:val="a1"/>
        <w:numPr>
          <w:ilvl w:val="0"/>
          <w:numId w:val="104"/>
        </w:numPr>
      </w:pPr>
      <w:r>
        <w:t>Связи между узлами представляют дороги с соответствующими весами</w:t>
      </w:r>
    </w:p>
    <w:p w14:paraId="4E481EB9" w14:textId="50A5F838" w:rsidR="005A2447" w:rsidRPr="005A2447" w:rsidRDefault="005A2447" w:rsidP="00E47CD7">
      <w:pPr>
        <w:pStyle w:val="a1"/>
        <w:numPr>
          <w:ilvl w:val="0"/>
          <w:numId w:val="103"/>
        </w:numPr>
      </w:pPr>
      <w:r>
        <w:t>Формат хранения дорог</w:t>
      </w:r>
      <w:r>
        <w:rPr>
          <w:lang w:val="en-US"/>
        </w:rPr>
        <w:t>:</w:t>
      </w:r>
    </w:p>
    <w:p w14:paraId="4B79245A" w14:textId="77777777" w:rsidR="005A2447" w:rsidRDefault="005A2447" w:rsidP="00E47CD7">
      <w:pPr>
        <w:pStyle w:val="a1"/>
        <w:numPr>
          <w:ilvl w:val="0"/>
          <w:numId w:val="105"/>
        </w:numPr>
      </w:pPr>
      <w:r>
        <w:t>Узлы: идентификатор, географические координаты</w:t>
      </w:r>
    </w:p>
    <w:p w14:paraId="01747BEC" w14:textId="77777777" w:rsidR="005A2447" w:rsidRDefault="005A2447" w:rsidP="00E47CD7">
      <w:pPr>
        <w:pStyle w:val="a1"/>
        <w:numPr>
          <w:ilvl w:val="0"/>
          <w:numId w:val="105"/>
        </w:numPr>
      </w:pPr>
      <w:r>
        <w:t>Рёбра: пары узлов и расстояния между ними</w:t>
      </w:r>
    </w:p>
    <w:p w14:paraId="0A305FC7" w14:textId="6E1EACAD" w:rsidR="005A2447" w:rsidRDefault="005A2447" w:rsidP="00E47CD7">
      <w:pPr>
        <w:pStyle w:val="a1"/>
        <w:numPr>
          <w:ilvl w:val="0"/>
          <w:numId w:val="105"/>
        </w:numPr>
      </w:pPr>
      <w:r>
        <w:t>Дополнительные атрибуты дорог (тип дороги, ограничения)</w:t>
      </w:r>
    </w:p>
    <w:p w14:paraId="29D34FCD" w14:textId="3F9D9718" w:rsidR="00562E01" w:rsidRDefault="00562E01" w:rsidP="00A36C8F">
      <w:pPr>
        <w:pStyle w:val="3"/>
      </w:pPr>
      <w:r>
        <w:t>Реализация приоритетной очереди</w:t>
      </w:r>
    </w:p>
    <w:p w14:paraId="6CE89BB7" w14:textId="1A9A42B4" w:rsidR="00562E01" w:rsidRDefault="00562E01" w:rsidP="00562E01">
      <w:pPr>
        <w:pStyle w:val="a1"/>
        <w:numPr>
          <w:ilvl w:val="0"/>
          <w:numId w:val="0"/>
        </w:numPr>
      </w:pPr>
      <w:r>
        <w:t>Приоритетная очередь реализована для оптимизации работы алгоритма Дейкстры</w:t>
      </w:r>
      <w:r w:rsidRPr="00562E01">
        <w:t>:</w:t>
      </w:r>
    </w:p>
    <w:p w14:paraId="2AFDA691" w14:textId="2760554B" w:rsidR="00562E01" w:rsidRPr="00562E01" w:rsidRDefault="00562E01" w:rsidP="00E47CD7">
      <w:pPr>
        <w:pStyle w:val="a1"/>
        <w:numPr>
          <w:ilvl w:val="0"/>
          <w:numId w:val="106"/>
        </w:numPr>
      </w:pPr>
      <w:r>
        <w:t>Особенности реализации</w:t>
      </w:r>
      <w:r>
        <w:rPr>
          <w:lang w:val="en-US"/>
        </w:rPr>
        <w:t>:</w:t>
      </w:r>
    </w:p>
    <w:p w14:paraId="4232BE43" w14:textId="77777777" w:rsidR="00562E01" w:rsidRDefault="00562E01" w:rsidP="00E47CD7">
      <w:pPr>
        <w:pStyle w:val="a1"/>
        <w:numPr>
          <w:ilvl w:val="0"/>
          <w:numId w:val="107"/>
        </w:numPr>
      </w:pPr>
      <w:r>
        <w:t>Использование встроенного модуля heapq</w:t>
      </w:r>
    </w:p>
    <w:p w14:paraId="2FB9F7BE" w14:textId="77777777" w:rsidR="00562E01" w:rsidRDefault="00562E01" w:rsidP="00E47CD7">
      <w:pPr>
        <w:pStyle w:val="a1"/>
        <w:numPr>
          <w:ilvl w:val="0"/>
          <w:numId w:val="107"/>
        </w:numPr>
      </w:pPr>
      <w:r>
        <w:t>Автоматическое поддержание свойства минимальной кучи</w:t>
      </w:r>
    </w:p>
    <w:p w14:paraId="0C6200FA" w14:textId="77777777" w:rsidR="00562E01" w:rsidRDefault="00562E01" w:rsidP="00E47CD7">
      <w:pPr>
        <w:pStyle w:val="a1"/>
        <w:numPr>
          <w:ilvl w:val="0"/>
          <w:numId w:val="107"/>
        </w:numPr>
      </w:pPr>
      <w:r>
        <w:t>Эффективная работа с приоритетами узлов</w:t>
      </w:r>
    </w:p>
    <w:p w14:paraId="35B4D817" w14:textId="3D43FEB8" w:rsidR="00562E01" w:rsidRDefault="00562E01" w:rsidP="00E47CD7">
      <w:pPr>
        <w:pStyle w:val="a1"/>
        <w:numPr>
          <w:ilvl w:val="0"/>
          <w:numId w:val="106"/>
        </w:numPr>
        <w:rPr>
          <w:lang w:val="en-US"/>
        </w:rPr>
      </w:pPr>
      <w:r>
        <w:t>Операции с очередью</w:t>
      </w:r>
      <w:r>
        <w:rPr>
          <w:lang w:val="en-US"/>
        </w:rPr>
        <w:t>:</w:t>
      </w:r>
    </w:p>
    <w:p w14:paraId="5DB78316" w14:textId="77777777" w:rsidR="00562E01" w:rsidRPr="00562E01" w:rsidRDefault="00562E01" w:rsidP="00E47CD7">
      <w:pPr>
        <w:pStyle w:val="a1"/>
        <w:numPr>
          <w:ilvl w:val="0"/>
          <w:numId w:val="108"/>
        </w:numPr>
        <w:rPr>
          <w:lang w:val="en-US"/>
        </w:rPr>
      </w:pPr>
      <w:proofErr w:type="spellStart"/>
      <w:r w:rsidRPr="00562E01">
        <w:rPr>
          <w:lang w:val="en-US"/>
        </w:rPr>
        <w:t>Добавление</w:t>
      </w:r>
      <w:proofErr w:type="spellEnd"/>
      <w:r w:rsidRPr="00562E01">
        <w:rPr>
          <w:lang w:val="en-US"/>
        </w:rPr>
        <w:t xml:space="preserve"> </w:t>
      </w:r>
      <w:proofErr w:type="spellStart"/>
      <w:r w:rsidRPr="00562E01">
        <w:rPr>
          <w:lang w:val="en-US"/>
        </w:rPr>
        <w:t>новых</w:t>
      </w:r>
      <w:proofErr w:type="spellEnd"/>
      <w:r w:rsidRPr="00562E01">
        <w:rPr>
          <w:lang w:val="en-US"/>
        </w:rPr>
        <w:t xml:space="preserve"> </w:t>
      </w:r>
      <w:proofErr w:type="spellStart"/>
      <w:r w:rsidRPr="00562E01">
        <w:rPr>
          <w:lang w:val="en-US"/>
        </w:rPr>
        <w:t>элементов</w:t>
      </w:r>
      <w:proofErr w:type="spellEnd"/>
    </w:p>
    <w:p w14:paraId="642CCD3D" w14:textId="77777777" w:rsidR="00562E01" w:rsidRPr="00562E01" w:rsidRDefault="00562E01" w:rsidP="00E47CD7">
      <w:pPr>
        <w:pStyle w:val="a1"/>
        <w:numPr>
          <w:ilvl w:val="0"/>
          <w:numId w:val="108"/>
        </w:numPr>
        <w:rPr>
          <w:lang w:val="en-US"/>
        </w:rPr>
      </w:pPr>
      <w:proofErr w:type="spellStart"/>
      <w:r w:rsidRPr="00562E01">
        <w:rPr>
          <w:lang w:val="en-US"/>
        </w:rPr>
        <w:t>Извлечение</w:t>
      </w:r>
      <w:proofErr w:type="spellEnd"/>
      <w:r w:rsidRPr="00562E01">
        <w:rPr>
          <w:lang w:val="en-US"/>
        </w:rPr>
        <w:t xml:space="preserve"> </w:t>
      </w:r>
      <w:proofErr w:type="spellStart"/>
      <w:r w:rsidRPr="00562E01">
        <w:rPr>
          <w:lang w:val="en-US"/>
        </w:rPr>
        <w:t>узла</w:t>
      </w:r>
      <w:proofErr w:type="spellEnd"/>
      <w:r w:rsidRPr="00562E01">
        <w:rPr>
          <w:lang w:val="en-US"/>
        </w:rPr>
        <w:t xml:space="preserve"> с </w:t>
      </w:r>
      <w:proofErr w:type="spellStart"/>
      <w:r w:rsidRPr="00562E01">
        <w:rPr>
          <w:lang w:val="en-US"/>
        </w:rPr>
        <w:t>минимальным</w:t>
      </w:r>
      <w:proofErr w:type="spellEnd"/>
      <w:r w:rsidRPr="00562E01">
        <w:rPr>
          <w:lang w:val="en-US"/>
        </w:rPr>
        <w:t xml:space="preserve"> </w:t>
      </w:r>
      <w:proofErr w:type="spellStart"/>
      <w:r w:rsidRPr="00562E01">
        <w:rPr>
          <w:lang w:val="en-US"/>
        </w:rPr>
        <w:t>расстоянием</w:t>
      </w:r>
      <w:proofErr w:type="spellEnd"/>
    </w:p>
    <w:p w14:paraId="748FB8E6" w14:textId="4D39B5EE" w:rsidR="00562E01" w:rsidRDefault="00562E01" w:rsidP="00E47CD7">
      <w:pPr>
        <w:pStyle w:val="a1"/>
        <w:numPr>
          <w:ilvl w:val="0"/>
          <w:numId w:val="108"/>
        </w:numPr>
        <w:rPr>
          <w:lang w:val="en-US"/>
        </w:rPr>
      </w:pPr>
      <w:proofErr w:type="spellStart"/>
      <w:r w:rsidRPr="00562E01">
        <w:rPr>
          <w:lang w:val="en-US"/>
        </w:rPr>
        <w:t>Обновление</w:t>
      </w:r>
      <w:proofErr w:type="spellEnd"/>
      <w:r w:rsidRPr="00562E01">
        <w:rPr>
          <w:lang w:val="en-US"/>
        </w:rPr>
        <w:t xml:space="preserve"> </w:t>
      </w:r>
      <w:proofErr w:type="spellStart"/>
      <w:r w:rsidRPr="00562E01">
        <w:rPr>
          <w:lang w:val="en-US"/>
        </w:rPr>
        <w:t>приоритетов</w:t>
      </w:r>
      <w:proofErr w:type="spellEnd"/>
    </w:p>
    <w:p w14:paraId="3A054A19" w14:textId="17CE399E" w:rsidR="003F677C" w:rsidRDefault="003F677C" w:rsidP="00A36C8F">
      <w:pPr>
        <w:pStyle w:val="3"/>
      </w:pPr>
      <w:r>
        <w:t>Оптимизация алгоритма построения маршрутов</w:t>
      </w:r>
    </w:p>
    <w:p w14:paraId="0F9415FC" w14:textId="5B15E47D" w:rsidR="003F677C" w:rsidRDefault="003F677C" w:rsidP="003F677C">
      <w:pPr>
        <w:pStyle w:val="a1"/>
        <w:numPr>
          <w:ilvl w:val="0"/>
          <w:numId w:val="0"/>
        </w:numPr>
        <w:rPr>
          <w:lang w:val="en-US"/>
        </w:rPr>
      </w:pPr>
      <w:r>
        <w:t>Основные оптимизации включают</w:t>
      </w:r>
      <w:r>
        <w:rPr>
          <w:lang w:val="en-US"/>
        </w:rPr>
        <w:t>:</w:t>
      </w:r>
    </w:p>
    <w:p w14:paraId="71EB6679" w14:textId="1A43BB9E" w:rsidR="003F677C" w:rsidRPr="003F677C" w:rsidRDefault="003F677C" w:rsidP="00E47CD7">
      <w:pPr>
        <w:pStyle w:val="a1"/>
        <w:numPr>
          <w:ilvl w:val="0"/>
          <w:numId w:val="109"/>
        </w:numPr>
      </w:pPr>
      <w:r>
        <w:t>Улучшения алгоритма Дейкстры</w:t>
      </w:r>
      <w:r>
        <w:rPr>
          <w:lang w:val="en-US"/>
        </w:rPr>
        <w:t>:</w:t>
      </w:r>
    </w:p>
    <w:p w14:paraId="2F37DFCC" w14:textId="77777777" w:rsidR="003F677C" w:rsidRDefault="003F677C" w:rsidP="00E47CD7">
      <w:pPr>
        <w:pStyle w:val="a1"/>
        <w:numPr>
          <w:ilvl w:val="0"/>
          <w:numId w:val="110"/>
        </w:numPr>
      </w:pPr>
      <w:r>
        <w:t>Использование приоритетной очереди вместо простого перебора</w:t>
      </w:r>
    </w:p>
    <w:p w14:paraId="0D915EB1" w14:textId="77777777" w:rsidR="003F677C" w:rsidRDefault="003F677C" w:rsidP="00E47CD7">
      <w:pPr>
        <w:pStyle w:val="a1"/>
        <w:numPr>
          <w:ilvl w:val="0"/>
          <w:numId w:val="110"/>
        </w:numPr>
      </w:pPr>
      <w:r>
        <w:t>Оптимизация поиска ближайших узлов</w:t>
      </w:r>
    </w:p>
    <w:p w14:paraId="33814F47" w14:textId="3B49DA65" w:rsidR="003F677C" w:rsidRDefault="003F677C" w:rsidP="00E47CD7">
      <w:pPr>
        <w:pStyle w:val="a1"/>
        <w:numPr>
          <w:ilvl w:val="0"/>
          <w:numId w:val="110"/>
        </w:numPr>
      </w:pPr>
      <w:r>
        <w:t>Эффективная обработка посещённых вершин</w:t>
      </w:r>
    </w:p>
    <w:p w14:paraId="1B4C234B" w14:textId="12C01959" w:rsidR="003F677C" w:rsidRDefault="003F677C" w:rsidP="00E47CD7">
      <w:pPr>
        <w:pStyle w:val="a1"/>
        <w:numPr>
          <w:ilvl w:val="0"/>
          <w:numId w:val="109"/>
        </w:numPr>
        <w:rPr>
          <w:lang w:val="en-US"/>
        </w:rPr>
      </w:pPr>
      <w:r>
        <w:t>Оптимизация памяти</w:t>
      </w:r>
      <w:r>
        <w:rPr>
          <w:lang w:val="en-US"/>
        </w:rPr>
        <w:t>:</w:t>
      </w:r>
    </w:p>
    <w:p w14:paraId="3DCC69EF" w14:textId="77777777" w:rsidR="003F677C" w:rsidRPr="003F677C" w:rsidRDefault="003F677C" w:rsidP="00E47CD7">
      <w:pPr>
        <w:pStyle w:val="a1"/>
        <w:numPr>
          <w:ilvl w:val="0"/>
          <w:numId w:val="111"/>
        </w:numPr>
        <w:rPr>
          <w:lang w:val="en-US"/>
        </w:rPr>
      </w:pPr>
      <w:proofErr w:type="spellStart"/>
      <w:r w:rsidRPr="003F677C">
        <w:rPr>
          <w:lang w:val="en-US"/>
        </w:rPr>
        <w:lastRenderedPageBreak/>
        <w:t>Эффективное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хранение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промежуточных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результатов</w:t>
      </w:r>
      <w:proofErr w:type="spellEnd"/>
    </w:p>
    <w:p w14:paraId="6608C64C" w14:textId="77777777" w:rsidR="003F677C" w:rsidRPr="003F677C" w:rsidRDefault="003F677C" w:rsidP="00E47CD7">
      <w:pPr>
        <w:pStyle w:val="a1"/>
        <w:numPr>
          <w:ilvl w:val="0"/>
          <w:numId w:val="111"/>
        </w:numPr>
        <w:rPr>
          <w:lang w:val="en-US"/>
        </w:rPr>
      </w:pPr>
      <w:proofErr w:type="spellStart"/>
      <w:r w:rsidRPr="003F677C">
        <w:rPr>
          <w:lang w:val="en-US"/>
        </w:rPr>
        <w:t>Очистка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неиспользуемых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данных</w:t>
      </w:r>
      <w:proofErr w:type="spellEnd"/>
    </w:p>
    <w:p w14:paraId="6E992600" w14:textId="59440B73" w:rsidR="003F677C" w:rsidRDefault="003F677C" w:rsidP="00E47CD7">
      <w:pPr>
        <w:pStyle w:val="a1"/>
        <w:numPr>
          <w:ilvl w:val="0"/>
          <w:numId w:val="111"/>
        </w:numPr>
        <w:rPr>
          <w:lang w:val="en-US"/>
        </w:rPr>
      </w:pPr>
      <w:proofErr w:type="spellStart"/>
      <w:r w:rsidRPr="003F677C">
        <w:rPr>
          <w:lang w:val="en-US"/>
        </w:rPr>
        <w:t>Оптимальное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использование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структур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данных</w:t>
      </w:r>
      <w:proofErr w:type="spellEnd"/>
    </w:p>
    <w:p w14:paraId="22782B06" w14:textId="742DE377" w:rsidR="003F677C" w:rsidRPr="003F677C" w:rsidRDefault="003F677C" w:rsidP="00A36C8F">
      <w:pPr>
        <w:pStyle w:val="3"/>
      </w:pPr>
      <w:r>
        <w:t>Обработка особых случаев</w:t>
      </w:r>
    </w:p>
    <w:p w14:paraId="3DE1CAD0" w14:textId="0AE6D6E0" w:rsidR="003F677C" w:rsidRDefault="003F677C" w:rsidP="003F677C">
      <w:pPr>
        <w:pStyle w:val="a1"/>
        <w:numPr>
          <w:ilvl w:val="0"/>
          <w:numId w:val="0"/>
        </w:numPr>
        <w:rPr>
          <w:lang w:val="en-US"/>
        </w:rPr>
      </w:pPr>
      <w:r>
        <w:t>Реализована обработка следующих ситуаций</w:t>
      </w:r>
      <w:r>
        <w:rPr>
          <w:lang w:val="en-US"/>
        </w:rPr>
        <w:t>:</w:t>
      </w:r>
    </w:p>
    <w:p w14:paraId="54CDFB22" w14:textId="5759F1CB" w:rsidR="003F677C" w:rsidRDefault="003F677C" w:rsidP="00E47CD7">
      <w:pPr>
        <w:pStyle w:val="a1"/>
        <w:numPr>
          <w:ilvl w:val="0"/>
          <w:numId w:val="112"/>
        </w:numPr>
        <w:rPr>
          <w:lang w:val="en-US"/>
        </w:rPr>
      </w:pPr>
      <w:r>
        <w:t>Проверка входных данных</w:t>
      </w:r>
      <w:r>
        <w:rPr>
          <w:lang w:val="en-US"/>
        </w:rPr>
        <w:t>:</w:t>
      </w:r>
    </w:p>
    <w:p w14:paraId="5F92616B" w14:textId="77777777" w:rsidR="003F677C" w:rsidRPr="003F677C" w:rsidRDefault="003F677C" w:rsidP="00E47CD7">
      <w:pPr>
        <w:pStyle w:val="a1"/>
        <w:numPr>
          <w:ilvl w:val="0"/>
          <w:numId w:val="113"/>
        </w:numPr>
        <w:rPr>
          <w:lang w:val="en-US"/>
        </w:rPr>
      </w:pPr>
      <w:proofErr w:type="spellStart"/>
      <w:r w:rsidRPr="003F677C">
        <w:rPr>
          <w:lang w:val="en-US"/>
        </w:rPr>
        <w:t>Валидация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координат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точек</w:t>
      </w:r>
      <w:proofErr w:type="spellEnd"/>
    </w:p>
    <w:p w14:paraId="0DB02EED" w14:textId="77777777" w:rsidR="003F677C" w:rsidRPr="003F677C" w:rsidRDefault="003F677C" w:rsidP="00E47CD7">
      <w:pPr>
        <w:pStyle w:val="a1"/>
        <w:numPr>
          <w:ilvl w:val="0"/>
          <w:numId w:val="113"/>
        </w:numPr>
        <w:rPr>
          <w:lang w:val="en-US"/>
        </w:rPr>
      </w:pPr>
      <w:proofErr w:type="spellStart"/>
      <w:r w:rsidRPr="003F677C">
        <w:rPr>
          <w:lang w:val="en-US"/>
        </w:rPr>
        <w:t>Проверка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существования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пути</w:t>
      </w:r>
      <w:proofErr w:type="spellEnd"/>
    </w:p>
    <w:p w14:paraId="3B04E089" w14:textId="77777777" w:rsidR="003F677C" w:rsidRPr="003F677C" w:rsidRDefault="003F677C" w:rsidP="00E47CD7">
      <w:pPr>
        <w:pStyle w:val="a1"/>
        <w:numPr>
          <w:ilvl w:val="0"/>
          <w:numId w:val="113"/>
        </w:numPr>
        <w:rPr>
          <w:lang w:val="en-US"/>
        </w:rPr>
      </w:pPr>
      <w:proofErr w:type="spellStart"/>
      <w:r w:rsidRPr="003F677C">
        <w:rPr>
          <w:lang w:val="en-US"/>
        </w:rPr>
        <w:t>Обработка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некорректных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данных</w:t>
      </w:r>
      <w:proofErr w:type="spellEnd"/>
    </w:p>
    <w:p w14:paraId="309DDDFA" w14:textId="2472BE6A" w:rsidR="003F677C" w:rsidRDefault="003F677C" w:rsidP="00E47CD7">
      <w:pPr>
        <w:pStyle w:val="a1"/>
        <w:numPr>
          <w:ilvl w:val="0"/>
          <w:numId w:val="112"/>
        </w:numPr>
        <w:rPr>
          <w:lang w:val="en-US"/>
        </w:rPr>
      </w:pPr>
      <w:r>
        <w:t>Особые ситуации маршрутизации</w:t>
      </w:r>
      <w:r>
        <w:rPr>
          <w:lang w:val="en-US"/>
        </w:rPr>
        <w:t>:</w:t>
      </w:r>
    </w:p>
    <w:p w14:paraId="45E5D187" w14:textId="77777777" w:rsidR="003F677C" w:rsidRPr="003F677C" w:rsidRDefault="003F677C" w:rsidP="00E47CD7">
      <w:pPr>
        <w:pStyle w:val="a1"/>
        <w:numPr>
          <w:ilvl w:val="0"/>
          <w:numId w:val="114"/>
        </w:numPr>
        <w:rPr>
          <w:lang w:val="en-US"/>
        </w:rPr>
      </w:pPr>
      <w:proofErr w:type="spellStart"/>
      <w:r w:rsidRPr="003F677C">
        <w:rPr>
          <w:lang w:val="en-US"/>
        </w:rPr>
        <w:t>Обработка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изолированных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участков</w:t>
      </w:r>
      <w:proofErr w:type="spellEnd"/>
    </w:p>
    <w:p w14:paraId="1CA3FB4A" w14:textId="77777777" w:rsidR="003F677C" w:rsidRPr="003F677C" w:rsidRDefault="003F677C" w:rsidP="00E47CD7">
      <w:pPr>
        <w:pStyle w:val="a1"/>
        <w:numPr>
          <w:ilvl w:val="0"/>
          <w:numId w:val="114"/>
        </w:numPr>
        <w:rPr>
          <w:lang w:val="en-US"/>
        </w:rPr>
      </w:pPr>
      <w:proofErr w:type="spellStart"/>
      <w:r w:rsidRPr="003F677C">
        <w:rPr>
          <w:lang w:val="en-US"/>
        </w:rPr>
        <w:t>Проверка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достижимости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точек</w:t>
      </w:r>
      <w:proofErr w:type="spellEnd"/>
    </w:p>
    <w:p w14:paraId="60FFA98B" w14:textId="5C92598E" w:rsidR="003F677C" w:rsidRDefault="003F677C" w:rsidP="00E47CD7">
      <w:pPr>
        <w:pStyle w:val="a1"/>
        <w:numPr>
          <w:ilvl w:val="0"/>
          <w:numId w:val="114"/>
        </w:numPr>
        <w:rPr>
          <w:lang w:val="en-US"/>
        </w:rPr>
      </w:pPr>
      <w:proofErr w:type="spellStart"/>
      <w:r w:rsidRPr="003F677C">
        <w:rPr>
          <w:lang w:val="en-US"/>
        </w:rPr>
        <w:t>Обработка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совпадающих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точек</w:t>
      </w:r>
      <w:proofErr w:type="spellEnd"/>
      <w:r w:rsidRPr="003F677C">
        <w:rPr>
          <w:lang w:val="en-US"/>
        </w:rPr>
        <w:t xml:space="preserve"> </w:t>
      </w:r>
      <w:proofErr w:type="spellStart"/>
      <w:r w:rsidRPr="003F677C">
        <w:rPr>
          <w:lang w:val="en-US"/>
        </w:rPr>
        <w:t>маршрута</w:t>
      </w:r>
      <w:proofErr w:type="spellEnd"/>
    </w:p>
    <w:p w14:paraId="75827393" w14:textId="095D1782" w:rsidR="00CB7B06" w:rsidRDefault="00CB7B06" w:rsidP="00E47CD7">
      <w:pPr>
        <w:pStyle w:val="a1"/>
        <w:numPr>
          <w:ilvl w:val="0"/>
          <w:numId w:val="112"/>
        </w:numPr>
        <w:rPr>
          <w:lang w:val="en-US"/>
        </w:rPr>
      </w:pPr>
      <w:r>
        <w:t>Обработка ошибок</w:t>
      </w:r>
      <w:r>
        <w:rPr>
          <w:lang w:val="en-US"/>
        </w:rPr>
        <w:t>:</w:t>
      </w:r>
    </w:p>
    <w:p w14:paraId="443D1D49" w14:textId="77777777" w:rsidR="00CB7B06" w:rsidRPr="00CB7B06" w:rsidRDefault="00CB7B06" w:rsidP="00E47CD7">
      <w:pPr>
        <w:pStyle w:val="a1"/>
        <w:numPr>
          <w:ilvl w:val="0"/>
          <w:numId w:val="115"/>
        </w:numPr>
        <w:rPr>
          <w:lang w:val="en-US"/>
        </w:rPr>
      </w:pPr>
      <w:proofErr w:type="spellStart"/>
      <w:r w:rsidRPr="00CB7B06">
        <w:rPr>
          <w:lang w:val="en-US"/>
        </w:rPr>
        <w:t>Логирование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проблемных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ситуаций</w:t>
      </w:r>
      <w:proofErr w:type="spellEnd"/>
    </w:p>
    <w:p w14:paraId="77994B43" w14:textId="77777777" w:rsidR="00CB7B06" w:rsidRPr="00CB7B06" w:rsidRDefault="00CB7B06" w:rsidP="00E47CD7">
      <w:pPr>
        <w:pStyle w:val="a1"/>
        <w:numPr>
          <w:ilvl w:val="0"/>
          <w:numId w:val="115"/>
        </w:numPr>
        <w:rPr>
          <w:lang w:val="en-US"/>
        </w:rPr>
      </w:pPr>
      <w:proofErr w:type="spellStart"/>
      <w:r w:rsidRPr="00CB7B06">
        <w:rPr>
          <w:lang w:val="en-US"/>
        </w:rPr>
        <w:t>Информативные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сообщения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об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ошибках</w:t>
      </w:r>
      <w:proofErr w:type="spellEnd"/>
    </w:p>
    <w:p w14:paraId="535B80EF" w14:textId="235ACB44" w:rsidR="00CB7B06" w:rsidRDefault="00CB7B06" w:rsidP="00E47CD7">
      <w:pPr>
        <w:pStyle w:val="a1"/>
        <w:numPr>
          <w:ilvl w:val="0"/>
          <w:numId w:val="115"/>
        </w:numPr>
        <w:rPr>
          <w:lang w:val="en-US"/>
        </w:rPr>
      </w:pPr>
      <w:proofErr w:type="spellStart"/>
      <w:r w:rsidRPr="00CB7B06">
        <w:rPr>
          <w:lang w:val="en-US"/>
        </w:rPr>
        <w:t>Корректное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завершение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работы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при</w:t>
      </w:r>
      <w:proofErr w:type="spellEnd"/>
      <w:r w:rsidRPr="00CB7B06">
        <w:rPr>
          <w:lang w:val="en-US"/>
        </w:rPr>
        <w:t xml:space="preserve"> </w:t>
      </w:r>
      <w:proofErr w:type="spellStart"/>
      <w:r w:rsidRPr="00CB7B06">
        <w:rPr>
          <w:lang w:val="en-US"/>
        </w:rPr>
        <w:t>сбоях</w:t>
      </w:r>
      <w:proofErr w:type="spellEnd"/>
    </w:p>
    <w:p w14:paraId="4C19709C" w14:textId="77777777" w:rsidR="007C573D" w:rsidRDefault="008362FF" w:rsidP="00A36C8F">
      <w:pPr>
        <w:pStyle w:val="2"/>
      </w:pPr>
      <w:r>
        <w:t>Серверная часть приложени</w:t>
      </w:r>
      <w:r w:rsidR="00C93DEF">
        <w:t>я</w:t>
      </w:r>
    </w:p>
    <w:p w14:paraId="75EB0434" w14:textId="4B314754" w:rsidR="00C93DEF" w:rsidRPr="0058659D" w:rsidRDefault="00C93DEF" w:rsidP="00A36C8F">
      <w:pPr>
        <w:pStyle w:val="3"/>
        <w:rPr>
          <w:sz w:val="32"/>
        </w:rPr>
      </w:pPr>
      <w:r w:rsidRPr="007C573D">
        <w:t xml:space="preserve">Реализация </w:t>
      </w:r>
      <w:r w:rsidRPr="007C573D">
        <w:rPr>
          <w:lang w:val="en-US"/>
        </w:rPr>
        <w:t>API</w:t>
      </w:r>
      <w:r w:rsidRPr="007C573D">
        <w:t xml:space="preserve"> на </w:t>
      </w:r>
      <w:r w:rsidRPr="007C573D">
        <w:rPr>
          <w:lang w:val="en-US"/>
        </w:rPr>
        <w:t>Flask</w:t>
      </w:r>
    </w:p>
    <w:p w14:paraId="223E1586" w14:textId="144F1B39" w:rsidR="00C93DEF" w:rsidRDefault="00C93DEF" w:rsidP="0058659D">
      <w:r w:rsidRPr="00C93DEF">
        <w:t>Серверная часть приложения реализована с использованием микрофреймворка Flask и предоставляет следующие конечные точки:</w:t>
      </w:r>
    </w:p>
    <w:p w14:paraId="39D40E62" w14:textId="35B2980C" w:rsidR="00C93DEF" w:rsidRPr="00C93DEF" w:rsidRDefault="00C93DEF" w:rsidP="00E47CD7">
      <w:pPr>
        <w:pStyle w:val="a1"/>
        <w:numPr>
          <w:ilvl w:val="0"/>
          <w:numId w:val="116"/>
        </w:numPr>
      </w:pPr>
      <w:r>
        <w:t xml:space="preserve">Основной маршрут </w:t>
      </w:r>
      <w:r>
        <w:rPr>
          <w:lang w:val="en-US"/>
        </w:rPr>
        <w:t>(/):</w:t>
      </w:r>
    </w:p>
    <w:p w14:paraId="5FC3F5CC" w14:textId="77777777" w:rsidR="00C93DEF" w:rsidRDefault="00C93DEF" w:rsidP="00E47CD7">
      <w:pPr>
        <w:pStyle w:val="a1"/>
        <w:numPr>
          <w:ilvl w:val="0"/>
          <w:numId w:val="117"/>
        </w:numPr>
      </w:pPr>
      <w:r>
        <w:lastRenderedPageBreak/>
        <w:t>Отвечает за отображение главной страницы приложения</w:t>
      </w:r>
    </w:p>
    <w:p w14:paraId="1F7FE758" w14:textId="427B0703" w:rsidR="00C93DEF" w:rsidRDefault="00C93DEF" w:rsidP="00E47CD7">
      <w:pPr>
        <w:pStyle w:val="a1"/>
        <w:numPr>
          <w:ilvl w:val="0"/>
          <w:numId w:val="117"/>
        </w:numPr>
      </w:pPr>
      <w:r>
        <w:t>Возвращает HTML-шаблон с интерфейсом пользователя</w:t>
      </w:r>
    </w:p>
    <w:p w14:paraId="04C8D6F6" w14:textId="2532DECA" w:rsidR="00C93DEF" w:rsidRPr="00C93DEF" w:rsidRDefault="00C93DEF" w:rsidP="00E47CD7">
      <w:pPr>
        <w:pStyle w:val="a1"/>
        <w:numPr>
          <w:ilvl w:val="0"/>
          <w:numId w:val="116"/>
        </w:numPr>
      </w:pPr>
      <w:r>
        <w:t>Маршрут построения пути (</w:t>
      </w:r>
      <w:r w:rsidRPr="00C93DEF">
        <w:t>/</w:t>
      </w:r>
      <w:r>
        <w:rPr>
          <w:lang w:val="en-US"/>
        </w:rPr>
        <w:t>predict</w:t>
      </w:r>
      <w:r w:rsidRPr="00C93DEF">
        <w:t>_</w:t>
      </w:r>
      <w:r>
        <w:rPr>
          <w:lang w:val="en-US"/>
        </w:rPr>
        <w:t>route</w:t>
      </w:r>
      <w:r>
        <w:t>)</w:t>
      </w:r>
      <w:r w:rsidRPr="00C93DEF">
        <w:t>:</w:t>
      </w:r>
    </w:p>
    <w:p w14:paraId="61294A7B" w14:textId="77777777" w:rsidR="00C93DEF" w:rsidRDefault="00C93DEF" w:rsidP="00E47CD7">
      <w:pPr>
        <w:pStyle w:val="a1"/>
        <w:numPr>
          <w:ilvl w:val="0"/>
          <w:numId w:val="118"/>
        </w:numPr>
      </w:pPr>
      <w:r>
        <w:t>Принимает POST-запросы с параметрами маршрута</w:t>
      </w:r>
    </w:p>
    <w:p w14:paraId="081B3ADC" w14:textId="77777777" w:rsidR="00C93DEF" w:rsidRDefault="00C93DEF" w:rsidP="00E47CD7">
      <w:pPr>
        <w:pStyle w:val="a1"/>
        <w:numPr>
          <w:ilvl w:val="0"/>
          <w:numId w:val="118"/>
        </w:numPr>
      </w:pPr>
      <w:r>
        <w:t>Обрабатывает координаты начальной и конечной точек</w:t>
      </w:r>
    </w:p>
    <w:p w14:paraId="57D36822" w14:textId="1DFA53DA" w:rsidR="0058659D" w:rsidRDefault="00C93DEF" w:rsidP="00E47CD7">
      <w:pPr>
        <w:pStyle w:val="a1"/>
        <w:numPr>
          <w:ilvl w:val="0"/>
          <w:numId w:val="118"/>
        </w:numPr>
      </w:pPr>
      <w:r>
        <w:t>Поддерживает различные типы маршрутов</w:t>
      </w:r>
    </w:p>
    <w:p w14:paraId="276FA30C" w14:textId="1F28197E" w:rsidR="0058659D" w:rsidRDefault="0058659D" w:rsidP="00A36C8F">
      <w:pPr>
        <w:pStyle w:val="3"/>
      </w:pPr>
      <w:r w:rsidRPr="0058659D">
        <w:t>Обработка запросов</w:t>
      </w:r>
    </w:p>
    <w:p w14:paraId="220B04A7" w14:textId="4544168D" w:rsidR="0058659D" w:rsidRDefault="0058659D" w:rsidP="0058659D">
      <w:pPr>
        <w:pStyle w:val="a1"/>
        <w:numPr>
          <w:ilvl w:val="0"/>
          <w:numId w:val="0"/>
        </w:numPr>
      </w:pPr>
      <w:r w:rsidRPr="0058659D">
        <w:t>В приложении реализована следующая логика обработки запросов:</w:t>
      </w:r>
    </w:p>
    <w:p w14:paraId="6021E8CD" w14:textId="410ABCE3" w:rsidR="0058659D" w:rsidRPr="0058659D" w:rsidRDefault="0058659D" w:rsidP="00E47CD7">
      <w:pPr>
        <w:pStyle w:val="a1"/>
        <w:numPr>
          <w:ilvl w:val="0"/>
          <w:numId w:val="119"/>
        </w:numPr>
      </w:pPr>
      <w:r>
        <w:t>Валидация входных данных</w:t>
      </w:r>
      <w:r>
        <w:rPr>
          <w:lang w:val="en-US"/>
        </w:rPr>
        <w:t>:</w:t>
      </w:r>
    </w:p>
    <w:p w14:paraId="53FD1745" w14:textId="0AC0613F" w:rsidR="0058659D" w:rsidRDefault="0058659D" w:rsidP="0058659D">
      <w:pPr>
        <w:pStyle w:val="a1"/>
        <w:numPr>
          <w:ilvl w:val="0"/>
          <w:numId w:val="0"/>
        </w:numPr>
        <w:ind w:left="1440"/>
        <w:rPr>
          <w:lang w:val="en-US"/>
        </w:rPr>
      </w:pPr>
      <w:r>
        <w:rPr>
          <w:lang w:val="en-US"/>
        </w:rPr>
        <w:t>if not data or ‘start’ not in data or ‘end’ not in data:</w:t>
      </w:r>
    </w:p>
    <w:p w14:paraId="7CB6066D" w14:textId="169C234B" w:rsidR="0023441F" w:rsidRDefault="0058659D" w:rsidP="0058659D">
      <w:pPr>
        <w:pStyle w:val="a1"/>
        <w:numPr>
          <w:ilvl w:val="0"/>
          <w:numId w:val="0"/>
        </w:numPr>
        <w:ind w:left="1440"/>
      </w:pPr>
      <w:r>
        <w:rPr>
          <w:lang w:val="en-US"/>
        </w:rPr>
        <w:tab/>
        <w:t>return</w:t>
      </w:r>
      <w:r w:rsidRPr="0058659D">
        <w:t xml:space="preserve"> </w:t>
      </w:r>
      <w:proofErr w:type="spellStart"/>
      <w:proofErr w:type="gramStart"/>
      <w:r>
        <w:rPr>
          <w:lang w:val="en-US"/>
        </w:rPr>
        <w:t>jsonify</w:t>
      </w:r>
      <w:proofErr w:type="spellEnd"/>
      <w:r w:rsidRPr="0058659D">
        <w:t>(</w:t>
      </w:r>
      <w:proofErr w:type="gramEnd"/>
      <w:r w:rsidRPr="0058659D">
        <w:t>{‘</w:t>
      </w:r>
      <w:r>
        <w:rPr>
          <w:lang w:val="en-US"/>
        </w:rPr>
        <w:t>error</w:t>
      </w:r>
      <w:r w:rsidRPr="0058659D">
        <w:t xml:space="preserve">’: </w:t>
      </w:r>
      <w:r w:rsidR="0023441F" w:rsidRPr="0023441F">
        <w:t>‘</w:t>
      </w:r>
      <w:r>
        <w:t>Необходимо указать начальную и конечную точки</w:t>
      </w:r>
      <w:r w:rsidR="0023441F" w:rsidRPr="0023441F">
        <w:t>’</w:t>
      </w:r>
      <w:r w:rsidRPr="0058659D">
        <w:t>})</w:t>
      </w:r>
    </w:p>
    <w:p w14:paraId="649D9C2F" w14:textId="77777777" w:rsidR="0023441F" w:rsidRDefault="0023441F" w:rsidP="00E47CD7">
      <w:pPr>
        <w:pStyle w:val="a1"/>
        <w:numPr>
          <w:ilvl w:val="0"/>
          <w:numId w:val="120"/>
        </w:numPr>
      </w:pPr>
      <w:r>
        <w:t>Проверка наличия обязательных параметров</w:t>
      </w:r>
    </w:p>
    <w:p w14:paraId="0D7DA5E6" w14:textId="77777777" w:rsidR="0023441F" w:rsidRDefault="0023441F" w:rsidP="00E47CD7">
      <w:pPr>
        <w:pStyle w:val="a1"/>
        <w:numPr>
          <w:ilvl w:val="0"/>
          <w:numId w:val="120"/>
        </w:numPr>
      </w:pPr>
      <w:r>
        <w:t>Валидация формата координат</w:t>
      </w:r>
    </w:p>
    <w:p w14:paraId="28520E78" w14:textId="77777777" w:rsidR="0023441F" w:rsidRDefault="0023441F" w:rsidP="00E47CD7">
      <w:pPr>
        <w:pStyle w:val="a1"/>
        <w:numPr>
          <w:ilvl w:val="0"/>
          <w:numId w:val="120"/>
        </w:numPr>
      </w:pPr>
      <w:r>
        <w:t>Обработка некорректных данных</w:t>
      </w:r>
    </w:p>
    <w:p w14:paraId="7F02A386" w14:textId="3FE4643E" w:rsidR="0023441F" w:rsidRDefault="0023441F" w:rsidP="00E47CD7">
      <w:pPr>
        <w:pStyle w:val="a1"/>
        <w:numPr>
          <w:ilvl w:val="0"/>
          <w:numId w:val="119"/>
        </w:numPr>
        <w:rPr>
          <w:lang w:val="en-US"/>
        </w:rPr>
      </w:pPr>
      <w:r>
        <w:t>Структура запроса</w:t>
      </w:r>
      <w:r>
        <w:rPr>
          <w:lang w:val="en-US"/>
        </w:rPr>
        <w:t xml:space="preserve"> </w:t>
      </w:r>
      <w:r>
        <w:rPr>
          <w:lang w:val="en-US"/>
        </w:rPr>
        <w:t>(Json-</w:t>
      </w:r>
      <w:r>
        <w:t>файл</w:t>
      </w:r>
      <w:r>
        <w:rPr>
          <w:lang w:val="en-US"/>
        </w:rPr>
        <w:t>)</w:t>
      </w:r>
      <w:r>
        <w:rPr>
          <w:lang w:val="en-US"/>
        </w:rPr>
        <w:t>:</w:t>
      </w:r>
    </w:p>
    <w:p w14:paraId="37E67D89" w14:textId="3803415A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>{</w:t>
      </w:r>
    </w:p>
    <w:p w14:paraId="6FEEDB68" w14:textId="171CAD28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ab/>
        <w:t>“start”: [</w:t>
      </w:r>
      <w:proofErr w:type="spellStart"/>
      <w:r>
        <w:rPr>
          <w:lang w:val="en-US"/>
        </w:rPr>
        <w:t>lat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lon</w:t>
      </w:r>
      <w:proofErr w:type="spellEnd"/>
      <w:r>
        <w:rPr>
          <w:lang w:val="en-US"/>
        </w:rPr>
        <w:t>],</w:t>
      </w:r>
    </w:p>
    <w:p w14:paraId="422B969F" w14:textId="6F5799AC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ab/>
        <w:t>“end”: [</w:t>
      </w:r>
      <w:proofErr w:type="spellStart"/>
      <w:r>
        <w:rPr>
          <w:lang w:val="en-US"/>
        </w:rPr>
        <w:t>lat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lon</w:t>
      </w:r>
      <w:proofErr w:type="spellEnd"/>
      <w:r>
        <w:rPr>
          <w:lang w:val="en-US"/>
        </w:rPr>
        <w:t>],</w:t>
      </w:r>
    </w:p>
    <w:p w14:paraId="0EAF5D30" w14:textId="4F2EC5AA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ab/>
        <w:t>“</w:t>
      </w:r>
      <w:proofErr w:type="spellStart"/>
      <w:proofErr w:type="gramStart"/>
      <w:r>
        <w:rPr>
          <w:lang w:val="en-US"/>
        </w:rPr>
        <w:t>route</w:t>
      </w:r>
      <w:proofErr w:type="gramEnd"/>
      <w:r>
        <w:rPr>
          <w:lang w:val="en-US"/>
        </w:rPr>
        <w:t>_type</w:t>
      </w:r>
      <w:proofErr w:type="spellEnd"/>
      <w:r>
        <w:rPr>
          <w:lang w:val="en-US"/>
        </w:rPr>
        <w:t>”: “car”</w:t>
      </w:r>
    </w:p>
    <w:p w14:paraId="1E511CA3" w14:textId="10683553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>}</w:t>
      </w:r>
    </w:p>
    <w:p w14:paraId="0CF984A8" w14:textId="596E3AC2" w:rsidR="0023441F" w:rsidRPr="00226134" w:rsidRDefault="00226134" w:rsidP="00A36C8F">
      <w:pPr>
        <w:pStyle w:val="3"/>
      </w:pPr>
      <w:r w:rsidRPr="00226134">
        <w:t>Управление данными</w:t>
      </w:r>
    </w:p>
    <w:p w14:paraId="7FBF3210" w14:textId="5C2938F3" w:rsidR="00226134" w:rsidRDefault="00226134" w:rsidP="00226134">
      <w:pPr>
        <w:pStyle w:val="a1"/>
        <w:numPr>
          <w:ilvl w:val="0"/>
          <w:numId w:val="0"/>
        </w:numPr>
      </w:pPr>
      <w:r>
        <w:t xml:space="preserve">Реализован класс </w:t>
      </w:r>
      <w:proofErr w:type="spellStart"/>
      <w:r>
        <w:rPr>
          <w:lang w:val="en-US"/>
        </w:rPr>
        <w:t>RoutePredictor</w:t>
      </w:r>
      <w:proofErr w:type="spellEnd"/>
      <w:r>
        <w:t>, который обеспечивает</w:t>
      </w:r>
      <w:r w:rsidRPr="00226134">
        <w:t>:</w:t>
      </w:r>
    </w:p>
    <w:p w14:paraId="347AAF86" w14:textId="5FC53043" w:rsidR="00226134" w:rsidRPr="00226134" w:rsidRDefault="00226134" w:rsidP="00E47CD7">
      <w:pPr>
        <w:pStyle w:val="a1"/>
        <w:numPr>
          <w:ilvl w:val="0"/>
          <w:numId w:val="121"/>
        </w:numPr>
      </w:pPr>
      <w:r>
        <w:t>Кеширование данных</w:t>
      </w:r>
      <w:r>
        <w:rPr>
          <w:lang w:val="en-US"/>
        </w:rPr>
        <w:t>:</w:t>
      </w:r>
    </w:p>
    <w:p w14:paraId="40E9B9B3" w14:textId="77777777" w:rsidR="00226134" w:rsidRPr="00226134" w:rsidRDefault="00226134" w:rsidP="00E47CD7">
      <w:pPr>
        <w:pStyle w:val="a1"/>
        <w:numPr>
          <w:ilvl w:val="0"/>
          <w:numId w:val="122"/>
        </w:numPr>
        <w:rPr>
          <w:lang w:val="en-US"/>
        </w:rPr>
      </w:pPr>
      <w:proofErr w:type="spellStart"/>
      <w:r w:rsidRPr="00226134">
        <w:rPr>
          <w:lang w:val="en-US"/>
        </w:rPr>
        <w:lastRenderedPageBreak/>
        <w:t>Хранение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построенных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маршрутов</w:t>
      </w:r>
      <w:proofErr w:type="spellEnd"/>
    </w:p>
    <w:p w14:paraId="6185EB9B" w14:textId="77777777" w:rsidR="00226134" w:rsidRPr="00226134" w:rsidRDefault="00226134" w:rsidP="00E47CD7">
      <w:pPr>
        <w:pStyle w:val="a1"/>
        <w:numPr>
          <w:ilvl w:val="0"/>
          <w:numId w:val="122"/>
        </w:numPr>
        <w:rPr>
          <w:lang w:val="en-US"/>
        </w:rPr>
      </w:pPr>
      <w:proofErr w:type="spellStart"/>
      <w:r w:rsidRPr="00226134">
        <w:rPr>
          <w:lang w:val="en-US"/>
        </w:rPr>
        <w:t>Ограничение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размера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кэша</w:t>
      </w:r>
      <w:proofErr w:type="spellEnd"/>
    </w:p>
    <w:p w14:paraId="69AC8281" w14:textId="77777777" w:rsidR="00226134" w:rsidRPr="00226134" w:rsidRDefault="00226134" w:rsidP="00E47CD7">
      <w:pPr>
        <w:pStyle w:val="a1"/>
        <w:numPr>
          <w:ilvl w:val="0"/>
          <w:numId w:val="122"/>
        </w:numPr>
        <w:rPr>
          <w:lang w:val="en-US"/>
        </w:rPr>
      </w:pPr>
      <w:proofErr w:type="spellStart"/>
      <w:r w:rsidRPr="00226134">
        <w:rPr>
          <w:lang w:val="en-US"/>
        </w:rPr>
        <w:t>Стратегия</w:t>
      </w:r>
      <w:proofErr w:type="spellEnd"/>
      <w:r w:rsidRPr="00226134">
        <w:rPr>
          <w:lang w:val="en-US"/>
        </w:rPr>
        <w:t xml:space="preserve"> LRU (Least Recently Used)</w:t>
      </w:r>
    </w:p>
    <w:p w14:paraId="2AD96364" w14:textId="4EB40CE7" w:rsidR="00226134" w:rsidRDefault="00226134" w:rsidP="00E47CD7">
      <w:pPr>
        <w:pStyle w:val="a1"/>
        <w:numPr>
          <w:ilvl w:val="0"/>
          <w:numId w:val="121"/>
        </w:numPr>
        <w:rPr>
          <w:lang w:val="en-US"/>
        </w:rPr>
      </w:pPr>
      <w:r>
        <w:t>Обработка картографических данных</w:t>
      </w:r>
      <w:r>
        <w:rPr>
          <w:lang w:val="en-US"/>
        </w:rPr>
        <w:t>:</w:t>
      </w:r>
    </w:p>
    <w:p w14:paraId="724BD51C" w14:textId="77777777" w:rsidR="00226134" w:rsidRPr="00226134" w:rsidRDefault="00226134" w:rsidP="00E47CD7">
      <w:pPr>
        <w:pStyle w:val="a1"/>
        <w:numPr>
          <w:ilvl w:val="0"/>
          <w:numId w:val="123"/>
        </w:numPr>
        <w:rPr>
          <w:lang w:val="en-US"/>
        </w:rPr>
      </w:pPr>
      <w:proofErr w:type="spellStart"/>
      <w:r w:rsidRPr="00226134">
        <w:rPr>
          <w:lang w:val="en-US"/>
        </w:rPr>
        <w:t>Загрузка</w:t>
      </w:r>
      <w:proofErr w:type="spellEnd"/>
      <w:r w:rsidRPr="00226134">
        <w:rPr>
          <w:lang w:val="en-US"/>
        </w:rPr>
        <w:t xml:space="preserve"> и </w:t>
      </w:r>
      <w:proofErr w:type="spellStart"/>
      <w:r w:rsidRPr="00226134">
        <w:rPr>
          <w:lang w:val="en-US"/>
        </w:rPr>
        <w:t>парсинг</w:t>
      </w:r>
      <w:proofErr w:type="spellEnd"/>
      <w:r w:rsidRPr="00226134">
        <w:rPr>
          <w:lang w:val="en-US"/>
        </w:rPr>
        <w:t xml:space="preserve"> OSM-</w:t>
      </w:r>
      <w:proofErr w:type="spellStart"/>
      <w:r w:rsidRPr="00226134">
        <w:rPr>
          <w:lang w:val="en-US"/>
        </w:rPr>
        <w:t>файлов</w:t>
      </w:r>
      <w:proofErr w:type="spellEnd"/>
    </w:p>
    <w:p w14:paraId="623B7CE5" w14:textId="77777777" w:rsidR="00226134" w:rsidRPr="00226134" w:rsidRDefault="00226134" w:rsidP="00E47CD7">
      <w:pPr>
        <w:pStyle w:val="a1"/>
        <w:numPr>
          <w:ilvl w:val="0"/>
          <w:numId w:val="123"/>
        </w:numPr>
        <w:rPr>
          <w:lang w:val="en-US"/>
        </w:rPr>
      </w:pPr>
      <w:proofErr w:type="spellStart"/>
      <w:r w:rsidRPr="00226134">
        <w:rPr>
          <w:lang w:val="en-US"/>
        </w:rPr>
        <w:t>Построение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графа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дорог</w:t>
      </w:r>
      <w:proofErr w:type="spellEnd"/>
    </w:p>
    <w:p w14:paraId="1F33426C" w14:textId="77777777" w:rsidR="00226134" w:rsidRPr="00226134" w:rsidRDefault="00226134" w:rsidP="00E47CD7">
      <w:pPr>
        <w:pStyle w:val="a1"/>
        <w:numPr>
          <w:ilvl w:val="0"/>
          <w:numId w:val="123"/>
        </w:numPr>
        <w:rPr>
          <w:lang w:val="en-US"/>
        </w:rPr>
      </w:pPr>
      <w:proofErr w:type="spellStart"/>
      <w:r w:rsidRPr="00226134">
        <w:rPr>
          <w:lang w:val="en-US"/>
        </w:rPr>
        <w:t>Поиск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ближайших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узлов</w:t>
      </w:r>
      <w:proofErr w:type="spellEnd"/>
    </w:p>
    <w:p w14:paraId="6C5FE7D6" w14:textId="48ECFFEB" w:rsidR="00226134" w:rsidRDefault="00226134" w:rsidP="00A36C8F">
      <w:pPr>
        <w:pStyle w:val="3"/>
        <w:rPr>
          <w:lang w:val="en-US"/>
        </w:rPr>
      </w:pPr>
      <w:r>
        <w:t>Оптимизация производительности</w:t>
      </w:r>
    </w:p>
    <w:p w14:paraId="59E940FC" w14:textId="6D021EA6" w:rsidR="00226134" w:rsidRDefault="00226134" w:rsidP="00226134">
      <w:pPr>
        <w:pStyle w:val="a1"/>
        <w:numPr>
          <w:ilvl w:val="0"/>
          <w:numId w:val="0"/>
        </w:numPr>
      </w:pPr>
      <w:r>
        <w:t>В серверной части реализованы следующие оптимизации</w:t>
      </w:r>
      <w:r w:rsidRPr="00226134">
        <w:t>:</w:t>
      </w:r>
    </w:p>
    <w:p w14:paraId="055EBC9F" w14:textId="20571CD0" w:rsidR="00226134" w:rsidRPr="00226134" w:rsidRDefault="00226134" w:rsidP="00E47CD7">
      <w:pPr>
        <w:pStyle w:val="a1"/>
        <w:numPr>
          <w:ilvl w:val="0"/>
          <w:numId w:val="124"/>
        </w:numPr>
        <w:rPr>
          <w:b/>
          <w:bCs/>
          <w:lang w:val="en-US"/>
        </w:rPr>
      </w:pPr>
      <w:r w:rsidRPr="00226134">
        <w:rPr>
          <w:b/>
          <w:bCs/>
        </w:rPr>
        <w:t>Кеширование графов</w:t>
      </w:r>
    </w:p>
    <w:p w14:paraId="62CB659F" w14:textId="77777777" w:rsidR="00226134" w:rsidRPr="00226134" w:rsidRDefault="00226134" w:rsidP="00226134">
      <w:pPr>
        <w:pStyle w:val="a1"/>
        <w:ind w:left="720" w:firstLine="0"/>
        <w:rPr>
          <w:lang w:val="en-US"/>
        </w:rPr>
      </w:pPr>
      <w:r w:rsidRPr="00226134">
        <w:rPr>
          <w:lang w:val="en-US"/>
        </w:rPr>
        <w:t xml:space="preserve">   def </w:t>
      </w:r>
      <w:proofErr w:type="spellStart"/>
      <w:r w:rsidRPr="00226134">
        <w:rPr>
          <w:lang w:val="en-US"/>
        </w:rPr>
        <w:t>get_</w:t>
      </w:r>
      <w:proofErr w:type="gramStart"/>
      <w:r w:rsidRPr="00226134">
        <w:rPr>
          <w:lang w:val="en-US"/>
        </w:rPr>
        <w:t>handler</w:t>
      </w:r>
      <w:proofErr w:type="spellEnd"/>
      <w:r w:rsidRPr="00226134">
        <w:rPr>
          <w:lang w:val="en-US"/>
        </w:rPr>
        <w:t>(</w:t>
      </w:r>
      <w:proofErr w:type="gramEnd"/>
      <w:r w:rsidRPr="00226134">
        <w:rPr>
          <w:lang w:val="en-US"/>
        </w:rPr>
        <w:t xml:space="preserve">self, </w:t>
      </w:r>
      <w:proofErr w:type="spellStart"/>
      <w:r w:rsidRPr="00226134">
        <w:rPr>
          <w:lang w:val="en-US"/>
        </w:rPr>
        <w:t>route_type</w:t>
      </w:r>
      <w:proofErr w:type="spellEnd"/>
      <w:r w:rsidRPr="00226134">
        <w:rPr>
          <w:lang w:val="en-US"/>
        </w:rPr>
        <w:t>):</w:t>
      </w:r>
    </w:p>
    <w:p w14:paraId="30065D1A" w14:textId="77777777" w:rsidR="00226134" w:rsidRPr="00226134" w:rsidRDefault="00226134" w:rsidP="00226134">
      <w:pPr>
        <w:pStyle w:val="a1"/>
        <w:ind w:left="720" w:firstLine="0"/>
        <w:rPr>
          <w:lang w:val="en-US"/>
        </w:rPr>
      </w:pPr>
      <w:r w:rsidRPr="00226134">
        <w:rPr>
          <w:lang w:val="en-US"/>
        </w:rPr>
        <w:t xml:space="preserve">       if </w:t>
      </w:r>
      <w:proofErr w:type="spellStart"/>
      <w:r w:rsidRPr="00226134">
        <w:rPr>
          <w:lang w:val="en-US"/>
        </w:rPr>
        <w:t>route_type</w:t>
      </w:r>
      <w:proofErr w:type="spellEnd"/>
      <w:r w:rsidRPr="00226134">
        <w:rPr>
          <w:lang w:val="en-US"/>
        </w:rPr>
        <w:t xml:space="preserve"> not in </w:t>
      </w:r>
      <w:proofErr w:type="spellStart"/>
      <w:proofErr w:type="gramStart"/>
      <w:r w:rsidRPr="00226134">
        <w:rPr>
          <w:lang w:val="en-US"/>
        </w:rPr>
        <w:t>self.handlers</w:t>
      </w:r>
      <w:proofErr w:type="spellEnd"/>
      <w:proofErr w:type="gramEnd"/>
      <w:r w:rsidRPr="00226134">
        <w:rPr>
          <w:lang w:val="en-US"/>
        </w:rPr>
        <w:t>:</w:t>
      </w:r>
    </w:p>
    <w:p w14:paraId="7F2E8E33" w14:textId="77777777" w:rsidR="00226134" w:rsidRPr="00226134" w:rsidRDefault="00226134" w:rsidP="00226134">
      <w:pPr>
        <w:pStyle w:val="a1"/>
        <w:ind w:left="720" w:firstLine="0"/>
        <w:rPr>
          <w:lang w:val="en-US"/>
        </w:rPr>
      </w:pPr>
      <w:r w:rsidRPr="00226134">
        <w:rPr>
          <w:lang w:val="en-US"/>
        </w:rPr>
        <w:t xml:space="preserve">           handler = </w:t>
      </w:r>
      <w:proofErr w:type="spellStart"/>
      <w:r w:rsidRPr="00226134">
        <w:rPr>
          <w:lang w:val="en-US"/>
        </w:rPr>
        <w:t>CounterHandler</w:t>
      </w:r>
      <w:proofErr w:type="spellEnd"/>
      <w:r w:rsidRPr="00226134">
        <w:rPr>
          <w:lang w:val="en-US"/>
        </w:rPr>
        <w:t>(</w:t>
      </w:r>
      <w:proofErr w:type="spellStart"/>
      <w:r w:rsidRPr="00226134">
        <w:rPr>
          <w:lang w:val="en-US"/>
        </w:rPr>
        <w:t>route_type</w:t>
      </w:r>
      <w:proofErr w:type="spellEnd"/>
      <w:r w:rsidRPr="00226134">
        <w:rPr>
          <w:lang w:val="en-US"/>
        </w:rPr>
        <w:t>)</w:t>
      </w:r>
    </w:p>
    <w:p w14:paraId="38123FFA" w14:textId="77777777" w:rsidR="00226134" w:rsidRPr="00226134" w:rsidRDefault="00226134" w:rsidP="00226134">
      <w:pPr>
        <w:pStyle w:val="a1"/>
        <w:ind w:left="720" w:firstLine="0"/>
        <w:rPr>
          <w:lang w:val="en-US"/>
        </w:rPr>
      </w:pPr>
      <w:r w:rsidRPr="00226134">
        <w:rPr>
          <w:lang w:val="en-US"/>
        </w:rPr>
        <w:t xml:space="preserve">           </w:t>
      </w:r>
      <w:proofErr w:type="spellStart"/>
      <w:proofErr w:type="gramStart"/>
      <w:r w:rsidRPr="00226134">
        <w:rPr>
          <w:lang w:val="en-US"/>
        </w:rPr>
        <w:t>handler.apply</w:t>
      </w:r>
      <w:proofErr w:type="gramEnd"/>
      <w:r w:rsidRPr="00226134">
        <w:rPr>
          <w:lang w:val="en-US"/>
        </w:rPr>
        <w:t>_file</w:t>
      </w:r>
      <w:proofErr w:type="spellEnd"/>
      <w:r w:rsidRPr="00226134">
        <w:rPr>
          <w:lang w:val="en-US"/>
        </w:rPr>
        <w:t>(</w:t>
      </w:r>
      <w:proofErr w:type="spellStart"/>
      <w:r w:rsidRPr="00226134">
        <w:rPr>
          <w:lang w:val="en-US"/>
        </w:rPr>
        <w:t>self.map_file</w:t>
      </w:r>
      <w:proofErr w:type="spellEnd"/>
      <w:r w:rsidRPr="00226134">
        <w:rPr>
          <w:lang w:val="en-US"/>
        </w:rPr>
        <w:t>)</w:t>
      </w:r>
    </w:p>
    <w:p w14:paraId="2F2D20A1" w14:textId="77777777" w:rsidR="00226134" w:rsidRPr="00226134" w:rsidRDefault="00226134" w:rsidP="00226134">
      <w:pPr>
        <w:pStyle w:val="a1"/>
        <w:ind w:left="720" w:firstLine="0"/>
        <w:rPr>
          <w:lang w:val="en-US"/>
        </w:rPr>
      </w:pPr>
      <w:r w:rsidRPr="00226134">
        <w:rPr>
          <w:lang w:val="en-US"/>
        </w:rPr>
        <w:t xml:space="preserve">           </w:t>
      </w:r>
      <w:proofErr w:type="spellStart"/>
      <w:proofErr w:type="gramStart"/>
      <w:r w:rsidRPr="00226134">
        <w:rPr>
          <w:lang w:val="en-US"/>
        </w:rPr>
        <w:t>handler.build</w:t>
      </w:r>
      <w:proofErr w:type="gramEnd"/>
      <w:r w:rsidRPr="00226134">
        <w:rPr>
          <w:lang w:val="en-US"/>
        </w:rPr>
        <w:t>_graph</w:t>
      </w:r>
      <w:proofErr w:type="spellEnd"/>
      <w:r w:rsidRPr="00226134">
        <w:rPr>
          <w:lang w:val="en-US"/>
        </w:rPr>
        <w:t>()</w:t>
      </w:r>
    </w:p>
    <w:p w14:paraId="7915891E" w14:textId="77777777" w:rsidR="00861D05" w:rsidRDefault="00226134" w:rsidP="00861D05">
      <w:pPr>
        <w:pStyle w:val="a1"/>
        <w:ind w:left="720" w:firstLine="0"/>
        <w:rPr>
          <w:lang w:val="en-US"/>
        </w:rPr>
      </w:pPr>
      <w:r w:rsidRPr="00226134">
        <w:rPr>
          <w:lang w:val="en-US"/>
        </w:rPr>
        <w:t xml:space="preserve">           </w:t>
      </w:r>
      <w:proofErr w:type="spellStart"/>
      <w:proofErr w:type="gramStart"/>
      <w:r w:rsidRPr="00226134">
        <w:rPr>
          <w:lang w:val="en-US"/>
        </w:rPr>
        <w:t>self.handlers</w:t>
      </w:r>
      <w:proofErr w:type="spellEnd"/>
      <w:proofErr w:type="gramEnd"/>
      <w:r w:rsidRPr="00226134">
        <w:rPr>
          <w:lang w:val="en-US"/>
        </w:rPr>
        <w:t>[</w:t>
      </w:r>
      <w:proofErr w:type="spellStart"/>
      <w:r w:rsidRPr="00226134">
        <w:rPr>
          <w:lang w:val="en-US"/>
        </w:rPr>
        <w:t>route_type</w:t>
      </w:r>
      <w:proofErr w:type="spellEnd"/>
      <w:r w:rsidRPr="00226134">
        <w:rPr>
          <w:lang w:val="en-US"/>
        </w:rPr>
        <w:t>] = handler</w:t>
      </w:r>
    </w:p>
    <w:p w14:paraId="30F24EA9" w14:textId="518F1495" w:rsidR="00226134" w:rsidRPr="00861D05" w:rsidRDefault="00226134" w:rsidP="00861D05">
      <w:pPr>
        <w:pStyle w:val="a1"/>
        <w:ind w:left="720" w:firstLine="0"/>
        <w:rPr>
          <w:lang w:val="en-US"/>
        </w:rPr>
      </w:pPr>
      <w:r w:rsidRPr="00861D05">
        <w:rPr>
          <w:lang w:val="en-US"/>
        </w:rPr>
        <w:t xml:space="preserve">return </w:t>
      </w:r>
      <w:proofErr w:type="spellStart"/>
      <w:proofErr w:type="gramStart"/>
      <w:r w:rsidRPr="00861D05">
        <w:rPr>
          <w:lang w:val="en-US"/>
        </w:rPr>
        <w:t>self.handlers</w:t>
      </w:r>
      <w:proofErr w:type="spellEnd"/>
      <w:proofErr w:type="gramEnd"/>
      <w:r w:rsidRPr="00861D05">
        <w:rPr>
          <w:lang w:val="en-US"/>
        </w:rPr>
        <w:t>[</w:t>
      </w:r>
      <w:proofErr w:type="spellStart"/>
      <w:r w:rsidRPr="00861D05">
        <w:rPr>
          <w:lang w:val="en-US"/>
        </w:rPr>
        <w:t>route_type</w:t>
      </w:r>
      <w:proofErr w:type="spellEnd"/>
      <w:r w:rsidRPr="00861D05">
        <w:rPr>
          <w:lang w:val="en-US"/>
        </w:rPr>
        <w:t>]</w:t>
      </w:r>
    </w:p>
    <w:p w14:paraId="5AC06FD3" w14:textId="77777777" w:rsidR="00226134" w:rsidRPr="00226134" w:rsidRDefault="00226134" w:rsidP="00E47CD7">
      <w:pPr>
        <w:pStyle w:val="a1"/>
        <w:numPr>
          <w:ilvl w:val="0"/>
          <w:numId w:val="125"/>
        </w:numPr>
        <w:rPr>
          <w:lang w:val="en-US"/>
        </w:rPr>
      </w:pPr>
      <w:proofErr w:type="spellStart"/>
      <w:r w:rsidRPr="00226134">
        <w:rPr>
          <w:lang w:val="en-US"/>
        </w:rPr>
        <w:t>Повторное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использование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построенных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графов</w:t>
      </w:r>
      <w:proofErr w:type="spellEnd"/>
    </w:p>
    <w:p w14:paraId="238EE7F7" w14:textId="77777777" w:rsidR="00226134" w:rsidRPr="00226134" w:rsidRDefault="00226134" w:rsidP="00E47CD7">
      <w:pPr>
        <w:pStyle w:val="a1"/>
        <w:numPr>
          <w:ilvl w:val="0"/>
          <w:numId w:val="125"/>
        </w:numPr>
        <w:rPr>
          <w:lang w:val="en-US"/>
        </w:rPr>
      </w:pPr>
      <w:proofErr w:type="spellStart"/>
      <w:r w:rsidRPr="00226134">
        <w:rPr>
          <w:lang w:val="en-US"/>
        </w:rPr>
        <w:t>Экономия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памяти</w:t>
      </w:r>
      <w:proofErr w:type="spellEnd"/>
    </w:p>
    <w:p w14:paraId="3C65C14D" w14:textId="77777777" w:rsidR="00226134" w:rsidRPr="00226134" w:rsidRDefault="00226134" w:rsidP="00E47CD7">
      <w:pPr>
        <w:pStyle w:val="a1"/>
        <w:numPr>
          <w:ilvl w:val="0"/>
          <w:numId w:val="125"/>
        </w:numPr>
        <w:rPr>
          <w:lang w:val="en-US"/>
        </w:rPr>
      </w:pPr>
      <w:proofErr w:type="spellStart"/>
      <w:r w:rsidRPr="00226134">
        <w:rPr>
          <w:lang w:val="en-US"/>
        </w:rPr>
        <w:t>Ускорение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обработки</w:t>
      </w:r>
      <w:proofErr w:type="spellEnd"/>
      <w:r w:rsidRPr="00226134">
        <w:rPr>
          <w:lang w:val="en-US"/>
        </w:rPr>
        <w:t xml:space="preserve"> </w:t>
      </w:r>
      <w:proofErr w:type="spellStart"/>
      <w:r w:rsidRPr="00226134">
        <w:rPr>
          <w:lang w:val="en-US"/>
        </w:rPr>
        <w:t>запросов</w:t>
      </w:r>
      <w:proofErr w:type="spellEnd"/>
    </w:p>
    <w:p w14:paraId="7FAC4383" w14:textId="0EF62963" w:rsidR="00226134" w:rsidRPr="00F24BFE" w:rsidRDefault="00226134" w:rsidP="00E47CD7">
      <w:pPr>
        <w:pStyle w:val="a1"/>
        <w:numPr>
          <w:ilvl w:val="0"/>
          <w:numId w:val="124"/>
        </w:numPr>
        <w:rPr>
          <w:b/>
          <w:bCs/>
          <w:lang w:val="en-US"/>
        </w:rPr>
      </w:pPr>
      <w:r w:rsidRPr="00F24BFE">
        <w:rPr>
          <w:b/>
          <w:bCs/>
        </w:rPr>
        <w:t>Кеширование маршрутов</w:t>
      </w:r>
      <w:r w:rsidRPr="00F24BFE">
        <w:rPr>
          <w:b/>
          <w:bCs/>
          <w:lang w:val="en-US"/>
        </w:rPr>
        <w:t>:</w:t>
      </w:r>
    </w:p>
    <w:p w14:paraId="31B79A77" w14:textId="77777777" w:rsidR="00226134" w:rsidRDefault="00226134" w:rsidP="00E47CD7">
      <w:pPr>
        <w:pStyle w:val="a1"/>
        <w:numPr>
          <w:ilvl w:val="0"/>
          <w:numId w:val="126"/>
        </w:numPr>
      </w:pPr>
      <w:r>
        <w:t>Сохранение часто запрашиваемых маршрутов</w:t>
      </w:r>
    </w:p>
    <w:p w14:paraId="6BAD9DC5" w14:textId="77777777" w:rsidR="00226134" w:rsidRDefault="00226134" w:rsidP="00E47CD7">
      <w:pPr>
        <w:pStyle w:val="a1"/>
        <w:numPr>
          <w:ilvl w:val="0"/>
          <w:numId w:val="126"/>
        </w:numPr>
      </w:pPr>
      <w:r>
        <w:t>Быстрый возврат результатов для повторных запросов</w:t>
      </w:r>
    </w:p>
    <w:p w14:paraId="7E8A86E6" w14:textId="77777777" w:rsidR="00226134" w:rsidRDefault="00226134" w:rsidP="00E47CD7">
      <w:pPr>
        <w:pStyle w:val="a1"/>
        <w:numPr>
          <w:ilvl w:val="0"/>
          <w:numId w:val="126"/>
        </w:numPr>
      </w:pPr>
      <w:r>
        <w:t>Ограничение размера кэша для оптимального использования памяти</w:t>
      </w:r>
    </w:p>
    <w:p w14:paraId="149E830D" w14:textId="337997F0" w:rsidR="00226134" w:rsidRPr="00F24BFE" w:rsidRDefault="009C1F67" w:rsidP="00E47CD7">
      <w:pPr>
        <w:pStyle w:val="a1"/>
        <w:numPr>
          <w:ilvl w:val="0"/>
          <w:numId w:val="124"/>
        </w:numPr>
        <w:rPr>
          <w:b/>
          <w:bCs/>
          <w:lang w:val="en-US"/>
        </w:rPr>
      </w:pPr>
      <w:r w:rsidRPr="00F24BFE">
        <w:rPr>
          <w:b/>
          <w:bCs/>
        </w:rPr>
        <w:t>Обработка ошибок</w:t>
      </w:r>
      <w:r w:rsidRPr="00F24BFE">
        <w:rPr>
          <w:b/>
          <w:bCs/>
          <w:lang w:val="en-US"/>
        </w:rPr>
        <w:t>:</w:t>
      </w:r>
    </w:p>
    <w:p w14:paraId="2BDB1D32" w14:textId="77777777" w:rsidR="009C1F67" w:rsidRPr="009C1F67" w:rsidRDefault="009C1F67" w:rsidP="00E47CD7">
      <w:pPr>
        <w:pStyle w:val="a1"/>
        <w:numPr>
          <w:ilvl w:val="0"/>
          <w:numId w:val="127"/>
        </w:numPr>
        <w:rPr>
          <w:lang w:val="en-US"/>
        </w:rPr>
      </w:pPr>
      <w:proofErr w:type="spellStart"/>
      <w:r w:rsidRPr="009C1F67">
        <w:rPr>
          <w:lang w:val="en-US"/>
        </w:rPr>
        <w:t>Логирование</w:t>
      </w:r>
      <w:proofErr w:type="spellEnd"/>
      <w:r w:rsidRPr="009C1F67">
        <w:rPr>
          <w:lang w:val="en-US"/>
        </w:rPr>
        <w:t xml:space="preserve"> </w:t>
      </w:r>
      <w:proofErr w:type="spellStart"/>
      <w:r w:rsidRPr="009C1F67">
        <w:rPr>
          <w:lang w:val="en-US"/>
        </w:rPr>
        <w:t>проблемных</w:t>
      </w:r>
      <w:proofErr w:type="spellEnd"/>
      <w:r w:rsidRPr="009C1F67">
        <w:rPr>
          <w:lang w:val="en-US"/>
        </w:rPr>
        <w:t xml:space="preserve"> </w:t>
      </w:r>
      <w:proofErr w:type="spellStart"/>
      <w:r w:rsidRPr="009C1F67">
        <w:rPr>
          <w:lang w:val="en-US"/>
        </w:rPr>
        <w:t>ситуаций</w:t>
      </w:r>
      <w:proofErr w:type="spellEnd"/>
    </w:p>
    <w:p w14:paraId="2797BD4C" w14:textId="00931D0D" w:rsidR="00E02D87" w:rsidRPr="003335C7" w:rsidRDefault="009C1F67" w:rsidP="00E47CD7">
      <w:pPr>
        <w:pStyle w:val="a1"/>
        <w:numPr>
          <w:ilvl w:val="0"/>
          <w:numId w:val="127"/>
        </w:numPr>
        <w:rPr>
          <w:lang w:val="en-US"/>
        </w:rPr>
      </w:pPr>
      <w:proofErr w:type="spellStart"/>
      <w:r w:rsidRPr="009C1F67">
        <w:rPr>
          <w:lang w:val="en-US"/>
        </w:rPr>
        <w:lastRenderedPageBreak/>
        <w:t>Информативные</w:t>
      </w:r>
      <w:proofErr w:type="spellEnd"/>
      <w:r w:rsidRPr="009C1F67">
        <w:rPr>
          <w:lang w:val="en-US"/>
        </w:rPr>
        <w:t xml:space="preserve"> </w:t>
      </w:r>
      <w:proofErr w:type="spellStart"/>
      <w:r w:rsidRPr="009C1F67">
        <w:rPr>
          <w:lang w:val="en-US"/>
        </w:rPr>
        <w:t>сообщения</w:t>
      </w:r>
      <w:proofErr w:type="spellEnd"/>
      <w:r w:rsidRPr="009C1F67">
        <w:rPr>
          <w:lang w:val="en-US"/>
        </w:rPr>
        <w:t xml:space="preserve"> </w:t>
      </w:r>
      <w:proofErr w:type="spellStart"/>
      <w:r w:rsidRPr="009C1F67">
        <w:rPr>
          <w:lang w:val="en-US"/>
        </w:rPr>
        <w:t>об</w:t>
      </w:r>
      <w:proofErr w:type="spellEnd"/>
      <w:r w:rsidRPr="009C1F67">
        <w:rPr>
          <w:lang w:val="en-US"/>
        </w:rPr>
        <w:t xml:space="preserve"> </w:t>
      </w:r>
      <w:proofErr w:type="spellStart"/>
      <w:r w:rsidRPr="009C1F67">
        <w:rPr>
          <w:lang w:val="en-US"/>
        </w:rPr>
        <w:t>ошибках</w:t>
      </w:r>
      <w:proofErr w:type="spellEnd"/>
    </w:p>
    <w:p w14:paraId="5EF17D67" w14:textId="690FEB8A" w:rsidR="00E02D87" w:rsidRDefault="00E02D87" w:rsidP="00A36C8F">
      <w:pPr>
        <w:pStyle w:val="2"/>
      </w:pPr>
      <w:r w:rsidRPr="00A36C8F">
        <w:t>Клиентская</w:t>
      </w:r>
      <w:r>
        <w:t xml:space="preserve"> часть</w:t>
      </w:r>
    </w:p>
    <w:p w14:paraId="22CBF955" w14:textId="247F4912" w:rsidR="00E02D87" w:rsidRDefault="00E02D87" w:rsidP="00A36C8F">
      <w:pPr>
        <w:pStyle w:val="3"/>
      </w:pPr>
      <w:r>
        <w:t>Интерфейс пользователя</w:t>
      </w:r>
    </w:p>
    <w:p w14:paraId="71AFEC9D" w14:textId="5852E9F7" w:rsidR="00E02D87" w:rsidRDefault="00E02D87" w:rsidP="00E02D87">
      <w:r w:rsidRPr="00E02D87">
        <w:t>Пользовательский интерфейс приложения разработан с учетом современных принципов UI/UX дизайна и включает следующие основные элементы:</w:t>
      </w:r>
    </w:p>
    <w:p w14:paraId="7FE6832A" w14:textId="45812A2F" w:rsidR="00E02D87" w:rsidRPr="00E02D87" w:rsidRDefault="00E02D87" w:rsidP="00E47CD7">
      <w:pPr>
        <w:pStyle w:val="a1"/>
        <w:numPr>
          <w:ilvl w:val="0"/>
          <w:numId w:val="128"/>
        </w:numPr>
      </w:pPr>
      <w:r>
        <w:t>Основная структура</w:t>
      </w:r>
      <w:r>
        <w:rPr>
          <w:lang w:val="en-US"/>
        </w:rPr>
        <w:t>:</w:t>
      </w:r>
    </w:p>
    <w:p w14:paraId="4066D084" w14:textId="77777777" w:rsidR="00E02D87" w:rsidRDefault="00E02D87" w:rsidP="00E47CD7">
      <w:pPr>
        <w:pStyle w:val="a1"/>
        <w:numPr>
          <w:ilvl w:val="0"/>
          <w:numId w:val="129"/>
        </w:numPr>
      </w:pPr>
      <w:r>
        <w:t>Интерактивная карта, занимающая основную часть экрана</w:t>
      </w:r>
    </w:p>
    <w:p w14:paraId="435A2009" w14:textId="77777777" w:rsidR="00E02D87" w:rsidRDefault="00E02D87" w:rsidP="00E47CD7">
      <w:pPr>
        <w:pStyle w:val="a1"/>
        <w:numPr>
          <w:ilvl w:val="0"/>
          <w:numId w:val="129"/>
        </w:numPr>
      </w:pPr>
      <w:r>
        <w:t>Панель управления с элементами ввода данных</w:t>
      </w:r>
    </w:p>
    <w:p w14:paraId="738BC911" w14:textId="77777777" w:rsidR="00E02D87" w:rsidRDefault="00E02D87" w:rsidP="00E47CD7">
      <w:pPr>
        <w:pStyle w:val="a1"/>
        <w:numPr>
          <w:ilvl w:val="0"/>
          <w:numId w:val="129"/>
        </w:numPr>
      </w:pPr>
      <w:r>
        <w:t>Информационная панель для отображения результатов</w:t>
      </w:r>
    </w:p>
    <w:p w14:paraId="073C16CF" w14:textId="1A80BCC5" w:rsidR="00E02D87" w:rsidRDefault="00E02D87" w:rsidP="00E47CD7">
      <w:pPr>
        <w:pStyle w:val="a1"/>
        <w:numPr>
          <w:ilvl w:val="0"/>
          <w:numId w:val="128"/>
        </w:numPr>
        <w:rPr>
          <w:lang w:val="en-US"/>
        </w:rPr>
      </w:pPr>
      <w:r>
        <w:t>Панель управления</w:t>
      </w:r>
      <w:r>
        <w:rPr>
          <w:lang w:val="en-US"/>
        </w:rPr>
        <w:t>:</w:t>
      </w:r>
    </w:p>
    <w:p w14:paraId="570216E1" w14:textId="77777777" w:rsidR="00E02D87" w:rsidRPr="00E02D87" w:rsidRDefault="00E02D87" w:rsidP="00E47CD7">
      <w:pPr>
        <w:pStyle w:val="a1"/>
        <w:numPr>
          <w:ilvl w:val="0"/>
          <w:numId w:val="130"/>
        </w:numPr>
      </w:pPr>
      <w:r w:rsidRPr="00E02D87">
        <w:t>Поля ввода координат начальной и конечной точек</w:t>
      </w:r>
    </w:p>
    <w:p w14:paraId="06349F77" w14:textId="77777777" w:rsidR="00E02D87" w:rsidRPr="00E02D87" w:rsidRDefault="00E02D87" w:rsidP="00E47CD7">
      <w:pPr>
        <w:pStyle w:val="a1"/>
        <w:numPr>
          <w:ilvl w:val="0"/>
          <w:numId w:val="130"/>
        </w:numPr>
      </w:pPr>
      <w:r w:rsidRPr="00E02D87">
        <w:t>Выбор типа маршрута (автомобильный/пешеходный)</w:t>
      </w:r>
    </w:p>
    <w:p w14:paraId="2BD65706" w14:textId="77777777" w:rsidR="00E02D87" w:rsidRPr="00E02D87" w:rsidRDefault="00E02D87" w:rsidP="00E47CD7">
      <w:pPr>
        <w:pStyle w:val="a1"/>
        <w:numPr>
          <w:ilvl w:val="0"/>
          <w:numId w:val="130"/>
        </w:numPr>
      </w:pPr>
      <w:r w:rsidRPr="00E02D87">
        <w:t>Кнопки для интерактивного выбора точек на карте</w:t>
      </w:r>
    </w:p>
    <w:p w14:paraId="57D692C1" w14:textId="0D42B240" w:rsidR="006F466D" w:rsidRDefault="00E02D87" w:rsidP="00E47CD7">
      <w:pPr>
        <w:pStyle w:val="a1"/>
        <w:numPr>
          <w:ilvl w:val="0"/>
          <w:numId w:val="130"/>
        </w:numPr>
        <w:rPr>
          <w:lang w:val="en-US"/>
        </w:rPr>
      </w:pPr>
      <w:proofErr w:type="spellStart"/>
      <w:r w:rsidRPr="00E02D87">
        <w:rPr>
          <w:lang w:val="en-US"/>
        </w:rPr>
        <w:t>Кнопка</w:t>
      </w:r>
      <w:proofErr w:type="spellEnd"/>
      <w:r w:rsidRPr="00E02D87">
        <w:rPr>
          <w:lang w:val="en-US"/>
        </w:rPr>
        <w:t xml:space="preserve"> </w:t>
      </w:r>
      <w:proofErr w:type="spellStart"/>
      <w:r w:rsidRPr="00E02D87">
        <w:rPr>
          <w:lang w:val="en-US"/>
        </w:rPr>
        <w:t>построения</w:t>
      </w:r>
      <w:proofErr w:type="spellEnd"/>
      <w:r w:rsidRPr="00E02D87">
        <w:rPr>
          <w:lang w:val="en-US"/>
        </w:rPr>
        <w:t xml:space="preserve"> </w:t>
      </w:r>
      <w:proofErr w:type="spellStart"/>
      <w:r w:rsidRPr="00E02D87">
        <w:rPr>
          <w:lang w:val="en-US"/>
        </w:rPr>
        <w:t>маршрута</w:t>
      </w:r>
      <w:proofErr w:type="spellEnd"/>
    </w:p>
    <w:p w14:paraId="52BD04C2" w14:textId="77777777" w:rsidR="006F466D" w:rsidRDefault="006F466D">
      <w:pPr>
        <w:spacing w:before="0"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069E93C" w14:textId="26C223D9" w:rsidR="005541BD" w:rsidRDefault="00B12E9E" w:rsidP="005541BD">
      <w:pPr>
        <w:pStyle w:val="a1"/>
        <w:numPr>
          <w:ilvl w:val="0"/>
          <w:numId w:val="0"/>
        </w:numPr>
        <w:jc w:val="center"/>
        <w:rPr>
          <w:szCs w:val="28"/>
        </w:rPr>
      </w:pPr>
      <w:r w:rsidRPr="00B12E9E">
        <w:rPr>
          <w:sz w:val="44"/>
          <w:szCs w:val="44"/>
        </w:rPr>
        <w:lastRenderedPageBreak/>
        <w:drawing>
          <wp:anchor distT="0" distB="0" distL="114300" distR="114300" simplePos="0" relativeHeight="251658240" behindDoc="0" locked="0" layoutInCell="1" allowOverlap="1" wp14:anchorId="444F7252" wp14:editId="1803DEDD">
            <wp:simplePos x="0" y="0"/>
            <wp:positionH relativeFrom="column">
              <wp:posOffset>-478155</wp:posOffset>
            </wp:positionH>
            <wp:positionV relativeFrom="paragraph">
              <wp:posOffset>0</wp:posOffset>
            </wp:positionV>
            <wp:extent cx="6812280" cy="3604260"/>
            <wp:effectExtent l="0" t="0" r="762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66D">
        <w:rPr>
          <w:szCs w:val="28"/>
        </w:rPr>
        <w:t>Рисунок 2.1 Интерфейс веб-приложения</w:t>
      </w:r>
    </w:p>
    <w:p w14:paraId="51A5E664" w14:textId="357EEF4C" w:rsidR="003C0437" w:rsidRDefault="003C0437" w:rsidP="003C0437">
      <w:pPr>
        <w:spacing w:before="0" w:line="240" w:lineRule="auto"/>
        <w:ind w:firstLine="0"/>
        <w:jc w:val="center"/>
        <w:rPr>
          <w:szCs w:val="28"/>
        </w:rPr>
      </w:pPr>
      <w:r>
        <w:rPr>
          <w:szCs w:val="28"/>
        </w:rPr>
        <w:br w:type="page"/>
      </w:r>
      <w:r w:rsidRPr="00B12E9E">
        <w:rPr>
          <w:sz w:val="44"/>
          <w:szCs w:val="44"/>
        </w:rPr>
        <w:lastRenderedPageBreak/>
        <w:drawing>
          <wp:anchor distT="0" distB="0" distL="114300" distR="114300" simplePos="0" relativeHeight="251664384" behindDoc="0" locked="0" layoutInCell="1" allowOverlap="1" wp14:anchorId="72F746EF" wp14:editId="5EDB916A">
            <wp:simplePos x="0" y="0"/>
            <wp:positionH relativeFrom="column">
              <wp:posOffset>1905</wp:posOffset>
            </wp:positionH>
            <wp:positionV relativeFrom="paragraph">
              <wp:posOffset>201930</wp:posOffset>
            </wp:positionV>
            <wp:extent cx="5661660" cy="6245860"/>
            <wp:effectExtent l="0" t="0" r="0" b="25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Рисунок 2.2 Меню веб-приложения</w:t>
      </w:r>
    </w:p>
    <w:p w14:paraId="6E100B62" w14:textId="650C3CEE" w:rsidR="00E02D87" w:rsidRPr="003C0437" w:rsidRDefault="003C0437" w:rsidP="00A36C8F">
      <w:pPr>
        <w:pStyle w:val="3"/>
      </w:pPr>
      <w:r w:rsidRPr="003C0437">
        <w:br w:type="page"/>
      </w:r>
      <w:r w:rsidR="00E02D87" w:rsidRPr="003C0437">
        <w:lastRenderedPageBreak/>
        <w:t>Визуализация маршрутов</w:t>
      </w:r>
    </w:p>
    <w:p w14:paraId="505C2071" w14:textId="7DC7FE21" w:rsidR="00E02D87" w:rsidRDefault="00E02D87" w:rsidP="00E02D87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t>Реализована комплексная система визуализации маршрутов на карте</w:t>
      </w:r>
      <w:r w:rsidRPr="00E02D87">
        <w:rPr>
          <w:szCs w:val="28"/>
        </w:rPr>
        <w:t>:</w:t>
      </w:r>
    </w:p>
    <w:p w14:paraId="7C6D4320" w14:textId="5A72EA85" w:rsidR="00E02D87" w:rsidRPr="00671708" w:rsidRDefault="00671708" w:rsidP="00E47CD7">
      <w:pPr>
        <w:pStyle w:val="a1"/>
        <w:numPr>
          <w:ilvl w:val="0"/>
          <w:numId w:val="131"/>
        </w:numPr>
        <w:rPr>
          <w:szCs w:val="28"/>
        </w:rPr>
      </w:pPr>
      <w:r>
        <w:rPr>
          <w:szCs w:val="28"/>
        </w:rPr>
        <w:t>Отображение маршрута</w:t>
      </w:r>
      <w:r>
        <w:rPr>
          <w:szCs w:val="28"/>
          <w:lang w:val="en-US"/>
        </w:rPr>
        <w:t>:</w:t>
      </w:r>
    </w:p>
    <w:p w14:paraId="059BE090" w14:textId="6A62C0C6" w:rsidR="00671708" w:rsidRPr="00671708" w:rsidRDefault="00671708" w:rsidP="00E47CD7">
      <w:pPr>
        <w:pStyle w:val="a1"/>
        <w:numPr>
          <w:ilvl w:val="0"/>
          <w:numId w:val="132"/>
        </w:numPr>
        <w:rPr>
          <w:szCs w:val="28"/>
        </w:rPr>
      </w:pPr>
      <w:r>
        <w:rPr>
          <w:szCs w:val="28"/>
        </w:rPr>
        <w:t xml:space="preserve">Построение линии маршрута с использованием </w:t>
      </w:r>
      <w:r>
        <w:rPr>
          <w:szCs w:val="28"/>
          <w:lang w:val="en-US"/>
        </w:rPr>
        <w:t>Leaflet</w:t>
      </w:r>
      <w:r w:rsidRPr="00671708">
        <w:rPr>
          <w:szCs w:val="28"/>
        </w:rPr>
        <w:t>.</w:t>
      </w:r>
      <w:proofErr w:type="spellStart"/>
      <w:r>
        <w:rPr>
          <w:szCs w:val="28"/>
          <w:lang w:val="en-US"/>
        </w:rPr>
        <w:t>js</w:t>
      </w:r>
      <w:proofErr w:type="spellEnd"/>
    </w:p>
    <w:p w14:paraId="698A6EFA" w14:textId="62A7589D" w:rsidR="00671708" w:rsidRDefault="00671708" w:rsidP="00E47CD7">
      <w:pPr>
        <w:pStyle w:val="a1"/>
        <w:numPr>
          <w:ilvl w:val="0"/>
          <w:numId w:val="132"/>
        </w:numPr>
        <w:rPr>
          <w:szCs w:val="28"/>
        </w:rPr>
      </w:pPr>
      <w:r>
        <w:rPr>
          <w:szCs w:val="28"/>
        </w:rPr>
        <w:t>Маркеры начальной и конечной точек</w:t>
      </w:r>
    </w:p>
    <w:p w14:paraId="48FF7B57" w14:textId="1644A746" w:rsidR="00671708" w:rsidRDefault="00671708" w:rsidP="00E47CD7">
      <w:pPr>
        <w:pStyle w:val="a1"/>
        <w:numPr>
          <w:ilvl w:val="0"/>
          <w:numId w:val="132"/>
        </w:numPr>
        <w:rPr>
          <w:szCs w:val="28"/>
        </w:rPr>
      </w:pPr>
      <w:r>
        <w:rPr>
          <w:szCs w:val="28"/>
        </w:rPr>
        <w:t>Автоматическое масштабирование карты для отображения всего маршрута</w:t>
      </w:r>
    </w:p>
    <w:p w14:paraId="62D1F24F" w14:textId="532167B0" w:rsidR="00671708" w:rsidRPr="00671708" w:rsidRDefault="00671708" w:rsidP="00E47CD7">
      <w:pPr>
        <w:pStyle w:val="a1"/>
        <w:numPr>
          <w:ilvl w:val="0"/>
          <w:numId w:val="131"/>
        </w:numPr>
        <w:rPr>
          <w:szCs w:val="28"/>
        </w:rPr>
      </w:pPr>
      <w:r>
        <w:rPr>
          <w:szCs w:val="28"/>
        </w:rPr>
        <w:t>Информационное сопровождение</w:t>
      </w:r>
      <w:r>
        <w:rPr>
          <w:szCs w:val="28"/>
          <w:lang w:val="en-US"/>
        </w:rPr>
        <w:t>:</w:t>
      </w:r>
    </w:p>
    <w:p w14:paraId="4393B75C" w14:textId="65D2FD5B" w:rsidR="00671708" w:rsidRDefault="00671708" w:rsidP="00E47CD7">
      <w:pPr>
        <w:pStyle w:val="a1"/>
        <w:numPr>
          <w:ilvl w:val="0"/>
          <w:numId w:val="133"/>
        </w:numPr>
        <w:rPr>
          <w:szCs w:val="28"/>
        </w:rPr>
      </w:pPr>
      <w:r>
        <w:rPr>
          <w:szCs w:val="28"/>
        </w:rPr>
        <w:t>Отображение общей длины маршрута в километрах</w:t>
      </w:r>
    </w:p>
    <w:p w14:paraId="6A4E75C8" w14:textId="05CA8DF2" w:rsidR="00671708" w:rsidRDefault="00671708" w:rsidP="00E47CD7">
      <w:pPr>
        <w:pStyle w:val="a1"/>
        <w:numPr>
          <w:ilvl w:val="0"/>
          <w:numId w:val="133"/>
        </w:numPr>
        <w:rPr>
          <w:szCs w:val="28"/>
        </w:rPr>
      </w:pPr>
      <w:r>
        <w:rPr>
          <w:szCs w:val="28"/>
        </w:rPr>
        <w:t>Расчётное время в пути</w:t>
      </w:r>
    </w:p>
    <w:p w14:paraId="5DD6231D" w14:textId="3A12F200" w:rsidR="00B12E9E" w:rsidRDefault="00671708" w:rsidP="00B12E9E">
      <w:pPr>
        <w:pStyle w:val="a1"/>
        <w:numPr>
          <w:ilvl w:val="0"/>
          <w:numId w:val="133"/>
        </w:numPr>
        <w:rPr>
          <w:szCs w:val="28"/>
        </w:rPr>
      </w:pPr>
      <w:r>
        <w:rPr>
          <w:szCs w:val="28"/>
        </w:rPr>
        <w:t>Визуальная индикация типа маршрута</w:t>
      </w:r>
    </w:p>
    <w:p w14:paraId="6DFA6573" w14:textId="7A5E635C" w:rsidR="00B12E9E" w:rsidRPr="00B12E9E" w:rsidRDefault="00B12E9E" w:rsidP="00B12E9E">
      <w:pPr>
        <w:spacing w:before="0"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48836B52" w14:textId="1646C3E3" w:rsidR="00B12E9E" w:rsidRDefault="00BF4C9C" w:rsidP="00B12E9E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lastRenderedPageBreak/>
        <w:tab/>
      </w:r>
      <w:r w:rsidR="00B12E9E">
        <w:rPr>
          <w:szCs w:val="28"/>
        </w:rPr>
        <w:t>Рассмотрим сравнительные скриншоты построения маршрута разработанного приложения и Яндекс Карт</w:t>
      </w:r>
      <w:r w:rsidR="00B12E9E" w:rsidRPr="00B12E9E">
        <w:rPr>
          <w:szCs w:val="28"/>
        </w:rPr>
        <w:t>:</w:t>
      </w:r>
    </w:p>
    <w:p w14:paraId="33D5AA24" w14:textId="2C75C960" w:rsidR="006A5719" w:rsidRPr="006A5719" w:rsidRDefault="006A5719" w:rsidP="00B12E9E">
      <w:pPr>
        <w:pStyle w:val="a1"/>
        <w:numPr>
          <w:ilvl w:val="0"/>
          <w:numId w:val="0"/>
        </w:numPr>
        <w:rPr>
          <w:b/>
          <w:bCs/>
          <w:szCs w:val="28"/>
          <w:lang w:val="en-US"/>
        </w:rPr>
      </w:pPr>
      <w:r>
        <w:rPr>
          <w:szCs w:val="28"/>
        </w:rPr>
        <w:tab/>
      </w:r>
      <w:r w:rsidRPr="006A5719">
        <w:rPr>
          <w:b/>
          <w:bCs/>
          <w:szCs w:val="28"/>
        </w:rPr>
        <w:t>Построение пешего маршрута</w:t>
      </w:r>
    </w:p>
    <w:p w14:paraId="56D11C00" w14:textId="77777777" w:rsidR="006F466D" w:rsidRDefault="006F466D" w:rsidP="00B12E9E">
      <w:pPr>
        <w:pStyle w:val="a1"/>
        <w:numPr>
          <w:ilvl w:val="0"/>
          <w:numId w:val="0"/>
        </w:numPr>
        <w:rPr>
          <w:szCs w:val="28"/>
        </w:rPr>
      </w:pPr>
    </w:p>
    <w:p w14:paraId="23E5A28B" w14:textId="7483661F" w:rsidR="0064621E" w:rsidRDefault="00B12E9E" w:rsidP="0064621E">
      <w:pPr>
        <w:pStyle w:val="a1"/>
        <w:numPr>
          <w:ilvl w:val="0"/>
          <w:numId w:val="0"/>
        </w:num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B6A06D" wp14:editId="43CE1B48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332220" cy="31115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66D">
        <w:rPr>
          <w:noProof/>
        </w:rPr>
        <w:t xml:space="preserve">Рисунок </w:t>
      </w:r>
      <w:r w:rsidR="00567A7E">
        <w:rPr>
          <w:noProof/>
        </w:rPr>
        <w:t>2.3 Пример построения пешего маршрута (</w:t>
      </w:r>
      <w:r w:rsidR="006A5719">
        <w:rPr>
          <w:noProof/>
        </w:rPr>
        <w:t>текущий</w:t>
      </w:r>
      <w:r w:rsidR="00567A7E">
        <w:rPr>
          <w:noProof/>
        </w:rPr>
        <w:t xml:space="preserve"> проект)</w:t>
      </w:r>
    </w:p>
    <w:p w14:paraId="0B33FD0C" w14:textId="0E2F24DF" w:rsidR="0064621E" w:rsidRDefault="0064621E">
      <w:pPr>
        <w:spacing w:before="0" w:line="240" w:lineRule="auto"/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39A1D05" wp14:editId="1A57F2B4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6332220" cy="2740660"/>
            <wp:effectExtent l="0" t="0" r="0" b="254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A3C7D" w14:textId="1CAE70B5" w:rsidR="0064621E" w:rsidRDefault="0064621E" w:rsidP="0064621E">
      <w:pPr>
        <w:spacing w:before="0" w:line="240" w:lineRule="auto"/>
        <w:ind w:firstLine="0"/>
        <w:jc w:val="center"/>
        <w:rPr>
          <w:noProof/>
        </w:rPr>
      </w:pPr>
      <w:r>
        <w:rPr>
          <w:noProof/>
        </w:rPr>
        <w:t>Рисунок 2.4 Пример построения пешего маршрута (Яндекс Карты)</w:t>
      </w:r>
    </w:p>
    <w:p w14:paraId="070C4307" w14:textId="1EEDB4ED" w:rsidR="00B12E9E" w:rsidRDefault="00B12E9E" w:rsidP="0064621E">
      <w:pPr>
        <w:pStyle w:val="a1"/>
        <w:numPr>
          <w:ilvl w:val="0"/>
          <w:numId w:val="0"/>
        </w:numPr>
        <w:jc w:val="center"/>
        <w:rPr>
          <w:noProof/>
        </w:rPr>
      </w:pPr>
    </w:p>
    <w:p w14:paraId="20429821" w14:textId="35D2EE06" w:rsidR="006A5719" w:rsidRDefault="006A5719" w:rsidP="0064621E">
      <w:pPr>
        <w:pStyle w:val="a1"/>
        <w:numPr>
          <w:ilvl w:val="0"/>
          <w:numId w:val="0"/>
        </w:numPr>
        <w:jc w:val="center"/>
        <w:rPr>
          <w:noProof/>
        </w:rPr>
      </w:pPr>
    </w:p>
    <w:p w14:paraId="78023351" w14:textId="77777777" w:rsidR="006A5719" w:rsidRPr="0064621E" w:rsidRDefault="006A5719" w:rsidP="0064621E">
      <w:pPr>
        <w:pStyle w:val="a1"/>
        <w:numPr>
          <w:ilvl w:val="0"/>
          <w:numId w:val="0"/>
        </w:numPr>
        <w:jc w:val="center"/>
        <w:rPr>
          <w:noProof/>
        </w:rPr>
      </w:pPr>
    </w:p>
    <w:p w14:paraId="5FC85CF2" w14:textId="3DBB29F6" w:rsidR="00B12E9E" w:rsidRPr="006A5719" w:rsidRDefault="00B12E9E" w:rsidP="007D0918">
      <w:pPr>
        <w:pStyle w:val="a1"/>
        <w:numPr>
          <w:ilvl w:val="0"/>
          <w:numId w:val="0"/>
        </w:numPr>
        <w:rPr>
          <w:b/>
          <w:bCs/>
          <w:szCs w:val="28"/>
        </w:rPr>
      </w:pPr>
      <w:r w:rsidRPr="006A5719">
        <w:rPr>
          <w:b/>
          <w:bCs/>
          <w:szCs w:val="28"/>
        </w:rPr>
        <w:t>Построение дорожного маршрута</w:t>
      </w:r>
    </w:p>
    <w:p w14:paraId="3CEC0C4A" w14:textId="4D1D59EC" w:rsidR="00B12E9E" w:rsidRPr="006F466D" w:rsidRDefault="00B12E9E" w:rsidP="007D0918">
      <w:pPr>
        <w:pStyle w:val="a1"/>
        <w:numPr>
          <w:ilvl w:val="0"/>
          <w:numId w:val="0"/>
        </w:numPr>
        <w:rPr>
          <w:szCs w:val="28"/>
        </w:rPr>
      </w:pPr>
    </w:p>
    <w:p w14:paraId="37A88D07" w14:textId="75146977" w:rsidR="00B12E9E" w:rsidRPr="006A5719" w:rsidRDefault="00B12E9E" w:rsidP="00B6203F">
      <w:pPr>
        <w:pStyle w:val="a1"/>
        <w:numPr>
          <w:ilvl w:val="0"/>
          <w:numId w:val="0"/>
        </w:numPr>
        <w:jc w:val="center"/>
        <w:rPr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B1FA00C" wp14:editId="392307CA">
            <wp:simplePos x="0" y="0"/>
            <wp:positionH relativeFrom="column">
              <wp:posOffset>1905</wp:posOffset>
            </wp:positionH>
            <wp:positionV relativeFrom="paragraph">
              <wp:posOffset>3562350</wp:posOffset>
            </wp:positionV>
            <wp:extent cx="6332220" cy="2641600"/>
            <wp:effectExtent l="0" t="0" r="0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7AF97A" wp14:editId="1AE7D899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332220" cy="328485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5719">
        <w:rPr>
          <w:szCs w:val="28"/>
        </w:rPr>
        <w:t>Рисунок 2.5 Пример построения дорожного маршрута (текущий проект)</w:t>
      </w:r>
    </w:p>
    <w:p w14:paraId="5B399DB4" w14:textId="66CADBD8" w:rsidR="00B12E9E" w:rsidRDefault="0000056F" w:rsidP="007D0918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t>Рисунок 2.6 Пример построения дорожного маршрута (Яндекс Карты)</w:t>
      </w:r>
    </w:p>
    <w:p w14:paraId="0099F905" w14:textId="1B923B40" w:rsidR="00FD7BC2" w:rsidRDefault="00FD7BC2">
      <w:pPr>
        <w:spacing w:before="0"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73843F03" w14:textId="72F09E4F" w:rsidR="007D0918" w:rsidRDefault="007D0918" w:rsidP="00A36C8F">
      <w:pPr>
        <w:pStyle w:val="3"/>
      </w:pPr>
      <w:r>
        <w:lastRenderedPageBreak/>
        <w:t>Интерактивные элементы управления</w:t>
      </w:r>
    </w:p>
    <w:p w14:paraId="3F1A1CE2" w14:textId="64A0AF7F" w:rsidR="007D0918" w:rsidRDefault="007D0918" w:rsidP="007D0918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t>В приложении реализован богатый набор интерактивных функций</w:t>
      </w:r>
      <w:r w:rsidRPr="007D0918">
        <w:rPr>
          <w:szCs w:val="28"/>
        </w:rPr>
        <w:t>:</w:t>
      </w:r>
    </w:p>
    <w:p w14:paraId="03798B88" w14:textId="3FCA3365" w:rsidR="007D0918" w:rsidRDefault="007D0918" w:rsidP="00E47CD7">
      <w:pPr>
        <w:pStyle w:val="a1"/>
        <w:numPr>
          <w:ilvl w:val="0"/>
          <w:numId w:val="134"/>
        </w:numPr>
        <w:rPr>
          <w:szCs w:val="28"/>
        </w:rPr>
      </w:pPr>
      <w:r>
        <w:rPr>
          <w:szCs w:val="28"/>
        </w:rPr>
        <w:t>Выбор точек маршрута</w:t>
      </w:r>
      <w:r>
        <w:rPr>
          <w:szCs w:val="28"/>
          <w:lang w:val="en-US"/>
        </w:rPr>
        <w:t>:</w:t>
      </w:r>
    </w:p>
    <w:p w14:paraId="7409BEE6" w14:textId="77777777" w:rsidR="007D0918" w:rsidRPr="007D0918" w:rsidRDefault="007D0918" w:rsidP="00E47CD7">
      <w:pPr>
        <w:pStyle w:val="a1"/>
        <w:numPr>
          <w:ilvl w:val="0"/>
          <w:numId w:val="135"/>
        </w:numPr>
        <w:rPr>
          <w:szCs w:val="28"/>
        </w:rPr>
      </w:pPr>
      <w:r w:rsidRPr="007D0918">
        <w:rPr>
          <w:szCs w:val="28"/>
        </w:rPr>
        <w:t>Возможность ручного ввода координат</w:t>
      </w:r>
    </w:p>
    <w:p w14:paraId="34ED7BE3" w14:textId="77777777" w:rsidR="007D0918" w:rsidRPr="007D0918" w:rsidRDefault="007D0918" w:rsidP="00E47CD7">
      <w:pPr>
        <w:pStyle w:val="a1"/>
        <w:numPr>
          <w:ilvl w:val="0"/>
          <w:numId w:val="135"/>
        </w:numPr>
        <w:rPr>
          <w:szCs w:val="28"/>
        </w:rPr>
      </w:pPr>
      <w:r w:rsidRPr="007D0918">
        <w:rPr>
          <w:szCs w:val="28"/>
        </w:rPr>
        <w:t>Интерактивный выбор точек кликом на карте</w:t>
      </w:r>
    </w:p>
    <w:p w14:paraId="15B67089" w14:textId="77777777" w:rsidR="007D0918" w:rsidRPr="007D0918" w:rsidRDefault="007D0918" w:rsidP="00E47CD7">
      <w:pPr>
        <w:pStyle w:val="a1"/>
        <w:numPr>
          <w:ilvl w:val="0"/>
          <w:numId w:val="135"/>
        </w:numPr>
        <w:rPr>
          <w:szCs w:val="28"/>
        </w:rPr>
      </w:pPr>
      <w:r w:rsidRPr="007D0918">
        <w:rPr>
          <w:szCs w:val="28"/>
        </w:rPr>
        <w:t>Визуальная обратная связь при выборе точек</w:t>
      </w:r>
    </w:p>
    <w:p w14:paraId="79011930" w14:textId="56A080C4" w:rsidR="007D0918" w:rsidRPr="007D0918" w:rsidRDefault="007D0918" w:rsidP="00E47CD7">
      <w:pPr>
        <w:pStyle w:val="a1"/>
        <w:numPr>
          <w:ilvl w:val="0"/>
          <w:numId w:val="134"/>
        </w:numPr>
        <w:rPr>
          <w:szCs w:val="28"/>
        </w:rPr>
      </w:pPr>
      <w:r>
        <w:rPr>
          <w:szCs w:val="28"/>
        </w:rPr>
        <w:t>Управление картой</w:t>
      </w:r>
      <w:r>
        <w:rPr>
          <w:szCs w:val="28"/>
          <w:lang w:val="en-US"/>
        </w:rPr>
        <w:t>:</w:t>
      </w:r>
    </w:p>
    <w:p w14:paraId="03FF8877" w14:textId="77777777" w:rsidR="007D0918" w:rsidRPr="007D0918" w:rsidRDefault="007D0918" w:rsidP="00E47CD7">
      <w:pPr>
        <w:pStyle w:val="a1"/>
        <w:numPr>
          <w:ilvl w:val="0"/>
          <w:numId w:val="136"/>
        </w:numPr>
        <w:rPr>
          <w:szCs w:val="28"/>
        </w:rPr>
      </w:pPr>
      <w:r w:rsidRPr="007D0918">
        <w:rPr>
          <w:szCs w:val="28"/>
        </w:rPr>
        <w:t>Масштабирование карты</w:t>
      </w:r>
    </w:p>
    <w:p w14:paraId="7D22FA4B" w14:textId="77777777" w:rsidR="007D0918" w:rsidRPr="007D0918" w:rsidRDefault="007D0918" w:rsidP="00E47CD7">
      <w:pPr>
        <w:pStyle w:val="a1"/>
        <w:numPr>
          <w:ilvl w:val="0"/>
          <w:numId w:val="136"/>
        </w:numPr>
        <w:rPr>
          <w:szCs w:val="28"/>
        </w:rPr>
      </w:pPr>
      <w:r w:rsidRPr="007D0918">
        <w:rPr>
          <w:szCs w:val="28"/>
        </w:rPr>
        <w:t>Перемещение по карте</w:t>
      </w:r>
    </w:p>
    <w:p w14:paraId="41E910DF" w14:textId="77777777" w:rsidR="007D0918" w:rsidRPr="007D0918" w:rsidRDefault="007D0918" w:rsidP="00E47CD7">
      <w:pPr>
        <w:pStyle w:val="a1"/>
        <w:numPr>
          <w:ilvl w:val="0"/>
          <w:numId w:val="136"/>
        </w:numPr>
        <w:rPr>
          <w:szCs w:val="28"/>
        </w:rPr>
      </w:pPr>
      <w:r w:rsidRPr="007D0918">
        <w:rPr>
          <w:szCs w:val="28"/>
        </w:rPr>
        <w:t>Автоматическое центрирование при построении маршрута</w:t>
      </w:r>
    </w:p>
    <w:p w14:paraId="6678B525" w14:textId="746729E9" w:rsidR="007D0918" w:rsidRDefault="007D0918" w:rsidP="00E47CD7">
      <w:pPr>
        <w:pStyle w:val="a1"/>
        <w:numPr>
          <w:ilvl w:val="0"/>
          <w:numId w:val="134"/>
        </w:numPr>
        <w:rPr>
          <w:szCs w:val="28"/>
          <w:lang w:val="en-US"/>
        </w:rPr>
      </w:pPr>
      <w:r>
        <w:rPr>
          <w:szCs w:val="28"/>
        </w:rPr>
        <w:t>Обработка ошибок</w:t>
      </w:r>
      <w:r>
        <w:rPr>
          <w:szCs w:val="28"/>
          <w:lang w:val="en-US"/>
        </w:rPr>
        <w:t>:</w:t>
      </w:r>
    </w:p>
    <w:p w14:paraId="6BF2B9B2" w14:textId="77777777" w:rsidR="007D0918" w:rsidRPr="007D0918" w:rsidRDefault="007D0918" w:rsidP="00E47CD7">
      <w:pPr>
        <w:pStyle w:val="a1"/>
        <w:numPr>
          <w:ilvl w:val="0"/>
          <w:numId w:val="137"/>
        </w:numPr>
        <w:rPr>
          <w:szCs w:val="28"/>
          <w:lang w:val="en-US"/>
        </w:rPr>
      </w:pPr>
      <w:proofErr w:type="spellStart"/>
      <w:r w:rsidRPr="007D0918">
        <w:rPr>
          <w:szCs w:val="28"/>
          <w:lang w:val="en-US"/>
        </w:rPr>
        <w:t>Информативные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сообщения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об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ошибках</w:t>
      </w:r>
      <w:proofErr w:type="spellEnd"/>
    </w:p>
    <w:p w14:paraId="59CAD175" w14:textId="77777777" w:rsidR="007D0918" w:rsidRPr="007D0918" w:rsidRDefault="007D0918" w:rsidP="00E47CD7">
      <w:pPr>
        <w:pStyle w:val="a1"/>
        <w:numPr>
          <w:ilvl w:val="0"/>
          <w:numId w:val="137"/>
        </w:numPr>
        <w:rPr>
          <w:szCs w:val="28"/>
          <w:lang w:val="en-US"/>
        </w:rPr>
      </w:pPr>
      <w:proofErr w:type="spellStart"/>
      <w:r w:rsidRPr="007D0918">
        <w:rPr>
          <w:szCs w:val="28"/>
          <w:lang w:val="en-US"/>
        </w:rPr>
        <w:t>Визуальная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индикация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проблемных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ситуаций</w:t>
      </w:r>
      <w:proofErr w:type="spellEnd"/>
    </w:p>
    <w:p w14:paraId="555938AF" w14:textId="5521A8C5" w:rsidR="002E0F92" w:rsidRDefault="007D0918" w:rsidP="00E47CD7">
      <w:pPr>
        <w:pStyle w:val="a1"/>
        <w:numPr>
          <w:ilvl w:val="0"/>
          <w:numId w:val="137"/>
        </w:numPr>
        <w:rPr>
          <w:szCs w:val="28"/>
          <w:lang w:val="en-US"/>
        </w:rPr>
      </w:pPr>
      <w:proofErr w:type="spellStart"/>
      <w:r w:rsidRPr="007D0918">
        <w:rPr>
          <w:szCs w:val="28"/>
          <w:lang w:val="en-US"/>
        </w:rPr>
        <w:t>Подсказки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по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исправлению</w:t>
      </w:r>
      <w:proofErr w:type="spellEnd"/>
      <w:r w:rsidRPr="007D0918">
        <w:rPr>
          <w:szCs w:val="28"/>
          <w:lang w:val="en-US"/>
        </w:rPr>
        <w:t xml:space="preserve"> </w:t>
      </w:r>
      <w:proofErr w:type="spellStart"/>
      <w:r w:rsidRPr="007D0918">
        <w:rPr>
          <w:szCs w:val="28"/>
          <w:lang w:val="en-US"/>
        </w:rPr>
        <w:t>ошибок</w:t>
      </w:r>
      <w:proofErr w:type="spellEnd"/>
    </w:p>
    <w:p w14:paraId="7ED91A40" w14:textId="011F2888" w:rsidR="0022251F" w:rsidRPr="00A36C8F" w:rsidRDefault="00E31C3E" w:rsidP="00A36C8F">
      <w:pPr>
        <w:pStyle w:val="3"/>
      </w:pPr>
      <w:r w:rsidRPr="00A36C8F">
        <w:t>Особенности реализации</w:t>
      </w:r>
    </w:p>
    <w:p w14:paraId="0D0AE1C8" w14:textId="16B5A6BA" w:rsidR="00E31C3E" w:rsidRPr="00E31C3E" w:rsidRDefault="00E31C3E" w:rsidP="00E47CD7">
      <w:pPr>
        <w:pStyle w:val="a1"/>
        <w:numPr>
          <w:ilvl w:val="0"/>
          <w:numId w:val="138"/>
        </w:numPr>
        <w:rPr>
          <w:szCs w:val="28"/>
        </w:rPr>
      </w:pPr>
      <w:r>
        <w:rPr>
          <w:szCs w:val="28"/>
        </w:rPr>
        <w:t>Технологический стек</w:t>
      </w:r>
      <w:r>
        <w:rPr>
          <w:szCs w:val="28"/>
          <w:lang w:val="en-US"/>
        </w:rPr>
        <w:t>:</w:t>
      </w:r>
    </w:p>
    <w:p w14:paraId="4F5FCB15" w14:textId="77777777" w:rsidR="00E31C3E" w:rsidRPr="00E31C3E" w:rsidRDefault="00E31C3E" w:rsidP="00E47CD7">
      <w:pPr>
        <w:pStyle w:val="a1"/>
        <w:numPr>
          <w:ilvl w:val="0"/>
          <w:numId w:val="139"/>
        </w:numPr>
        <w:rPr>
          <w:szCs w:val="28"/>
        </w:rPr>
      </w:pPr>
      <w:r w:rsidRPr="00E31C3E">
        <w:rPr>
          <w:szCs w:val="28"/>
        </w:rPr>
        <w:t>Использование Leaflet.js для работы с картой</w:t>
      </w:r>
    </w:p>
    <w:p w14:paraId="28FECA29" w14:textId="77777777" w:rsidR="00E31C3E" w:rsidRPr="00E31C3E" w:rsidRDefault="00E31C3E" w:rsidP="00E47CD7">
      <w:pPr>
        <w:pStyle w:val="a1"/>
        <w:numPr>
          <w:ilvl w:val="0"/>
          <w:numId w:val="139"/>
        </w:numPr>
        <w:rPr>
          <w:szCs w:val="28"/>
        </w:rPr>
      </w:pPr>
      <w:proofErr w:type="spellStart"/>
      <w:r w:rsidRPr="00E31C3E">
        <w:rPr>
          <w:szCs w:val="28"/>
        </w:rPr>
        <w:t>Bootstrap</w:t>
      </w:r>
      <w:proofErr w:type="spellEnd"/>
      <w:r w:rsidRPr="00E31C3E">
        <w:rPr>
          <w:szCs w:val="28"/>
        </w:rPr>
        <w:t xml:space="preserve"> для создания адаптивного интерфейса</w:t>
      </w:r>
    </w:p>
    <w:p w14:paraId="519E3F17" w14:textId="77777777" w:rsidR="00E31C3E" w:rsidRPr="00E31C3E" w:rsidRDefault="00E31C3E" w:rsidP="00E47CD7">
      <w:pPr>
        <w:pStyle w:val="a1"/>
        <w:numPr>
          <w:ilvl w:val="0"/>
          <w:numId w:val="139"/>
        </w:numPr>
        <w:rPr>
          <w:szCs w:val="28"/>
        </w:rPr>
      </w:pPr>
      <w:r w:rsidRPr="00E31C3E">
        <w:rPr>
          <w:szCs w:val="28"/>
        </w:rPr>
        <w:t>Чистый JavaScript для обработки пользовательских действий</w:t>
      </w:r>
    </w:p>
    <w:p w14:paraId="51C9EC6F" w14:textId="68FC5FFB" w:rsidR="00E31C3E" w:rsidRDefault="00E31C3E" w:rsidP="00E47CD7">
      <w:pPr>
        <w:pStyle w:val="a1"/>
        <w:numPr>
          <w:ilvl w:val="0"/>
          <w:numId w:val="138"/>
        </w:numPr>
        <w:rPr>
          <w:szCs w:val="28"/>
          <w:lang w:val="en-US"/>
        </w:rPr>
      </w:pPr>
      <w:r>
        <w:rPr>
          <w:szCs w:val="28"/>
        </w:rPr>
        <w:t>Оптимизация производительности</w:t>
      </w:r>
      <w:r>
        <w:rPr>
          <w:szCs w:val="28"/>
          <w:lang w:val="en-US"/>
        </w:rPr>
        <w:t>:</w:t>
      </w:r>
    </w:p>
    <w:p w14:paraId="7D86E4CD" w14:textId="77777777" w:rsidR="00E31C3E" w:rsidRPr="00E31C3E" w:rsidRDefault="00E31C3E" w:rsidP="00E47CD7">
      <w:pPr>
        <w:pStyle w:val="a1"/>
        <w:numPr>
          <w:ilvl w:val="0"/>
          <w:numId w:val="140"/>
        </w:numPr>
        <w:rPr>
          <w:szCs w:val="28"/>
          <w:lang w:val="en-US"/>
        </w:rPr>
      </w:pPr>
      <w:proofErr w:type="spellStart"/>
      <w:r w:rsidRPr="00E31C3E">
        <w:rPr>
          <w:szCs w:val="28"/>
          <w:lang w:val="en-US"/>
        </w:rPr>
        <w:t>Асинхронная</w:t>
      </w:r>
      <w:proofErr w:type="spellEnd"/>
      <w:r w:rsidRPr="00E31C3E">
        <w:rPr>
          <w:szCs w:val="28"/>
          <w:lang w:val="en-US"/>
        </w:rPr>
        <w:t xml:space="preserve"> </w:t>
      </w:r>
      <w:proofErr w:type="spellStart"/>
      <w:r w:rsidRPr="00E31C3E">
        <w:rPr>
          <w:szCs w:val="28"/>
          <w:lang w:val="en-US"/>
        </w:rPr>
        <w:t>загрузка</w:t>
      </w:r>
      <w:proofErr w:type="spellEnd"/>
      <w:r w:rsidRPr="00E31C3E">
        <w:rPr>
          <w:szCs w:val="28"/>
          <w:lang w:val="en-US"/>
        </w:rPr>
        <w:t xml:space="preserve"> </w:t>
      </w:r>
      <w:proofErr w:type="spellStart"/>
      <w:r w:rsidRPr="00E31C3E">
        <w:rPr>
          <w:szCs w:val="28"/>
          <w:lang w:val="en-US"/>
        </w:rPr>
        <w:t>данных</w:t>
      </w:r>
      <w:proofErr w:type="spellEnd"/>
    </w:p>
    <w:p w14:paraId="3B048016" w14:textId="77777777" w:rsidR="00E31C3E" w:rsidRPr="00E31C3E" w:rsidRDefault="00E31C3E" w:rsidP="00E47CD7">
      <w:pPr>
        <w:pStyle w:val="a1"/>
        <w:numPr>
          <w:ilvl w:val="0"/>
          <w:numId w:val="140"/>
        </w:numPr>
        <w:rPr>
          <w:szCs w:val="28"/>
          <w:lang w:val="en-US"/>
        </w:rPr>
      </w:pPr>
      <w:proofErr w:type="spellStart"/>
      <w:r w:rsidRPr="00E31C3E">
        <w:rPr>
          <w:szCs w:val="28"/>
          <w:lang w:val="en-US"/>
        </w:rPr>
        <w:t>Эффективная</w:t>
      </w:r>
      <w:proofErr w:type="spellEnd"/>
      <w:r w:rsidRPr="00E31C3E">
        <w:rPr>
          <w:szCs w:val="28"/>
          <w:lang w:val="en-US"/>
        </w:rPr>
        <w:t xml:space="preserve"> </w:t>
      </w:r>
      <w:proofErr w:type="spellStart"/>
      <w:r w:rsidRPr="00E31C3E">
        <w:rPr>
          <w:szCs w:val="28"/>
          <w:lang w:val="en-US"/>
        </w:rPr>
        <w:t>обработка</w:t>
      </w:r>
      <w:proofErr w:type="spellEnd"/>
      <w:r w:rsidRPr="00E31C3E">
        <w:rPr>
          <w:szCs w:val="28"/>
          <w:lang w:val="en-US"/>
        </w:rPr>
        <w:t xml:space="preserve"> </w:t>
      </w:r>
      <w:proofErr w:type="spellStart"/>
      <w:r w:rsidRPr="00E31C3E">
        <w:rPr>
          <w:szCs w:val="28"/>
          <w:lang w:val="en-US"/>
        </w:rPr>
        <w:t>событий</w:t>
      </w:r>
      <w:proofErr w:type="spellEnd"/>
    </w:p>
    <w:p w14:paraId="36B2B052" w14:textId="77777777" w:rsidR="00E31C3E" w:rsidRPr="00E31C3E" w:rsidRDefault="00E31C3E" w:rsidP="00E47CD7">
      <w:pPr>
        <w:pStyle w:val="a1"/>
        <w:numPr>
          <w:ilvl w:val="0"/>
          <w:numId w:val="140"/>
        </w:numPr>
        <w:rPr>
          <w:szCs w:val="28"/>
          <w:lang w:val="en-US"/>
        </w:rPr>
      </w:pPr>
      <w:proofErr w:type="spellStart"/>
      <w:r w:rsidRPr="00E31C3E">
        <w:rPr>
          <w:szCs w:val="28"/>
          <w:lang w:val="en-US"/>
        </w:rPr>
        <w:t>Оптимизированная</w:t>
      </w:r>
      <w:proofErr w:type="spellEnd"/>
      <w:r w:rsidRPr="00E31C3E">
        <w:rPr>
          <w:szCs w:val="28"/>
          <w:lang w:val="en-US"/>
        </w:rPr>
        <w:t xml:space="preserve"> </w:t>
      </w:r>
      <w:proofErr w:type="spellStart"/>
      <w:r w:rsidRPr="00E31C3E">
        <w:rPr>
          <w:szCs w:val="28"/>
          <w:lang w:val="en-US"/>
        </w:rPr>
        <w:t>перерисовка</w:t>
      </w:r>
      <w:proofErr w:type="spellEnd"/>
      <w:r w:rsidRPr="00E31C3E">
        <w:rPr>
          <w:szCs w:val="28"/>
          <w:lang w:val="en-US"/>
        </w:rPr>
        <w:t xml:space="preserve"> </w:t>
      </w:r>
      <w:proofErr w:type="spellStart"/>
      <w:r w:rsidRPr="00E31C3E">
        <w:rPr>
          <w:szCs w:val="28"/>
          <w:lang w:val="en-US"/>
        </w:rPr>
        <w:t>маршрутов</w:t>
      </w:r>
      <w:proofErr w:type="spellEnd"/>
    </w:p>
    <w:p w14:paraId="34FB1632" w14:textId="19825EF0" w:rsidR="00E31C3E" w:rsidRDefault="00E31C3E" w:rsidP="00E47CD7">
      <w:pPr>
        <w:pStyle w:val="a1"/>
        <w:numPr>
          <w:ilvl w:val="0"/>
          <w:numId w:val="138"/>
        </w:numPr>
        <w:rPr>
          <w:szCs w:val="28"/>
          <w:lang w:val="en-US"/>
        </w:rPr>
      </w:pPr>
      <w:r>
        <w:rPr>
          <w:szCs w:val="28"/>
        </w:rPr>
        <w:t>Пользовательский опыт</w:t>
      </w:r>
    </w:p>
    <w:p w14:paraId="2C7DBDCB" w14:textId="77777777" w:rsidR="00E31C3E" w:rsidRPr="00E31C3E" w:rsidRDefault="00E31C3E" w:rsidP="00E47CD7">
      <w:pPr>
        <w:pStyle w:val="a1"/>
        <w:numPr>
          <w:ilvl w:val="0"/>
          <w:numId w:val="141"/>
        </w:numPr>
        <w:rPr>
          <w:szCs w:val="28"/>
        </w:rPr>
      </w:pPr>
      <w:r w:rsidRPr="00E31C3E">
        <w:rPr>
          <w:szCs w:val="28"/>
        </w:rPr>
        <w:t>Интуитивно понятный интерфейс</w:t>
      </w:r>
    </w:p>
    <w:p w14:paraId="6EE6E105" w14:textId="77777777" w:rsidR="00E31C3E" w:rsidRPr="00E31C3E" w:rsidRDefault="00E31C3E" w:rsidP="00E47CD7">
      <w:pPr>
        <w:pStyle w:val="a1"/>
        <w:numPr>
          <w:ilvl w:val="0"/>
          <w:numId w:val="141"/>
        </w:numPr>
        <w:rPr>
          <w:szCs w:val="28"/>
        </w:rPr>
      </w:pPr>
      <w:r w:rsidRPr="00E31C3E">
        <w:rPr>
          <w:szCs w:val="28"/>
        </w:rPr>
        <w:lastRenderedPageBreak/>
        <w:t>Быстрая обратная связь</w:t>
      </w:r>
    </w:p>
    <w:p w14:paraId="3980E81E" w14:textId="01D073B1" w:rsidR="00E31C3E" w:rsidRDefault="00E31C3E" w:rsidP="00E47CD7">
      <w:pPr>
        <w:pStyle w:val="a1"/>
        <w:numPr>
          <w:ilvl w:val="0"/>
          <w:numId w:val="141"/>
        </w:numPr>
        <w:rPr>
          <w:szCs w:val="28"/>
        </w:rPr>
      </w:pPr>
      <w:r w:rsidRPr="00E31C3E">
        <w:rPr>
          <w:szCs w:val="28"/>
        </w:rPr>
        <w:t>Плавные анимации при обновлении данных</w:t>
      </w:r>
    </w:p>
    <w:p w14:paraId="530DE9D8" w14:textId="4540C62F" w:rsidR="003335C7" w:rsidRDefault="00A77667" w:rsidP="00A36C8F">
      <w:pPr>
        <w:pStyle w:val="2"/>
      </w:pPr>
      <w:r>
        <w:t>Тестирование и оценка эффективности</w:t>
      </w:r>
    </w:p>
    <w:p w14:paraId="60FFE592" w14:textId="465DCE5F" w:rsidR="00A77667" w:rsidRDefault="00A77667" w:rsidP="00A77667">
      <w:r>
        <w:t>Методология тестирования</w:t>
      </w:r>
    </w:p>
    <w:p w14:paraId="17C2E6BC" w14:textId="1C3F03ED" w:rsidR="00A77667" w:rsidRDefault="00A77667" w:rsidP="00A77667">
      <w:r>
        <w:t>В процессе разработки и оценки приложения было проведено комплексное тестирование различных аспектов системы</w:t>
      </w:r>
      <w:r w:rsidRPr="00A77667">
        <w:t>:</w:t>
      </w:r>
    </w:p>
    <w:p w14:paraId="4CE5948B" w14:textId="4C86867D" w:rsidR="00A77667" w:rsidRPr="00A77667" w:rsidRDefault="00A77667" w:rsidP="00E47CD7">
      <w:pPr>
        <w:pStyle w:val="a1"/>
        <w:numPr>
          <w:ilvl w:val="0"/>
          <w:numId w:val="142"/>
        </w:numPr>
      </w:pPr>
      <w:r>
        <w:t>Функциональное тестирование</w:t>
      </w:r>
      <w:r>
        <w:rPr>
          <w:lang w:val="en-US"/>
        </w:rPr>
        <w:t>:</w:t>
      </w:r>
    </w:p>
    <w:p w14:paraId="12A11D0C" w14:textId="77777777" w:rsidR="00A77667" w:rsidRDefault="00A77667" w:rsidP="00E47CD7">
      <w:pPr>
        <w:pStyle w:val="a1"/>
        <w:numPr>
          <w:ilvl w:val="0"/>
          <w:numId w:val="143"/>
        </w:numPr>
      </w:pPr>
      <w:r>
        <w:t>Проверка корректности построения маршрутов</w:t>
      </w:r>
    </w:p>
    <w:p w14:paraId="49E40B9B" w14:textId="77777777" w:rsidR="00A77667" w:rsidRDefault="00A77667" w:rsidP="00E47CD7">
      <w:pPr>
        <w:pStyle w:val="a1"/>
        <w:numPr>
          <w:ilvl w:val="0"/>
          <w:numId w:val="143"/>
        </w:numPr>
      </w:pPr>
      <w:r>
        <w:t>Тестирование различных типов маршрутов (автомобильный, пешеходный)</w:t>
      </w:r>
    </w:p>
    <w:p w14:paraId="4C9E26A1" w14:textId="77777777" w:rsidR="00A77667" w:rsidRDefault="00A77667" w:rsidP="00E47CD7">
      <w:pPr>
        <w:pStyle w:val="a1"/>
        <w:numPr>
          <w:ilvl w:val="0"/>
          <w:numId w:val="143"/>
        </w:numPr>
      </w:pPr>
      <w:r>
        <w:t>Валидация обработки граничных случаев</w:t>
      </w:r>
    </w:p>
    <w:p w14:paraId="5FE24E0A" w14:textId="0FAC2B18" w:rsidR="00A77667" w:rsidRDefault="00A77667" w:rsidP="00E47CD7">
      <w:pPr>
        <w:pStyle w:val="a1"/>
        <w:numPr>
          <w:ilvl w:val="0"/>
          <w:numId w:val="142"/>
        </w:numPr>
        <w:rPr>
          <w:lang w:val="en-US"/>
        </w:rPr>
      </w:pPr>
      <w:r>
        <w:t>Нагрузочное тестирование</w:t>
      </w:r>
      <w:r>
        <w:rPr>
          <w:lang w:val="en-US"/>
        </w:rPr>
        <w:t>:</w:t>
      </w:r>
    </w:p>
    <w:p w14:paraId="792417E8" w14:textId="77777777" w:rsidR="00A77667" w:rsidRPr="00A77667" w:rsidRDefault="00A77667" w:rsidP="00E47CD7">
      <w:pPr>
        <w:pStyle w:val="a1"/>
        <w:numPr>
          <w:ilvl w:val="0"/>
          <w:numId w:val="144"/>
        </w:numPr>
      </w:pPr>
      <w:r w:rsidRPr="00A77667">
        <w:t>Оценка времени отклика при различных нагрузках</w:t>
      </w:r>
    </w:p>
    <w:p w14:paraId="78B61E6E" w14:textId="77777777" w:rsidR="00A77667" w:rsidRPr="00A77667" w:rsidRDefault="00A77667" w:rsidP="00E47CD7">
      <w:pPr>
        <w:pStyle w:val="a1"/>
        <w:numPr>
          <w:ilvl w:val="0"/>
          <w:numId w:val="144"/>
        </w:numPr>
        <w:rPr>
          <w:lang w:val="en-US"/>
        </w:rPr>
      </w:pPr>
      <w:proofErr w:type="spellStart"/>
      <w:r w:rsidRPr="00A77667">
        <w:rPr>
          <w:lang w:val="en-US"/>
        </w:rPr>
        <w:t>Тестирование</w:t>
      </w:r>
      <w:proofErr w:type="spellEnd"/>
      <w:r w:rsidRPr="00A77667">
        <w:rPr>
          <w:lang w:val="en-US"/>
        </w:rPr>
        <w:t xml:space="preserve"> </w:t>
      </w:r>
      <w:proofErr w:type="spellStart"/>
      <w:r w:rsidRPr="00A77667">
        <w:rPr>
          <w:lang w:val="en-US"/>
        </w:rPr>
        <w:t>производительности</w:t>
      </w:r>
      <w:proofErr w:type="spellEnd"/>
      <w:r w:rsidRPr="00A77667">
        <w:rPr>
          <w:lang w:val="en-US"/>
        </w:rPr>
        <w:t xml:space="preserve"> </w:t>
      </w:r>
      <w:proofErr w:type="spellStart"/>
      <w:r w:rsidRPr="00A77667">
        <w:rPr>
          <w:lang w:val="en-US"/>
        </w:rPr>
        <w:t>кэширования</w:t>
      </w:r>
      <w:proofErr w:type="spellEnd"/>
    </w:p>
    <w:p w14:paraId="5AFDEC8B" w14:textId="3B4EBF9A" w:rsidR="00A77667" w:rsidRDefault="00A77667" w:rsidP="00E47CD7">
      <w:pPr>
        <w:pStyle w:val="a1"/>
        <w:numPr>
          <w:ilvl w:val="0"/>
          <w:numId w:val="144"/>
        </w:numPr>
        <w:rPr>
          <w:lang w:val="en-US"/>
        </w:rPr>
      </w:pPr>
      <w:proofErr w:type="spellStart"/>
      <w:r w:rsidRPr="00A77667">
        <w:rPr>
          <w:lang w:val="en-US"/>
        </w:rPr>
        <w:t>Анализ</w:t>
      </w:r>
      <w:proofErr w:type="spellEnd"/>
      <w:r w:rsidRPr="00A77667">
        <w:rPr>
          <w:lang w:val="en-US"/>
        </w:rPr>
        <w:t xml:space="preserve"> </w:t>
      </w:r>
      <w:proofErr w:type="spellStart"/>
      <w:r w:rsidRPr="00A77667">
        <w:rPr>
          <w:lang w:val="en-US"/>
        </w:rPr>
        <w:t>потребления</w:t>
      </w:r>
      <w:proofErr w:type="spellEnd"/>
      <w:r w:rsidRPr="00A77667">
        <w:rPr>
          <w:lang w:val="en-US"/>
        </w:rPr>
        <w:t xml:space="preserve"> </w:t>
      </w:r>
      <w:proofErr w:type="spellStart"/>
      <w:r w:rsidRPr="00A77667">
        <w:rPr>
          <w:lang w:val="en-US"/>
        </w:rPr>
        <w:t>ресурсов</w:t>
      </w:r>
      <w:proofErr w:type="spellEnd"/>
      <w:r w:rsidRPr="00A77667">
        <w:rPr>
          <w:lang w:val="en-US"/>
        </w:rPr>
        <w:t xml:space="preserve"> </w:t>
      </w:r>
      <w:proofErr w:type="spellStart"/>
      <w:r w:rsidRPr="00A77667">
        <w:rPr>
          <w:lang w:val="en-US"/>
        </w:rPr>
        <w:t>сервера</w:t>
      </w:r>
      <w:proofErr w:type="spellEnd"/>
    </w:p>
    <w:p w14:paraId="57193A9B" w14:textId="4291C4DE" w:rsidR="00A77667" w:rsidRDefault="003A017A" w:rsidP="003A017A">
      <w:pPr>
        <w:pStyle w:val="a1"/>
        <w:numPr>
          <w:ilvl w:val="0"/>
          <w:numId w:val="0"/>
        </w:numPr>
        <w:rPr>
          <w:lang w:val="en-US"/>
        </w:rPr>
      </w:pPr>
      <w:r>
        <w:t>Сравнение производительности алгоритмов</w:t>
      </w:r>
    </w:p>
    <w:p w14:paraId="6D3A558F" w14:textId="15ADA68D" w:rsidR="003A017A" w:rsidRDefault="003A017A" w:rsidP="003A017A">
      <w:pPr>
        <w:pStyle w:val="a1"/>
        <w:numPr>
          <w:ilvl w:val="0"/>
          <w:numId w:val="0"/>
        </w:numPr>
      </w:pPr>
      <w:r>
        <w:t>Особое внимание было уделено сравнению эффективности классического и модифицированного алгоритмов Дейкстры</w:t>
      </w:r>
      <w:r w:rsidRPr="003A017A">
        <w:t>:</w:t>
      </w:r>
    </w:p>
    <w:p w14:paraId="41DB2399" w14:textId="33A9BBC1" w:rsidR="003A017A" w:rsidRPr="007B50BF" w:rsidRDefault="007B50BF" w:rsidP="00E47CD7">
      <w:pPr>
        <w:pStyle w:val="a1"/>
        <w:numPr>
          <w:ilvl w:val="0"/>
          <w:numId w:val="145"/>
        </w:numPr>
      </w:pPr>
      <w:r>
        <w:t>Временные характеристики</w:t>
      </w:r>
      <w:r>
        <w:rPr>
          <w:lang w:val="en-US"/>
        </w:rPr>
        <w:t>:</w:t>
      </w:r>
    </w:p>
    <w:tbl>
      <w:tblPr>
        <w:tblStyle w:val="afb"/>
        <w:tblW w:w="0" w:type="auto"/>
        <w:tblInd w:w="720" w:type="dxa"/>
        <w:tblLook w:val="04A0" w:firstRow="1" w:lastRow="0" w:firstColumn="1" w:lastColumn="0" w:noHBand="0" w:noVBand="1"/>
      </w:tblPr>
      <w:tblGrid>
        <w:gridCol w:w="2602"/>
        <w:gridCol w:w="2224"/>
        <w:gridCol w:w="2201"/>
        <w:gridCol w:w="2215"/>
      </w:tblGrid>
      <w:tr w:rsidR="00363D63" w14:paraId="4DDDC75D" w14:textId="77777777" w:rsidTr="007B50BF">
        <w:tc>
          <w:tcPr>
            <w:tcW w:w="2490" w:type="dxa"/>
          </w:tcPr>
          <w:p w14:paraId="237CE5DC" w14:textId="72A479A6" w:rsidR="007B50BF" w:rsidRPr="007B50BF" w:rsidRDefault="007B50BF" w:rsidP="007B50BF">
            <w:pPr>
              <w:pStyle w:val="a1"/>
              <w:numPr>
                <w:ilvl w:val="0"/>
                <w:numId w:val="0"/>
              </w:numPr>
            </w:pPr>
            <w:r>
              <w:t>Тип алгоритма</w:t>
            </w:r>
          </w:p>
        </w:tc>
        <w:tc>
          <w:tcPr>
            <w:tcW w:w="2490" w:type="dxa"/>
          </w:tcPr>
          <w:p w14:paraId="098ADB94" w14:textId="1E958BA8" w:rsidR="007B50BF" w:rsidRDefault="007B50BF" w:rsidP="007B50BF">
            <w:pPr>
              <w:pStyle w:val="a1"/>
              <w:numPr>
                <w:ilvl w:val="0"/>
                <w:numId w:val="0"/>
              </w:numPr>
            </w:pPr>
            <w:r>
              <w:t>Короткий маршрут</w:t>
            </w:r>
          </w:p>
        </w:tc>
        <w:tc>
          <w:tcPr>
            <w:tcW w:w="2491" w:type="dxa"/>
          </w:tcPr>
          <w:p w14:paraId="2F166827" w14:textId="084CF7DD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Средний маршрут</w:t>
            </w:r>
          </w:p>
        </w:tc>
        <w:tc>
          <w:tcPr>
            <w:tcW w:w="2491" w:type="dxa"/>
          </w:tcPr>
          <w:p w14:paraId="09A65A2B" w14:textId="1CE364BB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Длинный маршрут</w:t>
            </w:r>
          </w:p>
        </w:tc>
      </w:tr>
      <w:tr w:rsidR="00363D63" w14:paraId="05CD90E0" w14:textId="77777777" w:rsidTr="007B50BF">
        <w:tc>
          <w:tcPr>
            <w:tcW w:w="2490" w:type="dxa"/>
          </w:tcPr>
          <w:p w14:paraId="503606E9" w14:textId="4CFC8FB3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Классический</w:t>
            </w:r>
          </w:p>
        </w:tc>
        <w:tc>
          <w:tcPr>
            <w:tcW w:w="2490" w:type="dxa"/>
          </w:tcPr>
          <w:p w14:paraId="43B40777" w14:textId="58DD8C50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 100</w:t>
            </w:r>
            <w:r>
              <w:t xml:space="preserve"> </w:t>
            </w:r>
            <w:proofErr w:type="spellStart"/>
            <w:r>
              <w:t>мс</w:t>
            </w:r>
            <w:proofErr w:type="spellEnd"/>
          </w:p>
        </w:tc>
        <w:tc>
          <w:tcPr>
            <w:tcW w:w="2491" w:type="dxa"/>
          </w:tcPr>
          <w:p w14:paraId="6C8F2C81" w14:textId="16F91B54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</w:t>
            </w:r>
            <w:r>
              <w:rPr>
                <w:b/>
                <w:bCs/>
              </w:rPr>
              <w:t xml:space="preserve"> </w:t>
            </w:r>
            <w:r>
              <w:t xml:space="preserve">250 </w:t>
            </w:r>
            <w:proofErr w:type="spellStart"/>
            <w:r>
              <w:t>мс</w:t>
            </w:r>
            <w:proofErr w:type="spellEnd"/>
          </w:p>
        </w:tc>
        <w:tc>
          <w:tcPr>
            <w:tcW w:w="2491" w:type="dxa"/>
          </w:tcPr>
          <w:p w14:paraId="4BAB4D9E" w14:textId="008C8682" w:rsidR="007B50BF" w:rsidRPr="00363D63" w:rsidRDefault="00363D63" w:rsidP="007B50BF">
            <w:pPr>
              <w:pStyle w:val="a1"/>
              <w:numPr>
                <w:ilvl w:val="0"/>
                <w:numId w:val="0"/>
              </w:numPr>
              <w:rPr>
                <w:b/>
                <w:bCs/>
              </w:rPr>
            </w:pPr>
            <w:r>
              <w:rPr>
                <w:lang w:val="en-US"/>
              </w:rPr>
              <w:t>~</w:t>
            </w:r>
            <w:r>
              <w:t xml:space="preserve"> 500 </w:t>
            </w:r>
            <w:proofErr w:type="spellStart"/>
            <w:r>
              <w:t>мс</w:t>
            </w:r>
            <w:proofErr w:type="spellEnd"/>
          </w:p>
        </w:tc>
      </w:tr>
      <w:tr w:rsidR="00363D63" w14:paraId="15EC7EB6" w14:textId="77777777" w:rsidTr="007B50BF">
        <w:tc>
          <w:tcPr>
            <w:tcW w:w="2490" w:type="dxa"/>
          </w:tcPr>
          <w:p w14:paraId="3A3B991F" w14:textId="22D98976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Оптимизированный</w:t>
            </w:r>
          </w:p>
        </w:tc>
        <w:tc>
          <w:tcPr>
            <w:tcW w:w="2490" w:type="dxa"/>
          </w:tcPr>
          <w:p w14:paraId="1B6E1980" w14:textId="55169371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</w:t>
            </w:r>
            <w:r>
              <w:t xml:space="preserve"> 30 </w:t>
            </w:r>
            <w:proofErr w:type="spellStart"/>
            <w:r>
              <w:t>мс</w:t>
            </w:r>
            <w:proofErr w:type="spellEnd"/>
          </w:p>
        </w:tc>
        <w:tc>
          <w:tcPr>
            <w:tcW w:w="2491" w:type="dxa"/>
          </w:tcPr>
          <w:p w14:paraId="69D4F1CE" w14:textId="01BE8FB5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</w:t>
            </w:r>
            <w:r>
              <w:t xml:space="preserve"> 80 </w:t>
            </w:r>
            <w:proofErr w:type="spellStart"/>
            <w:r>
              <w:t>мс</w:t>
            </w:r>
            <w:proofErr w:type="spellEnd"/>
          </w:p>
        </w:tc>
        <w:tc>
          <w:tcPr>
            <w:tcW w:w="2491" w:type="dxa"/>
          </w:tcPr>
          <w:p w14:paraId="294D4F6B" w14:textId="0A9856D5" w:rsidR="007B50BF" w:rsidRPr="00363D63" w:rsidRDefault="00363D63" w:rsidP="007B50BF">
            <w:pPr>
              <w:pStyle w:val="a1"/>
              <w:numPr>
                <w:ilvl w:val="0"/>
                <w:numId w:val="0"/>
              </w:numPr>
              <w:rPr>
                <w:b/>
                <w:bCs/>
              </w:rPr>
            </w:pPr>
            <w:r>
              <w:rPr>
                <w:lang w:val="en-US"/>
              </w:rPr>
              <w:t>~</w:t>
            </w:r>
            <w:r>
              <w:t xml:space="preserve"> 150 </w:t>
            </w:r>
            <w:proofErr w:type="spellStart"/>
            <w:r>
              <w:t>мс</w:t>
            </w:r>
            <w:proofErr w:type="spellEnd"/>
          </w:p>
        </w:tc>
      </w:tr>
    </w:tbl>
    <w:p w14:paraId="05A1837E" w14:textId="203E29DB" w:rsidR="00E659FF" w:rsidRDefault="00E659FF" w:rsidP="007B50BF">
      <w:pPr>
        <w:pStyle w:val="a1"/>
        <w:numPr>
          <w:ilvl w:val="0"/>
          <w:numId w:val="0"/>
        </w:numPr>
        <w:ind w:left="720"/>
      </w:pPr>
    </w:p>
    <w:p w14:paraId="0BD86910" w14:textId="6FA6D565" w:rsidR="00E659FF" w:rsidRPr="00E659FF" w:rsidRDefault="00E659FF" w:rsidP="00E47CD7">
      <w:pPr>
        <w:pStyle w:val="a1"/>
        <w:numPr>
          <w:ilvl w:val="0"/>
          <w:numId w:val="145"/>
        </w:numPr>
      </w:pPr>
      <w:r>
        <w:lastRenderedPageBreak/>
        <w:t>Использование памяти</w:t>
      </w:r>
      <w:r>
        <w:rPr>
          <w:lang w:val="en-US"/>
        </w:rPr>
        <w:t>:</w:t>
      </w:r>
    </w:p>
    <w:p w14:paraId="0BBCC7B9" w14:textId="77777777" w:rsidR="00E659FF" w:rsidRDefault="00E659FF" w:rsidP="00E47CD7">
      <w:pPr>
        <w:pStyle w:val="a1"/>
        <w:numPr>
          <w:ilvl w:val="0"/>
          <w:numId w:val="146"/>
        </w:numPr>
      </w:pPr>
      <w:r>
        <w:t>Классический алгоритм: O(V²) памяти</w:t>
      </w:r>
    </w:p>
    <w:p w14:paraId="6446CD09" w14:textId="77777777" w:rsidR="00E659FF" w:rsidRDefault="00E659FF" w:rsidP="00E47CD7">
      <w:pPr>
        <w:pStyle w:val="a1"/>
        <w:numPr>
          <w:ilvl w:val="0"/>
          <w:numId w:val="146"/>
        </w:numPr>
      </w:pPr>
      <w:r>
        <w:t>Оптимизированный алгоритм: O(V + E) памяти</w:t>
      </w:r>
    </w:p>
    <w:p w14:paraId="0B34C164" w14:textId="77777777" w:rsidR="00E659FF" w:rsidRDefault="00E659FF" w:rsidP="00E47CD7">
      <w:pPr>
        <w:pStyle w:val="a1"/>
        <w:numPr>
          <w:ilvl w:val="0"/>
          <w:numId w:val="146"/>
        </w:numPr>
      </w:pPr>
      <w:r>
        <w:t>Практическая экономия памяти: 30-40%</w:t>
      </w:r>
    </w:p>
    <w:p w14:paraId="6E5567F1" w14:textId="4502A2B7" w:rsidR="00E659FF" w:rsidRDefault="00E659FF" w:rsidP="00A36C8F">
      <w:pPr>
        <w:pStyle w:val="3"/>
      </w:pPr>
      <w:r>
        <w:t>Анализ результатов</w:t>
      </w:r>
    </w:p>
    <w:p w14:paraId="1527A9AE" w14:textId="6F21DA69" w:rsidR="00E659FF" w:rsidRDefault="00E659FF" w:rsidP="00E659FF">
      <w:pPr>
        <w:pStyle w:val="a1"/>
        <w:numPr>
          <w:ilvl w:val="0"/>
          <w:numId w:val="0"/>
        </w:numPr>
      </w:pPr>
      <w:r>
        <w:t>Точность построения маршрутов</w:t>
      </w:r>
    </w:p>
    <w:p w14:paraId="13E2F80F" w14:textId="4A30F68F" w:rsidR="000675FB" w:rsidRDefault="000675FB" w:rsidP="00E47CD7">
      <w:pPr>
        <w:pStyle w:val="a1"/>
        <w:numPr>
          <w:ilvl w:val="0"/>
          <w:numId w:val="147"/>
        </w:numPr>
      </w:pPr>
      <w:r>
        <w:t>Качество маршрутизации</w:t>
      </w:r>
      <w:r>
        <w:rPr>
          <w:lang w:val="en-US"/>
        </w:rPr>
        <w:t>:</w:t>
      </w:r>
    </w:p>
    <w:p w14:paraId="21E719CD" w14:textId="77777777" w:rsidR="000675FB" w:rsidRDefault="000675FB" w:rsidP="00E47CD7">
      <w:pPr>
        <w:pStyle w:val="a1"/>
        <w:numPr>
          <w:ilvl w:val="0"/>
          <w:numId w:val="148"/>
        </w:numPr>
      </w:pPr>
      <w:r>
        <w:t>Корректное определение ближайших узлов</w:t>
      </w:r>
    </w:p>
    <w:p w14:paraId="39D5A2BE" w14:textId="77777777" w:rsidR="000675FB" w:rsidRDefault="000675FB" w:rsidP="00E47CD7">
      <w:pPr>
        <w:pStyle w:val="a1"/>
        <w:numPr>
          <w:ilvl w:val="0"/>
          <w:numId w:val="148"/>
        </w:numPr>
      </w:pPr>
      <w:r>
        <w:t>Оптимальный выбор промежуточных точек</w:t>
      </w:r>
    </w:p>
    <w:p w14:paraId="5931FF69" w14:textId="62B81390" w:rsidR="005D7A44" w:rsidRDefault="000675FB" w:rsidP="00E47CD7">
      <w:pPr>
        <w:pStyle w:val="a1"/>
        <w:numPr>
          <w:ilvl w:val="0"/>
          <w:numId w:val="148"/>
        </w:numPr>
      </w:pPr>
      <w:r>
        <w:t>Соблюдение ограничений движения</w:t>
      </w:r>
    </w:p>
    <w:p w14:paraId="4AD36C14" w14:textId="1E2E3B65" w:rsidR="005D7A44" w:rsidRDefault="005D7A44" w:rsidP="005D7A44">
      <w:pPr>
        <w:pStyle w:val="a1"/>
        <w:numPr>
          <w:ilvl w:val="0"/>
          <w:numId w:val="0"/>
        </w:numPr>
      </w:pPr>
      <w:r>
        <w:t>Производительность системы</w:t>
      </w:r>
    </w:p>
    <w:p w14:paraId="6EA963E3" w14:textId="522B8F10" w:rsidR="005D7A44" w:rsidRPr="005D7A44" w:rsidRDefault="005D7A44" w:rsidP="00E47CD7">
      <w:pPr>
        <w:pStyle w:val="a1"/>
        <w:numPr>
          <w:ilvl w:val="0"/>
          <w:numId w:val="149"/>
        </w:numPr>
      </w:pPr>
      <w:r>
        <w:t>Время отклика</w:t>
      </w:r>
      <w:r>
        <w:rPr>
          <w:lang w:val="en-US"/>
        </w:rPr>
        <w:t>:</w:t>
      </w:r>
    </w:p>
    <w:p w14:paraId="60307FB6" w14:textId="77777777" w:rsidR="005D7A44" w:rsidRDefault="005D7A44" w:rsidP="00E47CD7">
      <w:pPr>
        <w:pStyle w:val="a1"/>
        <w:numPr>
          <w:ilvl w:val="0"/>
          <w:numId w:val="150"/>
        </w:numPr>
      </w:pPr>
      <w:r>
        <w:t xml:space="preserve">Среднее время построения маршрута: 100-150 </w:t>
      </w:r>
      <w:proofErr w:type="spellStart"/>
      <w:r>
        <w:t>мс</w:t>
      </w:r>
      <w:proofErr w:type="spellEnd"/>
    </w:p>
    <w:p w14:paraId="3FA061D4" w14:textId="77777777" w:rsidR="005D7A44" w:rsidRDefault="005D7A44" w:rsidP="00E47CD7">
      <w:pPr>
        <w:pStyle w:val="a1"/>
        <w:numPr>
          <w:ilvl w:val="0"/>
          <w:numId w:val="150"/>
        </w:numPr>
      </w:pPr>
      <w:r>
        <w:t>Время загрузки интерфейса: &lt; 1 секунды</w:t>
      </w:r>
    </w:p>
    <w:p w14:paraId="06D5CD66" w14:textId="77777777" w:rsidR="005D7A44" w:rsidRDefault="005D7A44" w:rsidP="00E47CD7">
      <w:pPr>
        <w:pStyle w:val="a1"/>
        <w:numPr>
          <w:ilvl w:val="0"/>
          <w:numId w:val="150"/>
        </w:numPr>
      </w:pPr>
      <w:r>
        <w:t xml:space="preserve">Время обновления карты: &lt; 50 </w:t>
      </w:r>
      <w:proofErr w:type="spellStart"/>
      <w:r>
        <w:t>мс</w:t>
      </w:r>
      <w:proofErr w:type="spellEnd"/>
    </w:p>
    <w:p w14:paraId="6C1C42C2" w14:textId="7CD47D61" w:rsidR="005D7A44" w:rsidRPr="005D7A44" w:rsidRDefault="005D7A44" w:rsidP="00E47CD7">
      <w:pPr>
        <w:pStyle w:val="a1"/>
        <w:numPr>
          <w:ilvl w:val="0"/>
          <w:numId w:val="149"/>
        </w:numPr>
      </w:pPr>
      <w:r>
        <w:t>Эффективность кэширования</w:t>
      </w:r>
      <w:r>
        <w:rPr>
          <w:lang w:val="en-US"/>
        </w:rPr>
        <w:t>:</w:t>
      </w:r>
    </w:p>
    <w:p w14:paraId="5EEF0EA6" w14:textId="77777777" w:rsidR="005D7A44" w:rsidRDefault="005D7A44" w:rsidP="00E47CD7">
      <w:pPr>
        <w:pStyle w:val="a1"/>
        <w:numPr>
          <w:ilvl w:val="0"/>
          <w:numId w:val="151"/>
        </w:numPr>
      </w:pPr>
      <w:r>
        <w:t>Процент попаданий в кэш: ~60%</w:t>
      </w:r>
    </w:p>
    <w:p w14:paraId="1411D192" w14:textId="77777777" w:rsidR="005D7A44" w:rsidRDefault="005D7A44" w:rsidP="00E47CD7">
      <w:pPr>
        <w:pStyle w:val="a1"/>
        <w:numPr>
          <w:ilvl w:val="0"/>
          <w:numId w:val="151"/>
        </w:numPr>
      </w:pPr>
      <w:r>
        <w:t>Уменьшение времени отклика при повторных запросах: до 90%</w:t>
      </w:r>
    </w:p>
    <w:p w14:paraId="0AA18AA9" w14:textId="77777777" w:rsidR="005D7A44" w:rsidRDefault="005D7A44" w:rsidP="00E47CD7">
      <w:pPr>
        <w:pStyle w:val="a1"/>
        <w:numPr>
          <w:ilvl w:val="0"/>
          <w:numId w:val="151"/>
        </w:numPr>
      </w:pPr>
      <w:r>
        <w:t>Оптимальное использование памяти</w:t>
      </w:r>
    </w:p>
    <w:p w14:paraId="46A9EB80" w14:textId="0F8AB9B1" w:rsidR="0069278C" w:rsidRDefault="0069278C" w:rsidP="00A36C8F">
      <w:pPr>
        <w:pStyle w:val="3"/>
      </w:pPr>
      <w:r>
        <w:t>Направление дальнейшего развития</w:t>
      </w:r>
    </w:p>
    <w:p w14:paraId="6469A307" w14:textId="7F6BB9BE" w:rsidR="0069278C" w:rsidRDefault="0069278C" w:rsidP="0069278C">
      <w:pPr>
        <w:pStyle w:val="a1"/>
        <w:numPr>
          <w:ilvl w:val="0"/>
          <w:numId w:val="0"/>
        </w:numPr>
      </w:pPr>
      <w:r w:rsidRPr="0069278C">
        <w:t>На основе проведенного тестирования были определены следующие направления для улучшения системы:</w:t>
      </w:r>
    </w:p>
    <w:p w14:paraId="62C1BB1D" w14:textId="36EBC2A3" w:rsidR="0069278C" w:rsidRPr="0069278C" w:rsidRDefault="0069278C" w:rsidP="00E47CD7">
      <w:pPr>
        <w:pStyle w:val="a1"/>
        <w:numPr>
          <w:ilvl w:val="0"/>
          <w:numId w:val="152"/>
        </w:numPr>
      </w:pPr>
      <w:r>
        <w:t>Оптимизация алгоритмов</w:t>
      </w:r>
      <w:r>
        <w:rPr>
          <w:lang w:val="en-US"/>
        </w:rPr>
        <w:t>:</w:t>
      </w:r>
    </w:p>
    <w:p w14:paraId="4A1CCDD6" w14:textId="77777777" w:rsidR="0069278C" w:rsidRDefault="0069278C" w:rsidP="00E47CD7">
      <w:pPr>
        <w:pStyle w:val="a1"/>
        <w:numPr>
          <w:ilvl w:val="0"/>
          <w:numId w:val="153"/>
        </w:numPr>
      </w:pPr>
      <w:r>
        <w:t>Внедрение эвристических методов</w:t>
      </w:r>
    </w:p>
    <w:p w14:paraId="4E117331" w14:textId="77777777" w:rsidR="0069278C" w:rsidRDefault="0069278C" w:rsidP="00E47CD7">
      <w:pPr>
        <w:pStyle w:val="a1"/>
        <w:numPr>
          <w:ilvl w:val="0"/>
          <w:numId w:val="153"/>
        </w:numPr>
      </w:pPr>
      <w:r>
        <w:lastRenderedPageBreak/>
        <w:t>Улучшение алгоритма поиска ближайших узлов</w:t>
      </w:r>
    </w:p>
    <w:p w14:paraId="0E7D0096" w14:textId="77777777" w:rsidR="0069278C" w:rsidRDefault="0069278C" w:rsidP="00E47CD7">
      <w:pPr>
        <w:pStyle w:val="a1"/>
        <w:numPr>
          <w:ilvl w:val="0"/>
          <w:numId w:val="153"/>
        </w:numPr>
      </w:pPr>
      <w:r>
        <w:t>Оптимизация структур данных</w:t>
      </w:r>
    </w:p>
    <w:p w14:paraId="0D96CB06" w14:textId="25846AAF" w:rsidR="0069278C" w:rsidRPr="0069278C" w:rsidRDefault="0069278C" w:rsidP="00E47CD7">
      <w:pPr>
        <w:pStyle w:val="a1"/>
        <w:numPr>
          <w:ilvl w:val="0"/>
          <w:numId w:val="152"/>
        </w:numPr>
      </w:pPr>
      <w:r>
        <w:t>Улучшение пользовательского опыта</w:t>
      </w:r>
      <w:r>
        <w:rPr>
          <w:lang w:val="en-US"/>
        </w:rPr>
        <w:t>:</w:t>
      </w:r>
    </w:p>
    <w:p w14:paraId="71E4E936" w14:textId="77777777" w:rsidR="0069278C" w:rsidRDefault="0069278C" w:rsidP="00E47CD7">
      <w:pPr>
        <w:pStyle w:val="a1"/>
        <w:numPr>
          <w:ilvl w:val="0"/>
          <w:numId w:val="154"/>
        </w:numPr>
      </w:pPr>
      <w:r>
        <w:t>Добавление предварительного просмотра маршрута</w:t>
      </w:r>
    </w:p>
    <w:p w14:paraId="75D3B819" w14:textId="77777777" w:rsidR="0069278C" w:rsidRDefault="0069278C" w:rsidP="00E47CD7">
      <w:pPr>
        <w:pStyle w:val="a1"/>
        <w:numPr>
          <w:ilvl w:val="0"/>
          <w:numId w:val="154"/>
        </w:numPr>
      </w:pPr>
      <w:r>
        <w:t>Реализация альтернативных маршрутов</w:t>
      </w:r>
    </w:p>
    <w:p w14:paraId="63FD9197" w14:textId="3CEA162E" w:rsidR="0069278C" w:rsidRDefault="0069278C" w:rsidP="00E47CD7">
      <w:pPr>
        <w:pStyle w:val="a1"/>
        <w:numPr>
          <w:ilvl w:val="0"/>
          <w:numId w:val="154"/>
        </w:numPr>
      </w:pPr>
      <w:r>
        <w:t>Улучшение информативности интерфейса</w:t>
      </w:r>
    </w:p>
    <w:p w14:paraId="7B61AE29" w14:textId="44217441" w:rsidR="0069278C" w:rsidRDefault="0069278C" w:rsidP="00E47CD7">
      <w:pPr>
        <w:pStyle w:val="a1"/>
        <w:numPr>
          <w:ilvl w:val="0"/>
          <w:numId w:val="152"/>
        </w:numPr>
        <w:rPr>
          <w:lang w:val="en-US"/>
        </w:rPr>
      </w:pPr>
      <w:r>
        <w:t>Расширение функциональности</w:t>
      </w:r>
      <w:r>
        <w:rPr>
          <w:lang w:val="en-US"/>
        </w:rPr>
        <w:t>:</w:t>
      </w:r>
    </w:p>
    <w:p w14:paraId="3E80173D" w14:textId="77777777" w:rsidR="0069278C" w:rsidRPr="0069278C" w:rsidRDefault="0069278C" w:rsidP="00E47CD7">
      <w:pPr>
        <w:pStyle w:val="a1"/>
        <w:numPr>
          <w:ilvl w:val="0"/>
          <w:numId w:val="155"/>
        </w:numPr>
        <w:rPr>
          <w:lang w:val="en-US"/>
        </w:rPr>
      </w:pPr>
      <w:proofErr w:type="spellStart"/>
      <w:r w:rsidRPr="0069278C">
        <w:rPr>
          <w:lang w:val="en-US"/>
        </w:rPr>
        <w:t>Добавление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новых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типов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маршрутов</w:t>
      </w:r>
      <w:proofErr w:type="spellEnd"/>
    </w:p>
    <w:p w14:paraId="530859E6" w14:textId="77777777" w:rsidR="0069278C" w:rsidRPr="0069278C" w:rsidRDefault="0069278C" w:rsidP="00E47CD7">
      <w:pPr>
        <w:pStyle w:val="a1"/>
        <w:numPr>
          <w:ilvl w:val="0"/>
          <w:numId w:val="155"/>
        </w:numPr>
        <w:rPr>
          <w:lang w:val="en-US"/>
        </w:rPr>
      </w:pPr>
      <w:proofErr w:type="spellStart"/>
      <w:r w:rsidRPr="0069278C">
        <w:rPr>
          <w:lang w:val="en-US"/>
        </w:rPr>
        <w:t>Интеграция</w:t>
      </w:r>
      <w:proofErr w:type="spellEnd"/>
      <w:r w:rsidRPr="0069278C">
        <w:rPr>
          <w:lang w:val="en-US"/>
        </w:rPr>
        <w:t xml:space="preserve"> с </w:t>
      </w:r>
      <w:proofErr w:type="spellStart"/>
      <w:r w:rsidRPr="0069278C">
        <w:rPr>
          <w:lang w:val="en-US"/>
        </w:rPr>
        <w:t>внешними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сервисами</w:t>
      </w:r>
      <w:proofErr w:type="spellEnd"/>
    </w:p>
    <w:p w14:paraId="1D591310" w14:textId="77777777" w:rsidR="00722900" w:rsidRDefault="0069278C" w:rsidP="00722900">
      <w:pPr>
        <w:pStyle w:val="a1"/>
        <w:numPr>
          <w:ilvl w:val="0"/>
          <w:numId w:val="155"/>
        </w:numPr>
      </w:pPr>
      <w:r w:rsidRPr="00722900">
        <w:t>Улучшение точности расчёта времени маршрута</w:t>
      </w:r>
    </w:p>
    <w:p w14:paraId="5275B528" w14:textId="4FAD0D02" w:rsidR="0069278C" w:rsidRPr="0069278C" w:rsidRDefault="0069278C" w:rsidP="00A36C8F">
      <w:pPr>
        <w:pStyle w:val="3"/>
      </w:pPr>
      <w:r>
        <w:t>Выявленные преимущества и ограничения</w:t>
      </w:r>
    </w:p>
    <w:p w14:paraId="21693C88" w14:textId="72317F01" w:rsidR="0069278C" w:rsidRDefault="0069278C" w:rsidP="0069278C">
      <w:pPr>
        <w:pStyle w:val="a1"/>
        <w:numPr>
          <w:ilvl w:val="0"/>
          <w:numId w:val="0"/>
        </w:numPr>
        <w:rPr>
          <w:b/>
          <w:bCs/>
          <w:lang w:val="en-US"/>
        </w:rPr>
      </w:pPr>
      <w:r w:rsidRPr="0069278C">
        <w:rPr>
          <w:b/>
          <w:bCs/>
        </w:rPr>
        <w:t>Преимущества</w:t>
      </w:r>
      <w:r w:rsidRPr="0069278C">
        <w:rPr>
          <w:b/>
          <w:bCs/>
          <w:lang w:val="en-US"/>
        </w:rPr>
        <w:t>:</w:t>
      </w:r>
    </w:p>
    <w:p w14:paraId="6EFCFE45" w14:textId="77777777" w:rsidR="0069278C" w:rsidRPr="0069278C" w:rsidRDefault="0069278C" w:rsidP="00E47CD7">
      <w:pPr>
        <w:pStyle w:val="a1"/>
        <w:numPr>
          <w:ilvl w:val="0"/>
          <w:numId w:val="156"/>
        </w:numPr>
        <w:rPr>
          <w:lang w:val="en-US"/>
        </w:rPr>
      </w:pPr>
      <w:proofErr w:type="spellStart"/>
      <w:r w:rsidRPr="0069278C">
        <w:rPr>
          <w:lang w:val="en-US"/>
        </w:rPr>
        <w:t>Высокая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скорость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построения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маршрутов</w:t>
      </w:r>
      <w:proofErr w:type="spellEnd"/>
    </w:p>
    <w:p w14:paraId="7AB37EFF" w14:textId="77777777" w:rsidR="0069278C" w:rsidRPr="0069278C" w:rsidRDefault="0069278C" w:rsidP="00E47CD7">
      <w:pPr>
        <w:pStyle w:val="a1"/>
        <w:numPr>
          <w:ilvl w:val="0"/>
          <w:numId w:val="156"/>
        </w:numPr>
        <w:rPr>
          <w:lang w:val="en-US"/>
        </w:rPr>
      </w:pPr>
      <w:proofErr w:type="spellStart"/>
      <w:r w:rsidRPr="0069278C">
        <w:rPr>
          <w:lang w:val="en-US"/>
        </w:rPr>
        <w:t>Эффективное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использование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памяти</w:t>
      </w:r>
      <w:proofErr w:type="spellEnd"/>
    </w:p>
    <w:p w14:paraId="531BE60F" w14:textId="77777777" w:rsidR="0069278C" w:rsidRPr="0069278C" w:rsidRDefault="0069278C" w:rsidP="00E47CD7">
      <w:pPr>
        <w:pStyle w:val="a1"/>
        <w:numPr>
          <w:ilvl w:val="0"/>
          <w:numId w:val="156"/>
        </w:numPr>
        <w:rPr>
          <w:lang w:val="en-US"/>
        </w:rPr>
      </w:pPr>
      <w:proofErr w:type="spellStart"/>
      <w:r w:rsidRPr="0069278C">
        <w:rPr>
          <w:lang w:val="en-US"/>
        </w:rPr>
        <w:t>Надёжность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работы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системы</w:t>
      </w:r>
      <w:proofErr w:type="spellEnd"/>
    </w:p>
    <w:p w14:paraId="6FE249F0" w14:textId="1060AE03" w:rsidR="0069278C" w:rsidRDefault="0069278C" w:rsidP="00E47CD7">
      <w:pPr>
        <w:pStyle w:val="a1"/>
        <w:numPr>
          <w:ilvl w:val="0"/>
          <w:numId w:val="156"/>
        </w:numPr>
        <w:rPr>
          <w:lang w:val="en-US"/>
        </w:rPr>
      </w:pPr>
      <w:proofErr w:type="spellStart"/>
      <w:r w:rsidRPr="0069278C">
        <w:rPr>
          <w:lang w:val="en-US"/>
        </w:rPr>
        <w:t>Точность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построения</w:t>
      </w:r>
      <w:proofErr w:type="spellEnd"/>
      <w:r w:rsidRPr="0069278C">
        <w:rPr>
          <w:lang w:val="en-US"/>
        </w:rPr>
        <w:t xml:space="preserve"> </w:t>
      </w:r>
      <w:proofErr w:type="spellStart"/>
      <w:r w:rsidRPr="0069278C">
        <w:rPr>
          <w:lang w:val="en-US"/>
        </w:rPr>
        <w:t>маршрутов</w:t>
      </w:r>
      <w:proofErr w:type="spellEnd"/>
    </w:p>
    <w:p w14:paraId="68006627" w14:textId="3D9D1E22" w:rsidR="00E47CD7" w:rsidRDefault="00E47CD7" w:rsidP="00E47CD7">
      <w:pPr>
        <w:pStyle w:val="a1"/>
        <w:numPr>
          <w:ilvl w:val="0"/>
          <w:numId w:val="0"/>
        </w:numPr>
        <w:rPr>
          <w:b/>
          <w:bCs/>
          <w:lang w:val="en-US"/>
        </w:rPr>
      </w:pPr>
      <w:r w:rsidRPr="00E47CD7">
        <w:rPr>
          <w:b/>
          <w:bCs/>
        </w:rPr>
        <w:t>Ограничения</w:t>
      </w:r>
      <w:r>
        <w:rPr>
          <w:b/>
          <w:bCs/>
          <w:lang w:val="en-US"/>
        </w:rPr>
        <w:t>:</w:t>
      </w:r>
    </w:p>
    <w:p w14:paraId="4D73CA08" w14:textId="77777777" w:rsidR="00E47CD7" w:rsidRDefault="00E47CD7" w:rsidP="00E47CD7">
      <w:pPr>
        <w:pStyle w:val="a1"/>
        <w:numPr>
          <w:ilvl w:val="0"/>
          <w:numId w:val="157"/>
        </w:numPr>
      </w:pPr>
      <w:r>
        <w:t>Зависимость от качества картографических данных</w:t>
      </w:r>
    </w:p>
    <w:p w14:paraId="6E1A7D0E" w14:textId="77777777" w:rsidR="00E47CD7" w:rsidRDefault="00E47CD7" w:rsidP="00E47CD7">
      <w:pPr>
        <w:pStyle w:val="a1"/>
        <w:numPr>
          <w:ilvl w:val="0"/>
          <w:numId w:val="157"/>
        </w:numPr>
      </w:pPr>
      <w:r>
        <w:t>Необходимость оптимизации для больших территорий</w:t>
      </w:r>
    </w:p>
    <w:p w14:paraId="4F99C0D0" w14:textId="3C7A8942" w:rsidR="00E47CD7" w:rsidRPr="00E47CD7" w:rsidRDefault="00E47CD7" w:rsidP="00E47CD7">
      <w:pPr>
        <w:pStyle w:val="a1"/>
        <w:numPr>
          <w:ilvl w:val="0"/>
          <w:numId w:val="157"/>
        </w:numPr>
      </w:pPr>
      <w:r>
        <w:t>Ограничения при масштабировании системы</w:t>
      </w:r>
    </w:p>
    <w:p w14:paraId="6B803041" w14:textId="53E9170D" w:rsidR="00E02D87" w:rsidRPr="00760FC7" w:rsidRDefault="00E02D87" w:rsidP="00E02D87">
      <w:pPr>
        <w:pStyle w:val="a1"/>
        <w:numPr>
          <w:ilvl w:val="0"/>
          <w:numId w:val="0"/>
        </w:numPr>
        <w:ind w:left="792"/>
        <w:rPr>
          <w:vanish/>
        </w:rPr>
      </w:pPr>
    </w:p>
    <w:p w14:paraId="4CCB8151" w14:textId="77777777" w:rsidR="00FF5E07" w:rsidRDefault="00FF5E07" w:rsidP="00865DC8">
      <w:pPr>
        <w:pStyle w:val="12"/>
      </w:pPr>
      <w:bookmarkStart w:id="4" w:name="_Toc385679109"/>
      <w:bookmarkStart w:id="5" w:name="_Toc388294038"/>
      <w:r>
        <w:lastRenderedPageBreak/>
        <w:t>заключение</w:t>
      </w:r>
      <w:bookmarkEnd w:id="4"/>
      <w:bookmarkEnd w:id="5"/>
    </w:p>
    <w:p w14:paraId="5ED64AE7" w14:textId="3631EFA0" w:rsidR="001C4485" w:rsidRDefault="001C4485" w:rsidP="001C4485">
      <w:r>
        <w:t>Глава 1. Теоретические основы построения навигационных систем</w:t>
      </w:r>
    </w:p>
    <w:p w14:paraId="6AF0D6BF" w14:textId="34C2A099" w:rsidR="001C4485" w:rsidRDefault="001C4485" w:rsidP="001C4485">
      <w:r>
        <w:t>1. В результате анализа предметной области установлено, что современные навигационные системы требуют точных алгоритмов построения маршрутов с учетом различных типов дорог и транспортных средств, что было учтено при разработке приложения.</w:t>
      </w:r>
    </w:p>
    <w:p w14:paraId="1293E267" w14:textId="2997CE66" w:rsidR="001C4485" w:rsidRDefault="001C4485" w:rsidP="001C4485">
      <w:r>
        <w:t>2. Проведенное исследование алгоритмов маршрутизации показало, что модифицированный алгоритм Дейкстры с использованием приоритетной очереди значительно эффективнее классического варианта, особенно при работе с большими графами дорожной сети.</w:t>
      </w:r>
    </w:p>
    <w:p w14:paraId="05B1749D" w14:textId="3FD5D71A" w:rsidR="001C4485" w:rsidRDefault="001C4485" w:rsidP="001C4485">
      <w:r>
        <w:t>3. Выбранный технологический стек (Python, Flask, OpenStreetMap) обеспечивает оптимальное сочетание производительности и простоты разработки, позволяя создать масштабируемое веб-приложение для построения маршрутов.</w:t>
      </w:r>
    </w:p>
    <w:p w14:paraId="5FE8ED3C" w14:textId="5DB9AE34" w:rsidR="001C4485" w:rsidRDefault="001C4485" w:rsidP="001C4485">
      <w:r>
        <w:t>Глава 2. Практическая реализация навигационной системы</w:t>
      </w:r>
    </w:p>
    <w:p w14:paraId="47D68F04" w14:textId="375CE0F3" w:rsidR="001C4485" w:rsidRDefault="001C4485" w:rsidP="001C4485">
      <w:r>
        <w:t>4. Разработанная архитектура приложения обеспечивает эффективное взаимодействие между компонентами системы, позволяя легко масштабировать и модифицировать функционал без существенных изменений в существующем коде.</w:t>
      </w:r>
    </w:p>
    <w:p w14:paraId="6EA2F694" w14:textId="012E9EE0" w:rsidR="001C4485" w:rsidRDefault="001C4485" w:rsidP="001C4485">
      <w:r>
        <w:t>5. Реализованный алгоритмический модуль успешно решает задачу построения оптимальных маршрутов с учетом различных типов дорог и ограничений скорости, что подтверждается результатами тестирования на реальных данных карт Лихтенштейна.</w:t>
      </w:r>
    </w:p>
    <w:p w14:paraId="65A32D26" w14:textId="7491AD9F" w:rsidR="001C4485" w:rsidRDefault="001C4485" w:rsidP="001C4485">
      <w:r>
        <w:t>6. Серверная часть приложения, реализованная на Flask, обеспечивает надежную обработку запросов и эффективную работу с данными OpenStreetMap, что позволяет системе стабильно функционировать даже при увеличении нагрузки.</w:t>
      </w:r>
    </w:p>
    <w:p w14:paraId="0CBB3E82" w14:textId="13BE9A16" w:rsidR="001C4485" w:rsidRDefault="001C4485" w:rsidP="001C4485">
      <w:r>
        <w:lastRenderedPageBreak/>
        <w:t>7. Разработанный пользовательский интерфейс предоставляет интуитивно понятный способ взаимодействия с системой, позволяя пользователям легко выбирать точки маршрута и получать детальную информацию о пути.</w:t>
      </w:r>
    </w:p>
    <w:p w14:paraId="3D44CEBB" w14:textId="3184E351" w:rsidR="001C4485" w:rsidRDefault="001C4485" w:rsidP="001C4485">
      <w:r>
        <w:t>Направления дальнейшего развития проекта:</w:t>
      </w:r>
    </w:p>
    <w:p w14:paraId="13BBBADF" w14:textId="77777777" w:rsidR="001C4485" w:rsidRDefault="001C4485" w:rsidP="001C4485">
      <w:r>
        <w:t>8. Перспективными направлениями развития системы являются:</w:t>
      </w:r>
    </w:p>
    <w:p w14:paraId="23FCB5CF" w14:textId="77777777" w:rsidR="001C4485" w:rsidRDefault="001C4485" w:rsidP="001C4485">
      <w:r>
        <w:t xml:space="preserve">   - Интеграция методов машинного обучения для прогнозирования загруженности дорог</w:t>
      </w:r>
    </w:p>
    <w:p w14:paraId="30D793E7" w14:textId="77777777" w:rsidR="001C4485" w:rsidRDefault="001C4485" w:rsidP="001C4485">
      <w:r>
        <w:t xml:space="preserve">   - Добавление поддержки мультимодальных маршрутов (комбинация различных видов транспорта)</w:t>
      </w:r>
    </w:p>
    <w:p w14:paraId="5951C641" w14:textId="77777777" w:rsidR="001C4485" w:rsidRDefault="001C4485" w:rsidP="001C4485">
      <w:r>
        <w:t xml:space="preserve">   - Реализация системы учета дорожных событий и ограничений в реальном времени</w:t>
      </w:r>
    </w:p>
    <w:p w14:paraId="095E6AF3" w14:textId="521161D5" w:rsidR="001C4485" w:rsidRDefault="001C4485" w:rsidP="001C4485">
      <w:r>
        <w:t xml:space="preserve">   - Оптимизация алгоритмов для работы с более крупными географическими регионами</w:t>
      </w:r>
    </w:p>
    <w:p w14:paraId="7502AEBD" w14:textId="0639B317" w:rsidR="004F68FA" w:rsidRDefault="001C4485" w:rsidP="001C4485">
      <w:r>
        <w:t>9. Разработанное приложение создает основу для дальнейшего развития и может быть использовано как базовая платформа для создания более сложных навигационных систем с расширенным функционалом.</w:t>
      </w:r>
    </w:p>
    <w:p w14:paraId="02F67E74" w14:textId="77777777" w:rsidR="00FF5E07" w:rsidRDefault="00FF5E07" w:rsidP="00865DC8">
      <w:pPr>
        <w:pStyle w:val="12"/>
      </w:pPr>
      <w:bookmarkStart w:id="6" w:name="_Toc385679110"/>
      <w:bookmarkStart w:id="7" w:name="_Toc388294039"/>
      <w:r>
        <w:lastRenderedPageBreak/>
        <w:t>Список использованной литературы</w:t>
      </w:r>
      <w:bookmarkEnd w:id="6"/>
      <w:bookmarkEnd w:id="7"/>
    </w:p>
    <w:p w14:paraId="6C449943" w14:textId="77777777" w:rsidR="00D56B14" w:rsidRDefault="00D56B14" w:rsidP="00D56B14">
      <w:pPr>
        <w:pStyle w:val="aff"/>
        <w:numPr>
          <w:ilvl w:val="0"/>
          <w:numId w:val="159"/>
        </w:numPr>
        <w:ind w:left="927"/>
      </w:pPr>
      <w:r>
        <w:rPr>
          <w:lang w:val="en-US"/>
        </w:rPr>
        <w:t>OpenStreetMap</w:t>
      </w:r>
      <w:r w:rsidRPr="00B0763B">
        <w:t xml:space="preserve"> </w:t>
      </w:r>
      <w:r>
        <w:rPr>
          <w:lang w:val="en-US"/>
        </w:rPr>
        <w:t>Wiki</w:t>
      </w:r>
      <w:r w:rsidRPr="00B0763B">
        <w:t xml:space="preserve"> [</w:t>
      </w:r>
      <w:r>
        <w:t>Электронный ресурс</w:t>
      </w:r>
      <w:r w:rsidRPr="00B0763B">
        <w:t>]</w:t>
      </w:r>
      <w:r>
        <w:t xml:space="preserve"> – Режим доступа</w:t>
      </w:r>
      <w:r w:rsidRPr="00B0763B">
        <w:t xml:space="preserve">: </w:t>
      </w:r>
      <w:hyperlink r:id="rId15" w:history="1">
        <w:r w:rsidRPr="00C34B25">
          <w:rPr>
            <w:rStyle w:val="afe"/>
            <w:lang w:val="en-US"/>
          </w:rPr>
          <w:t>https</w:t>
        </w:r>
        <w:r w:rsidRPr="00C34B25">
          <w:rPr>
            <w:rStyle w:val="afe"/>
          </w:rPr>
          <w:t>://</w:t>
        </w:r>
        <w:r w:rsidRPr="00C34B25">
          <w:rPr>
            <w:rStyle w:val="afe"/>
            <w:lang w:val="en-US"/>
          </w:rPr>
          <w:t>wiki</w:t>
        </w:r>
        <w:r w:rsidRPr="00C34B25">
          <w:rPr>
            <w:rStyle w:val="afe"/>
          </w:rPr>
          <w:t>.</w:t>
        </w:r>
        <w:proofErr w:type="spellStart"/>
        <w:r w:rsidRPr="00C34B25">
          <w:rPr>
            <w:rStyle w:val="afe"/>
            <w:lang w:val="en-US"/>
          </w:rPr>
          <w:t>openstreetmap</w:t>
        </w:r>
        <w:proofErr w:type="spellEnd"/>
        <w:r w:rsidRPr="00C34B25">
          <w:rPr>
            <w:rStyle w:val="afe"/>
          </w:rPr>
          <w:t>.</w:t>
        </w:r>
        <w:r w:rsidRPr="00C34B25">
          <w:rPr>
            <w:rStyle w:val="afe"/>
            <w:lang w:val="en-US"/>
          </w:rPr>
          <w:t>org</w:t>
        </w:r>
        <w:r w:rsidRPr="00C34B25">
          <w:rPr>
            <w:rStyle w:val="afe"/>
          </w:rPr>
          <w:t>/</w:t>
        </w:r>
      </w:hyperlink>
      <w:r w:rsidRPr="00B0763B">
        <w:t xml:space="preserve">. </w:t>
      </w:r>
      <w:r>
        <w:t>– Дата доступа</w:t>
      </w:r>
      <w:r w:rsidRPr="00B0763B">
        <w:t>: 10.03.2025</w:t>
      </w:r>
    </w:p>
    <w:p w14:paraId="1EB8859F" w14:textId="76A007AD" w:rsidR="00D56B14" w:rsidRDefault="00D56B14" w:rsidP="00D56B14">
      <w:pPr>
        <w:pStyle w:val="aff"/>
        <w:numPr>
          <w:ilvl w:val="0"/>
          <w:numId w:val="159"/>
        </w:numPr>
        <w:ind w:left="927"/>
      </w:pPr>
      <w:proofErr w:type="spellStart"/>
      <w:r>
        <w:rPr>
          <w:lang w:val="en-US"/>
        </w:rPr>
        <w:t>GeoPy</w:t>
      </w:r>
      <w:proofErr w:type="spellEnd"/>
      <w:r w:rsidRPr="00B0763B">
        <w:t xml:space="preserve"> </w:t>
      </w:r>
      <w:r>
        <w:rPr>
          <w:lang w:val="en-US"/>
        </w:rPr>
        <w:t>D</w:t>
      </w:r>
      <w:r>
        <w:rPr>
          <w:lang w:val="en-US"/>
        </w:rPr>
        <w:t>ocumentation</w:t>
      </w:r>
      <w:r w:rsidRPr="00B0763B">
        <w:t xml:space="preserve"> [</w:t>
      </w:r>
      <w:r>
        <w:t>Электронный ресурс</w:t>
      </w:r>
      <w:r w:rsidRPr="00B0763B">
        <w:t>]</w:t>
      </w:r>
      <w:r>
        <w:t xml:space="preserve"> – Режим доступа</w:t>
      </w:r>
      <w:r w:rsidRPr="00B0763B">
        <w:t xml:space="preserve">: </w:t>
      </w:r>
      <w:hyperlink r:id="rId16" w:history="1">
        <w:r w:rsidRPr="00C34B25">
          <w:rPr>
            <w:rStyle w:val="afe"/>
            <w:lang w:val="en-US"/>
          </w:rPr>
          <w:t>https</w:t>
        </w:r>
        <w:r w:rsidRPr="00C34B25">
          <w:rPr>
            <w:rStyle w:val="afe"/>
          </w:rPr>
          <w:t>://</w:t>
        </w:r>
        <w:proofErr w:type="spellStart"/>
        <w:r w:rsidRPr="00C34B25">
          <w:rPr>
            <w:rStyle w:val="afe"/>
            <w:lang w:val="en-US"/>
          </w:rPr>
          <w:t>geopy</w:t>
        </w:r>
        <w:proofErr w:type="spellEnd"/>
        <w:r w:rsidRPr="00C34B25">
          <w:rPr>
            <w:rStyle w:val="afe"/>
          </w:rPr>
          <w:t>.</w:t>
        </w:r>
        <w:proofErr w:type="spellStart"/>
        <w:r w:rsidRPr="00C34B25">
          <w:rPr>
            <w:rStyle w:val="afe"/>
            <w:lang w:val="en-US"/>
          </w:rPr>
          <w:t>readthedocs</w:t>
        </w:r>
        <w:proofErr w:type="spellEnd"/>
        <w:r w:rsidRPr="00C34B25">
          <w:rPr>
            <w:rStyle w:val="afe"/>
          </w:rPr>
          <w:t>.</w:t>
        </w:r>
        <w:r w:rsidRPr="00C34B25">
          <w:rPr>
            <w:rStyle w:val="afe"/>
            <w:lang w:val="en-US"/>
          </w:rPr>
          <w:t>io</w:t>
        </w:r>
        <w:r w:rsidRPr="00C34B25">
          <w:rPr>
            <w:rStyle w:val="afe"/>
          </w:rPr>
          <w:t>/</w:t>
        </w:r>
        <w:proofErr w:type="spellStart"/>
        <w:r w:rsidRPr="00C34B25">
          <w:rPr>
            <w:rStyle w:val="afe"/>
            <w:lang w:val="en-US"/>
          </w:rPr>
          <w:t>en</w:t>
        </w:r>
        <w:proofErr w:type="spellEnd"/>
        <w:r w:rsidRPr="00C34B25">
          <w:rPr>
            <w:rStyle w:val="afe"/>
          </w:rPr>
          <w:t>/</w:t>
        </w:r>
        <w:r w:rsidRPr="00C34B25">
          <w:rPr>
            <w:rStyle w:val="afe"/>
            <w:lang w:val="en-US"/>
          </w:rPr>
          <w:t>stable</w:t>
        </w:r>
        <w:r w:rsidRPr="00C34B25">
          <w:rPr>
            <w:rStyle w:val="afe"/>
          </w:rPr>
          <w:t>/</w:t>
        </w:r>
      </w:hyperlink>
      <w:r w:rsidRPr="00B0763B">
        <w:t xml:space="preserve">. </w:t>
      </w:r>
      <w:r>
        <w:t>– Дата доступа</w:t>
      </w:r>
      <w:r w:rsidRPr="00B0763B">
        <w:t>: 10.03.2025</w:t>
      </w:r>
    </w:p>
    <w:p w14:paraId="2201C653" w14:textId="77777777" w:rsidR="00D56B14" w:rsidRDefault="00D56B14" w:rsidP="00D56B14">
      <w:pPr>
        <w:pStyle w:val="aff"/>
        <w:numPr>
          <w:ilvl w:val="0"/>
          <w:numId w:val="159"/>
        </w:numPr>
        <w:ind w:left="927"/>
      </w:pPr>
      <w:proofErr w:type="spellStart"/>
      <w:r>
        <w:t>Урташев</w:t>
      </w:r>
      <w:proofErr w:type="spellEnd"/>
      <w:r>
        <w:t xml:space="preserve"> А. </w:t>
      </w:r>
      <w:r w:rsidRPr="00562F1F">
        <w:t xml:space="preserve">От обхода в ширину к алгоритму Дейкстры/ </w:t>
      </w:r>
      <w:r>
        <w:t xml:space="preserve">А. </w:t>
      </w:r>
      <w:proofErr w:type="spellStart"/>
      <w:r>
        <w:t>Урташев</w:t>
      </w:r>
      <w:proofErr w:type="spellEnd"/>
      <w:r>
        <w:t xml:space="preserve"> </w:t>
      </w:r>
      <w:r w:rsidRPr="00562F1F">
        <w:t>//</w:t>
      </w:r>
      <w:r>
        <w:t xml:space="preserve"> </w:t>
      </w:r>
      <w:proofErr w:type="spellStart"/>
      <w:r>
        <w:t>Хабр</w:t>
      </w:r>
      <w:proofErr w:type="spellEnd"/>
      <w:r>
        <w:t xml:space="preserve"> </w:t>
      </w:r>
      <w:r w:rsidRPr="00562F1F">
        <w:t>[</w:t>
      </w:r>
      <w:r>
        <w:t>Электронный ресурс</w:t>
      </w:r>
      <w:r w:rsidRPr="00562F1F">
        <w:t xml:space="preserve">]. </w:t>
      </w:r>
      <w:r>
        <w:t>–</w:t>
      </w:r>
      <w:r w:rsidRPr="00562F1F">
        <w:t xml:space="preserve"> 2015. </w:t>
      </w:r>
      <w:r>
        <w:t>– Режим доступа</w:t>
      </w:r>
      <w:r w:rsidRPr="00562F1F">
        <w:t xml:space="preserve">: </w:t>
      </w:r>
      <w:hyperlink r:id="rId17" w:history="1">
        <w:r w:rsidRPr="00C34B25">
          <w:rPr>
            <w:rStyle w:val="afe"/>
          </w:rPr>
          <w:t>https://habr.com/ru/articles/259295/</w:t>
        </w:r>
      </w:hyperlink>
      <w:r w:rsidRPr="00562F1F">
        <w:t xml:space="preserve">. </w:t>
      </w:r>
      <w:r>
        <w:t>–</w:t>
      </w:r>
      <w:r w:rsidRPr="00562F1F">
        <w:t xml:space="preserve"> </w:t>
      </w:r>
      <w:r>
        <w:t>Дата доступа</w:t>
      </w:r>
      <w:r w:rsidRPr="00562F1F">
        <w:t>: 17.03</w:t>
      </w:r>
      <w:r w:rsidRPr="00C8745F">
        <w:t>.2025</w:t>
      </w:r>
    </w:p>
    <w:p w14:paraId="3203A0E5" w14:textId="77777777" w:rsidR="00957569" w:rsidRDefault="00D56B14" w:rsidP="00957569">
      <w:pPr>
        <w:pStyle w:val="aff"/>
        <w:numPr>
          <w:ilvl w:val="0"/>
          <w:numId w:val="159"/>
        </w:numPr>
        <w:ind w:left="927"/>
      </w:pPr>
      <w:r>
        <w:rPr>
          <w:lang w:val="en-US"/>
        </w:rPr>
        <w:t>Flask</w:t>
      </w:r>
      <w:r w:rsidRPr="00D56B14">
        <w:t xml:space="preserve"> </w:t>
      </w:r>
      <w:r>
        <w:rPr>
          <w:lang w:val="en-US"/>
        </w:rPr>
        <w:t>Documentation</w:t>
      </w:r>
      <w:r w:rsidRPr="00D56B14">
        <w:t xml:space="preserve"> [</w:t>
      </w:r>
      <w:r>
        <w:t>Электронный ресурс</w:t>
      </w:r>
      <w:r w:rsidRPr="00D56B14">
        <w:t xml:space="preserve">] – </w:t>
      </w:r>
      <w:r>
        <w:t>Режим доступа</w:t>
      </w:r>
      <w:r w:rsidRPr="00D56B14">
        <w:t xml:space="preserve">: </w:t>
      </w:r>
      <w:hyperlink r:id="rId18" w:history="1">
        <w:r w:rsidRPr="00C34B25">
          <w:rPr>
            <w:rStyle w:val="afe"/>
          </w:rPr>
          <w:t>https://flask.palletsprojects.com/en/stable/</w:t>
        </w:r>
      </w:hyperlink>
      <w:r w:rsidRPr="00D56B14">
        <w:t xml:space="preserve">. </w:t>
      </w:r>
      <w:r>
        <w:t>–</w:t>
      </w:r>
      <w:r w:rsidRPr="00D56B14">
        <w:t xml:space="preserve"> </w:t>
      </w:r>
      <w:r>
        <w:t>Дата доступа</w:t>
      </w:r>
      <w:r w:rsidRPr="00D56B14">
        <w:t>: 12.03.2025</w:t>
      </w:r>
    </w:p>
    <w:p w14:paraId="5B4F9FD7" w14:textId="46331D9B" w:rsidR="002E0BEE" w:rsidRPr="002E0BEE" w:rsidRDefault="002E0BEE" w:rsidP="00957569">
      <w:pPr>
        <w:pStyle w:val="aff"/>
        <w:numPr>
          <w:ilvl w:val="0"/>
          <w:numId w:val="159"/>
        </w:numPr>
        <w:ind w:left="927"/>
      </w:pPr>
      <w:r w:rsidRPr="002E0BEE">
        <w:t xml:space="preserve">Марк </w:t>
      </w:r>
      <w:proofErr w:type="spellStart"/>
      <w:r w:rsidRPr="002E0BEE">
        <w:t>Лутц</w:t>
      </w:r>
      <w:proofErr w:type="spellEnd"/>
      <w:r w:rsidRPr="002E0BEE">
        <w:t>. Изучаем Python. 4-е издание. – Санкт-Петербург: Питер, 2011.</w:t>
      </w:r>
      <w:r w:rsidRPr="002E0BEE">
        <w:t xml:space="preserve"> </w:t>
      </w:r>
      <w:r>
        <w:t>–</w:t>
      </w:r>
      <w:r w:rsidRPr="002E0BEE">
        <w:t xml:space="preserve"> </w:t>
      </w:r>
      <w:r>
        <w:t>1280</w:t>
      </w:r>
      <w:r w:rsidRPr="002E0BEE">
        <w:t xml:space="preserve"> </w:t>
      </w:r>
      <w:r w:rsidRPr="00957569">
        <w:rPr>
          <w:lang w:val="en-US"/>
        </w:rPr>
        <w:t>c</w:t>
      </w:r>
      <w:r w:rsidRPr="002E0BEE">
        <w:t>.</w:t>
      </w:r>
    </w:p>
    <w:p w14:paraId="3A3B9E0B" w14:textId="4F2A9AFC" w:rsidR="00011C5C" w:rsidRPr="00D56B14" w:rsidRDefault="00011C5C" w:rsidP="00D56B14">
      <w:pPr>
        <w:pStyle w:val="aff"/>
        <w:numPr>
          <w:ilvl w:val="0"/>
          <w:numId w:val="159"/>
        </w:numPr>
        <w:ind w:left="927"/>
      </w:pPr>
      <w:r>
        <w:br w:type="page"/>
      </w:r>
    </w:p>
    <w:p w14:paraId="1C2ACE9C" w14:textId="77777777" w:rsidR="00011C5C" w:rsidRPr="006E7C79" w:rsidRDefault="006E7C79" w:rsidP="006E7C79">
      <w:pPr>
        <w:pStyle w:val="a0"/>
      </w:pPr>
      <w:bookmarkStart w:id="8" w:name="_Toc385679111"/>
      <w:r>
        <w:lastRenderedPageBreak/>
        <w:br/>
      </w:r>
      <w:bookmarkStart w:id="9" w:name="_Toc388294040"/>
      <w:r w:rsidR="00011C5C" w:rsidRPr="006E7C79">
        <w:t>Код программы</w:t>
      </w:r>
      <w:bookmarkEnd w:id="8"/>
      <w:bookmarkEnd w:id="9"/>
    </w:p>
    <w:p w14:paraId="3144FC82" w14:textId="77777777" w:rsidR="00011C5C" w:rsidRDefault="00011C5C" w:rsidP="00011C5C">
      <w:r>
        <w:t xml:space="preserve">Ниже приведен код алгоритма на </w:t>
      </w:r>
      <w:proofErr w:type="spellStart"/>
      <w:r>
        <w:t>Mathematica</w:t>
      </w:r>
      <w:proofErr w:type="spellEnd"/>
    </w:p>
    <w:p w14:paraId="3E97C5CB" w14:textId="77777777" w:rsidR="001D3564" w:rsidRPr="00B17CD9" w:rsidRDefault="001D3564" w:rsidP="00011C5C"/>
    <w:p w14:paraId="5F8BC9EC" w14:textId="77777777" w:rsidR="000B19DC" w:rsidRPr="001D3564" w:rsidRDefault="000B19DC" w:rsidP="001D3564">
      <w:pPr>
        <w:pStyle w:val="aff5"/>
      </w:pPr>
      <w:proofErr w:type="spellStart"/>
      <w:proofErr w:type="gramStart"/>
      <w:r w:rsidRPr="001D3564">
        <w:t>ListPlot</w:t>
      </w:r>
      <w:proofErr w:type="spellEnd"/>
      <w:r w:rsidRPr="001D3564">
        <w:t>[</w:t>
      </w:r>
      <w:proofErr w:type="gramEnd"/>
      <w:r w:rsidRPr="001D3564">
        <w:t>Tally[</w:t>
      </w:r>
      <w:proofErr w:type="spellStart"/>
      <w:r w:rsidRPr="001D3564">
        <w:t>RandomInteger</w:t>
      </w:r>
      <w:proofErr w:type="spellEnd"/>
      <w:r w:rsidRPr="001D3564">
        <w:t>[</w:t>
      </w:r>
      <w:proofErr w:type="spellStart"/>
      <w:r w:rsidRPr="001D3564">
        <w:t>BinomialDistribution</w:t>
      </w:r>
      <w:proofErr w:type="spellEnd"/>
      <w:r w:rsidRPr="001D3564">
        <w:t xml:space="preserve">[50, 0.3], 10^4]], </w:t>
      </w:r>
    </w:p>
    <w:p w14:paraId="10CE4006" w14:textId="77777777" w:rsidR="000B19DC" w:rsidRPr="00B17CD9" w:rsidRDefault="000B19DC" w:rsidP="000B19DC">
      <w:pPr>
        <w:rPr>
          <w:rFonts w:ascii="Courier New" w:hAnsi="Courier New" w:cs="Courier New"/>
          <w:b/>
          <w:sz w:val="22"/>
          <w:lang w:val="en-US"/>
        </w:rPr>
      </w:pPr>
      <w:r w:rsidRPr="001D3564">
        <w:rPr>
          <w:rFonts w:ascii="Courier New" w:hAnsi="Courier New" w:cs="Courier New"/>
          <w:b/>
          <w:sz w:val="22"/>
          <w:lang w:val="en-US"/>
        </w:rPr>
        <w:t xml:space="preserve"> </w:t>
      </w:r>
      <w:proofErr w:type="spellStart"/>
      <w:r w:rsidRPr="001D3564">
        <w:rPr>
          <w:rFonts w:ascii="Courier New" w:hAnsi="Courier New" w:cs="Courier New"/>
          <w:b/>
          <w:sz w:val="22"/>
          <w:lang w:val="en-US"/>
        </w:rPr>
        <w:t>PlotRange</w:t>
      </w:r>
      <w:proofErr w:type="spellEnd"/>
      <w:r w:rsidRPr="001D3564">
        <w:rPr>
          <w:rFonts w:ascii="Courier New" w:hAnsi="Courier New" w:cs="Courier New"/>
          <w:b/>
          <w:sz w:val="22"/>
          <w:lang w:val="en-US"/>
        </w:rPr>
        <w:t xml:space="preserve"> -&gt; {{0, 40}, All}, Filling -&gt; Axis]</w:t>
      </w:r>
    </w:p>
    <w:p w14:paraId="537ADF20" w14:textId="77777777" w:rsidR="001D3564" w:rsidRPr="00B17CD9" w:rsidRDefault="001D3564" w:rsidP="001D3564">
      <w:pPr>
        <w:rPr>
          <w:lang w:val="en-US"/>
        </w:rPr>
      </w:pPr>
    </w:p>
    <w:p w14:paraId="2BCEAA44" w14:textId="77777777" w:rsidR="001D3564" w:rsidRPr="001D3564" w:rsidRDefault="001D3564" w:rsidP="001D3564">
      <w:pPr>
        <w:pStyle w:val="aff5"/>
      </w:pPr>
      <w:proofErr w:type="spellStart"/>
      <w:proofErr w:type="gramStart"/>
      <w:r w:rsidRPr="001D3564">
        <w:t>ParametricPlot</w:t>
      </w:r>
      <w:proofErr w:type="spellEnd"/>
      <w:r w:rsidRPr="001D3564">
        <w:t>[</w:t>
      </w:r>
      <w:proofErr w:type="gramEnd"/>
    </w:p>
    <w:p w14:paraId="3266ABCD" w14:textId="77777777" w:rsidR="001D3564" w:rsidRPr="001D3564" w:rsidRDefault="001D3564" w:rsidP="001D3564">
      <w:pPr>
        <w:pStyle w:val="aff5"/>
      </w:pPr>
      <w:r w:rsidRPr="001D3564">
        <w:t xml:space="preserve"> Table[{x[t], y[t]} /. % /. {a -&gt; 1</w:t>
      </w:r>
      <w:proofErr w:type="gramStart"/>
      <w:r w:rsidRPr="001D3564">
        <w:t>/(</w:t>
      </w:r>
      <w:proofErr w:type="gramEnd"/>
      <w:r w:rsidRPr="001D3564">
        <w:t>13 + m), b -&gt; 1/(15 + m)}, {m, 0,</w:t>
      </w:r>
    </w:p>
    <w:p w14:paraId="27D99AAF" w14:textId="77777777" w:rsidR="001D3564" w:rsidRPr="001D3564" w:rsidRDefault="001D3564" w:rsidP="001D3564">
      <w:pPr>
        <w:pStyle w:val="aff5"/>
      </w:pPr>
      <w:r w:rsidRPr="001D3564">
        <w:t xml:space="preserve">    20, 7}], {t, -2, 2}, Evaluated -&gt; True]</w:t>
      </w:r>
    </w:p>
    <w:sectPr w:rsidR="001D3564" w:rsidRPr="001D3564" w:rsidSect="00570E24">
      <w:footerReference w:type="default" r:id="rId19"/>
      <w:pgSz w:w="12240" w:h="15840"/>
      <w:pgMar w:top="1134" w:right="567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902BE" w14:textId="77777777" w:rsidR="006A0D38" w:rsidRDefault="006A0D38" w:rsidP="00FC51D1">
      <w:pPr>
        <w:spacing w:before="0" w:line="240" w:lineRule="auto"/>
      </w:pPr>
      <w:r>
        <w:separator/>
      </w:r>
    </w:p>
  </w:endnote>
  <w:endnote w:type="continuationSeparator" w:id="0">
    <w:p w14:paraId="4BAE21BE" w14:textId="77777777" w:rsidR="006A0D38" w:rsidRDefault="006A0D38" w:rsidP="00FC51D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0907" w14:textId="77777777" w:rsidR="00861440" w:rsidRPr="00FC51D1" w:rsidRDefault="00861440">
    <w:pPr>
      <w:pStyle w:val="af9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B2DD6" w14:textId="77777777" w:rsidR="00FC51D1" w:rsidRPr="00FC51D1" w:rsidRDefault="00FC51D1">
    <w:pPr>
      <w:pStyle w:val="af9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11435D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FDDA0" w14:textId="77777777" w:rsidR="006A0D38" w:rsidRDefault="006A0D38" w:rsidP="00FC51D1">
      <w:pPr>
        <w:spacing w:before="0" w:line="240" w:lineRule="auto"/>
      </w:pPr>
      <w:r>
        <w:separator/>
      </w:r>
    </w:p>
  </w:footnote>
  <w:footnote w:type="continuationSeparator" w:id="0">
    <w:p w14:paraId="6331C116" w14:textId="77777777" w:rsidR="006A0D38" w:rsidRDefault="006A0D38" w:rsidP="00FC51D1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D4E27"/>
    <w:multiLevelType w:val="hybridMultilevel"/>
    <w:tmpl w:val="C1101158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2CB4440"/>
    <w:multiLevelType w:val="hybridMultilevel"/>
    <w:tmpl w:val="32B0D60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493856"/>
    <w:multiLevelType w:val="hybridMultilevel"/>
    <w:tmpl w:val="D14E367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6025BF"/>
    <w:multiLevelType w:val="hybridMultilevel"/>
    <w:tmpl w:val="77824BAC"/>
    <w:lvl w:ilvl="0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3836BEE"/>
    <w:multiLevelType w:val="hybridMultilevel"/>
    <w:tmpl w:val="C37641C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3AC7B7D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45319A5"/>
    <w:multiLevelType w:val="hybridMultilevel"/>
    <w:tmpl w:val="E8F811F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4944974"/>
    <w:multiLevelType w:val="hybridMultilevel"/>
    <w:tmpl w:val="5E66F35C"/>
    <w:lvl w:ilvl="0" w:tplc="B4BC3CF4">
      <w:start w:val="1"/>
      <w:numFmt w:val="bullet"/>
      <w:pStyle w:val="a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05303A50"/>
    <w:multiLevelType w:val="hybridMultilevel"/>
    <w:tmpl w:val="BD04E2E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045DDB"/>
    <w:multiLevelType w:val="hybridMultilevel"/>
    <w:tmpl w:val="29260304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07CD7CB6"/>
    <w:multiLevelType w:val="hybridMultilevel"/>
    <w:tmpl w:val="48C28E4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7D81E7C"/>
    <w:multiLevelType w:val="hybridMultilevel"/>
    <w:tmpl w:val="859E672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81D5FB4"/>
    <w:multiLevelType w:val="hybridMultilevel"/>
    <w:tmpl w:val="C8004656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8B37019"/>
    <w:multiLevelType w:val="hybridMultilevel"/>
    <w:tmpl w:val="90FA592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8DA4CE0"/>
    <w:multiLevelType w:val="hybridMultilevel"/>
    <w:tmpl w:val="E754354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9164B7A"/>
    <w:multiLevelType w:val="hybridMultilevel"/>
    <w:tmpl w:val="E370BBC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6D7928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0C2E73D4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0CBC287B"/>
    <w:multiLevelType w:val="hybridMultilevel"/>
    <w:tmpl w:val="5EE052A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0CCA6396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0FCB1525"/>
    <w:multiLevelType w:val="multilevel"/>
    <w:tmpl w:val="B39E3840"/>
    <w:lvl w:ilvl="0">
      <w:start w:val="1"/>
      <w:numFmt w:val="decimal"/>
      <w:pStyle w:val="1"/>
      <w:suff w:val="nothing"/>
      <w:lvlText w:val="Глав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10233E9A"/>
    <w:multiLevelType w:val="hybridMultilevel"/>
    <w:tmpl w:val="79E6D0A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17864B6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11BF004A"/>
    <w:multiLevelType w:val="hybridMultilevel"/>
    <w:tmpl w:val="8EC8072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1C7234C"/>
    <w:multiLevelType w:val="hybridMultilevel"/>
    <w:tmpl w:val="BA0A935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13393419"/>
    <w:multiLevelType w:val="hybridMultilevel"/>
    <w:tmpl w:val="A61616E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45A6243"/>
    <w:multiLevelType w:val="hybridMultilevel"/>
    <w:tmpl w:val="F84AE50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4E84977"/>
    <w:multiLevelType w:val="hybridMultilevel"/>
    <w:tmpl w:val="26563BE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14ED0D17"/>
    <w:multiLevelType w:val="hybridMultilevel"/>
    <w:tmpl w:val="AD7886B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15C026C3"/>
    <w:multiLevelType w:val="hybridMultilevel"/>
    <w:tmpl w:val="45ECBCD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5DB1541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31" w15:restartNumberingAfterBreak="0">
    <w:nsid w:val="17C059EC"/>
    <w:multiLevelType w:val="hybridMultilevel"/>
    <w:tmpl w:val="DBAE6028"/>
    <w:lvl w:ilvl="0" w:tplc="A984E248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2" w15:restartNumberingAfterBreak="0">
    <w:nsid w:val="17DA3D51"/>
    <w:multiLevelType w:val="hybridMultilevel"/>
    <w:tmpl w:val="3BEC356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1805232F"/>
    <w:multiLevelType w:val="multilevel"/>
    <w:tmpl w:val="FD4C0F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1C103F03"/>
    <w:multiLevelType w:val="hybridMultilevel"/>
    <w:tmpl w:val="3AF8A38E"/>
    <w:lvl w:ilvl="0" w:tplc="2000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5" w15:restartNumberingAfterBreak="0">
    <w:nsid w:val="1C4B2335"/>
    <w:multiLevelType w:val="hybridMultilevel"/>
    <w:tmpl w:val="BDDE928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1CEF3457"/>
    <w:multiLevelType w:val="hybridMultilevel"/>
    <w:tmpl w:val="66BA8C4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1DB02861"/>
    <w:multiLevelType w:val="hybridMultilevel"/>
    <w:tmpl w:val="AB2AE41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1DF026D4"/>
    <w:multiLevelType w:val="hybridMultilevel"/>
    <w:tmpl w:val="12106D0C"/>
    <w:lvl w:ilvl="0" w:tplc="CCEAB4A6">
      <w:start w:val="1"/>
      <w:numFmt w:val="russianUpper"/>
      <w:pStyle w:val="a0"/>
      <w:lvlText w:val="ПРИЛОЖЕНИЕ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E9028E9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1F8F595E"/>
    <w:multiLevelType w:val="hybridMultilevel"/>
    <w:tmpl w:val="4AE0D79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1F9E32C4"/>
    <w:multiLevelType w:val="hybridMultilevel"/>
    <w:tmpl w:val="A694E9C6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20150EB5"/>
    <w:multiLevelType w:val="hybridMultilevel"/>
    <w:tmpl w:val="C354E30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20231DCB"/>
    <w:multiLevelType w:val="hybridMultilevel"/>
    <w:tmpl w:val="3C6A26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2EB47DF"/>
    <w:multiLevelType w:val="hybridMultilevel"/>
    <w:tmpl w:val="69E4E6A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25E7411D"/>
    <w:multiLevelType w:val="hybridMultilevel"/>
    <w:tmpl w:val="937C76B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25EB747F"/>
    <w:multiLevelType w:val="hybridMultilevel"/>
    <w:tmpl w:val="5E42866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27436A3C"/>
    <w:multiLevelType w:val="hybridMultilevel"/>
    <w:tmpl w:val="7D0CDA8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28C54EC4"/>
    <w:multiLevelType w:val="hybridMultilevel"/>
    <w:tmpl w:val="0618109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28E219C9"/>
    <w:multiLevelType w:val="hybridMultilevel"/>
    <w:tmpl w:val="B9A4413E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2B4C4696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1" w15:restartNumberingAfterBreak="0">
    <w:nsid w:val="2CAE41F6"/>
    <w:multiLevelType w:val="multilevel"/>
    <w:tmpl w:val="64CC6E52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2" w15:restartNumberingAfterBreak="0">
    <w:nsid w:val="2DC75426"/>
    <w:multiLevelType w:val="hybridMultilevel"/>
    <w:tmpl w:val="7DB2B13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E133AE5"/>
    <w:multiLevelType w:val="hybridMultilevel"/>
    <w:tmpl w:val="D5409FB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4" w15:restartNumberingAfterBreak="0">
    <w:nsid w:val="2EEF47E3"/>
    <w:multiLevelType w:val="hybridMultilevel"/>
    <w:tmpl w:val="1384222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2F285D9D"/>
    <w:multiLevelType w:val="hybridMultilevel"/>
    <w:tmpl w:val="20FE3BA4"/>
    <w:lvl w:ilvl="0" w:tplc="2000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6" w15:restartNumberingAfterBreak="0">
    <w:nsid w:val="2FFB7A03"/>
    <w:multiLevelType w:val="hybridMultilevel"/>
    <w:tmpl w:val="20FCE7C8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7" w15:restartNumberingAfterBreak="0">
    <w:nsid w:val="3038156E"/>
    <w:multiLevelType w:val="hybridMultilevel"/>
    <w:tmpl w:val="B9627676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8" w15:restartNumberingAfterBreak="0">
    <w:nsid w:val="32BA357B"/>
    <w:multiLevelType w:val="hybridMultilevel"/>
    <w:tmpl w:val="F1DC1BF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33590BF0"/>
    <w:multiLevelType w:val="hybridMultilevel"/>
    <w:tmpl w:val="4970DC4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336E489A"/>
    <w:multiLevelType w:val="hybridMultilevel"/>
    <w:tmpl w:val="23D2A2D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5F10E7C"/>
    <w:multiLevelType w:val="hybridMultilevel"/>
    <w:tmpl w:val="9DB6B8D4"/>
    <w:lvl w:ilvl="0" w:tplc="2000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2" w15:restartNumberingAfterBreak="0">
    <w:nsid w:val="364D65DC"/>
    <w:multiLevelType w:val="hybridMultilevel"/>
    <w:tmpl w:val="CC94FDE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366B6D72"/>
    <w:multiLevelType w:val="hybridMultilevel"/>
    <w:tmpl w:val="D89EBBCC"/>
    <w:lvl w:ilvl="0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36F512A5"/>
    <w:multiLevelType w:val="multilevel"/>
    <w:tmpl w:val="324E46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5" w15:restartNumberingAfterBreak="0">
    <w:nsid w:val="37D23B92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6" w15:restartNumberingAfterBreak="0">
    <w:nsid w:val="381302D8"/>
    <w:multiLevelType w:val="hybridMultilevel"/>
    <w:tmpl w:val="B2FE4DD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7" w15:restartNumberingAfterBreak="0">
    <w:nsid w:val="3A0E6A6D"/>
    <w:multiLevelType w:val="hybridMultilevel"/>
    <w:tmpl w:val="2DA8FE6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3A2F669F"/>
    <w:multiLevelType w:val="hybridMultilevel"/>
    <w:tmpl w:val="5496718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3ADE0913"/>
    <w:multiLevelType w:val="hybridMultilevel"/>
    <w:tmpl w:val="278EE8B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3B7B0D63"/>
    <w:multiLevelType w:val="hybridMultilevel"/>
    <w:tmpl w:val="7D1652D0"/>
    <w:lvl w:ilvl="0" w:tplc="B72A3632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1" w15:restartNumberingAfterBreak="0">
    <w:nsid w:val="3CE8614E"/>
    <w:multiLevelType w:val="hybridMultilevel"/>
    <w:tmpl w:val="EDBE1E9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2" w15:restartNumberingAfterBreak="0">
    <w:nsid w:val="3CF37D6B"/>
    <w:multiLevelType w:val="hybridMultilevel"/>
    <w:tmpl w:val="9A983E8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3" w15:restartNumberingAfterBreak="0">
    <w:nsid w:val="3D7A3083"/>
    <w:multiLevelType w:val="hybridMultilevel"/>
    <w:tmpl w:val="A2948ED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4" w15:restartNumberingAfterBreak="0">
    <w:nsid w:val="3DBE5F98"/>
    <w:multiLevelType w:val="multilevel"/>
    <w:tmpl w:val="1046A404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75" w15:restartNumberingAfterBreak="0">
    <w:nsid w:val="3DFE09BD"/>
    <w:multiLevelType w:val="hybridMultilevel"/>
    <w:tmpl w:val="9C4808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F0B4F30"/>
    <w:multiLevelType w:val="hybridMultilevel"/>
    <w:tmpl w:val="D942304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3FCF18E1"/>
    <w:multiLevelType w:val="hybridMultilevel"/>
    <w:tmpl w:val="3F2C04C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400E0E27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79" w15:restartNumberingAfterBreak="0">
    <w:nsid w:val="403A2962"/>
    <w:multiLevelType w:val="hybridMultilevel"/>
    <w:tmpl w:val="C1B023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0496F1C"/>
    <w:multiLevelType w:val="hybridMultilevel"/>
    <w:tmpl w:val="5D96ACAE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1" w15:restartNumberingAfterBreak="0">
    <w:nsid w:val="41465C30"/>
    <w:multiLevelType w:val="hybridMultilevel"/>
    <w:tmpl w:val="F44A65B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2" w15:restartNumberingAfterBreak="0">
    <w:nsid w:val="424514BD"/>
    <w:multiLevelType w:val="multilevel"/>
    <w:tmpl w:val="D30AE6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3" w15:restartNumberingAfterBreak="0">
    <w:nsid w:val="432474A2"/>
    <w:multiLevelType w:val="hybridMultilevel"/>
    <w:tmpl w:val="67F8F8F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4328075C"/>
    <w:multiLevelType w:val="hybridMultilevel"/>
    <w:tmpl w:val="E9D4FD4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455F1894"/>
    <w:multiLevelType w:val="hybridMultilevel"/>
    <w:tmpl w:val="49ACC92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 w15:restartNumberingAfterBreak="0">
    <w:nsid w:val="46962F7E"/>
    <w:multiLevelType w:val="hybridMultilevel"/>
    <w:tmpl w:val="5DBE982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4727794B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8" w15:restartNumberingAfterBreak="0">
    <w:nsid w:val="4802297B"/>
    <w:multiLevelType w:val="hybridMultilevel"/>
    <w:tmpl w:val="0282736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48B46DF7"/>
    <w:multiLevelType w:val="hybridMultilevel"/>
    <w:tmpl w:val="D92288A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490341EC"/>
    <w:multiLevelType w:val="multilevel"/>
    <w:tmpl w:val="12B2A3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936" w:hanging="576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1" w15:restartNumberingAfterBreak="0">
    <w:nsid w:val="49FE5317"/>
    <w:multiLevelType w:val="hybridMultilevel"/>
    <w:tmpl w:val="E1AE5F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A7F363E"/>
    <w:multiLevelType w:val="hybridMultilevel"/>
    <w:tmpl w:val="5246AD6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4B17797A"/>
    <w:multiLevelType w:val="hybridMultilevel"/>
    <w:tmpl w:val="4560EBF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4B2103AA"/>
    <w:multiLevelType w:val="hybridMultilevel"/>
    <w:tmpl w:val="63147D6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5" w15:restartNumberingAfterBreak="0">
    <w:nsid w:val="4C260E59"/>
    <w:multiLevelType w:val="hybridMultilevel"/>
    <w:tmpl w:val="429A84C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6" w15:restartNumberingAfterBreak="0">
    <w:nsid w:val="4DB72BEA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7" w15:restartNumberingAfterBreak="0">
    <w:nsid w:val="4DEB7186"/>
    <w:multiLevelType w:val="multilevel"/>
    <w:tmpl w:val="2B1ACC5C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98" w15:restartNumberingAfterBreak="0">
    <w:nsid w:val="4F9965E6"/>
    <w:multiLevelType w:val="hybridMultilevel"/>
    <w:tmpl w:val="93F0E2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03D0BB7"/>
    <w:multiLevelType w:val="hybridMultilevel"/>
    <w:tmpl w:val="237808B6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0" w15:restartNumberingAfterBreak="0">
    <w:nsid w:val="514752DB"/>
    <w:multiLevelType w:val="hybridMultilevel"/>
    <w:tmpl w:val="C42426C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1" w15:restartNumberingAfterBreak="0">
    <w:nsid w:val="514A45D3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02" w15:restartNumberingAfterBreak="0">
    <w:nsid w:val="519A506D"/>
    <w:multiLevelType w:val="hybridMultilevel"/>
    <w:tmpl w:val="6B14702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2387710"/>
    <w:multiLevelType w:val="hybridMultilevel"/>
    <w:tmpl w:val="B1AA5312"/>
    <w:lvl w:ilvl="0" w:tplc="C4D0E0C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14" w:hanging="360"/>
      </w:pPr>
    </w:lvl>
    <w:lvl w:ilvl="2" w:tplc="2000001B" w:tentative="1">
      <w:start w:val="1"/>
      <w:numFmt w:val="lowerRoman"/>
      <w:lvlText w:val="%3."/>
      <w:lvlJc w:val="right"/>
      <w:pPr>
        <w:ind w:left="2934" w:hanging="180"/>
      </w:pPr>
    </w:lvl>
    <w:lvl w:ilvl="3" w:tplc="2000000F" w:tentative="1">
      <w:start w:val="1"/>
      <w:numFmt w:val="decimal"/>
      <w:lvlText w:val="%4."/>
      <w:lvlJc w:val="left"/>
      <w:pPr>
        <w:ind w:left="3654" w:hanging="360"/>
      </w:pPr>
    </w:lvl>
    <w:lvl w:ilvl="4" w:tplc="20000019" w:tentative="1">
      <w:start w:val="1"/>
      <w:numFmt w:val="lowerLetter"/>
      <w:lvlText w:val="%5."/>
      <w:lvlJc w:val="left"/>
      <w:pPr>
        <w:ind w:left="4374" w:hanging="360"/>
      </w:pPr>
    </w:lvl>
    <w:lvl w:ilvl="5" w:tplc="2000001B" w:tentative="1">
      <w:start w:val="1"/>
      <w:numFmt w:val="lowerRoman"/>
      <w:lvlText w:val="%6."/>
      <w:lvlJc w:val="right"/>
      <w:pPr>
        <w:ind w:left="5094" w:hanging="180"/>
      </w:pPr>
    </w:lvl>
    <w:lvl w:ilvl="6" w:tplc="2000000F" w:tentative="1">
      <w:start w:val="1"/>
      <w:numFmt w:val="decimal"/>
      <w:lvlText w:val="%7."/>
      <w:lvlJc w:val="left"/>
      <w:pPr>
        <w:ind w:left="5814" w:hanging="360"/>
      </w:pPr>
    </w:lvl>
    <w:lvl w:ilvl="7" w:tplc="20000019" w:tentative="1">
      <w:start w:val="1"/>
      <w:numFmt w:val="lowerLetter"/>
      <w:lvlText w:val="%8."/>
      <w:lvlJc w:val="left"/>
      <w:pPr>
        <w:ind w:left="6534" w:hanging="360"/>
      </w:pPr>
    </w:lvl>
    <w:lvl w:ilvl="8" w:tplc="2000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4" w15:restartNumberingAfterBreak="0">
    <w:nsid w:val="527A4C17"/>
    <w:multiLevelType w:val="hybridMultilevel"/>
    <w:tmpl w:val="84341D3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53DD0121"/>
    <w:multiLevelType w:val="hybridMultilevel"/>
    <w:tmpl w:val="FBD0E61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6" w15:restartNumberingAfterBreak="0">
    <w:nsid w:val="56141507"/>
    <w:multiLevelType w:val="hybridMultilevel"/>
    <w:tmpl w:val="69B83AB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6DC6C9E"/>
    <w:multiLevelType w:val="hybridMultilevel"/>
    <w:tmpl w:val="902C670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8" w15:restartNumberingAfterBreak="0">
    <w:nsid w:val="56E435BA"/>
    <w:multiLevelType w:val="hybridMultilevel"/>
    <w:tmpl w:val="D5C46DFE"/>
    <w:lvl w:ilvl="0" w:tplc="A984E248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09" w15:restartNumberingAfterBreak="0">
    <w:nsid w:val="57F8020F"/>
    <w:multiLevelType w:val="hybridMultilevel"/>
    <w:tmpl w:val="35D46AC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0" w15:restartNumberingAfterBreak="0">
    <w:nsid w:val="5A677316"/>
    <w:multiLevelType w:val="hybridMultilevel"/>
    <w:tmpl w:val="D4E873A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1" w15:restartNumberingAfterBreak="0">
    <w:nsid w:val="5A6A4B8F"/>
    <w:multiLevelType w:val="hybridMultilevel"/>
    <w:tmpl w:val="E6FE620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2" w15:restartNumberingAfterBreak="0">
    <w:nsid w:val="5A7505F2"/>
    <w:multiLevelType w:val="hybridMultilevel"/>
    <w:tmpl w:val="9C9CB54A"/>
    <w:lvl w:ilvl="0" w:tplc="A984E248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3" w15:restartNumberingAfterBreak="0">
    <w:nsid w:val="5CB55C90"/>
    <w:multiLevelType w:val="hybridMultilevel"/>
    <w:tmpl w:val="DA30DB2C"/>
    <w:lvl w:ilvl="0" w:tplc="C930CA14">
      <w:start w:val="1"/>
      <w:numFmt w:val="decimal"/>
      <w:pStyle w:val="a1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4" w15:restartNumberingAfterBreak="0">
    <w:nsid w:val="5D803478"/>
    <w:multiLevelType w:val="hybridMultilevel"/>
    <w:tmpl w:val="27F2C42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5" w15:restartNumberingAfterBreak="0">
    <w:nsid w:val="5D804DA1"/>
    <w:multiLevelType w:val="hybridMultilevel"/>
    <w:tmpl w:val="9A009FB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6" w15:restartNumberingAfterBreak="0">
    <w:nsid w:val="5DAA0122"/>
    <w:multiLevelType w:val="hybridMultilevel"/>
    <w:tmpl w:val="79E6D0A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DC87C05"/>
    <w:multiLevelType w:val="hybridMultilevel"/>
    <w:tmpl w:val="59D823B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8" w15:restartNumberingAfterBreak="0">
    <w:nsid w:val="5DD500DB"/>
    <w:multiLevelType w:val="hybridMultilevel"/>
    <w:tmpl w:val="087A7BF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9" w15:restartNumberingAfterBreak="0">
    <w:nsid w:val="5E367579"/>
    <w:multiLevelType w:val="multilevel"/>
    <w:tmpl w:val="87240F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18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1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44" w:hanging="2160"/>
      </w:pPr>
      <w:rPr>
        <w:rFonts w:hint="default"/>
      </w:rPr>
    </w:lvl>
  </w:abstractNum>
  <w:abstractNum w:abstractNumId="120" w15:restartNumberingAfterBreak="0">
    <w:nsid w:val="5E4E1B56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21" w15:restartNumberingAfterBreak="0">
    <w:nsid w:val="5EC20C4A"/>
    <w:multiLevelType w:val="hybridMultilevel"/>
    <w:tmpl w:val="6706D2C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2" w15:restartNumberingAfterBreak="0">
    <w:nsid w:val="5ECD39AB"/>
    <w:multiLevelType w:val="hybridMultilevel"/>
    <w:tmpl w:val="B788871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3" w15:restartNumberingAfterBreak="0">
    <w:nsid w:val="64130176"/>
    <w:multiLevelType w:val="hybridMultilevel"/>
    <w:tmpl w:val="7CA40F26"/>
    <w:lvl w:ilvl="0" w:tplc="2000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24" w15:restartNumberingAfterBreak="0">
    <w:nsid w:val="65C21C22"/>
    <w:multiLevelType w:val="hybridMultilevel"/>
    <w:tmpl w:val="F852FCE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5" w15:restartNumberingAfterBreak="0">
    <w:nsid w:val="67545C25"/>
    <w:multiLevelType w:val="hybridMultilevel"/>
    <w:tmpl w:val="8A9ACE0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6" w15:restartNumberingAfterBreak="0">
    <w:nsid w:val="69396D2E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7" w15:restartNumberingAfterBreak="0">
    <w:nsid w:val="69610793"/>
    <w:multiLevelType w:val="hybridMultilevel"/>
    <w:tmpl w:val="5ED6BADE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6B8A6AA4"/>
    <w:multiLevelType w:val="hybridMultilevel"/>
    <w:tmpl w:val="A91C25F6"/>
    <w:lvl w:ilvl="0" w:tplc="D25A5BB0">
      <w:start w:val="1"/>
      <w:numFmt w:val="russianUpper"/>
      <w:pStyle w:val="a2"/>
      <w:lvlText w:val="ПРИЛОЖЕНИЕ 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9" w15:restartNumberingAfterBreak="0">
    <w:nsid w:val="6BB26A40"/>
    <w:multiLevelType w:val="hybridMultilevel"/>
    <w:tmpl w:val="C4DA741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0" w15:restartNumberingAfterBreak="0">
    <w:nsid w:val="6C5F52EC"/>
    <w:multiLevelType w:val="hybridMultilevel"/>
    <w:tmpl w:val="E33AD9D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1" w15:restartNumberingAfterBreak="0">
    <w:nsid w:val="6CE3222B"/>
    <w:multiLevelType w:val="hybridMultilevel"/>
    <w:tmpl w:val="F904B21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2" w15:restartNumberingAfterBreak="0">
    <w:nsid w:val="6CF667BF"/>
    <w:multiLevelType w:val="hybridMultilevel"/>
    <w:tmpl w:val="BC4094D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 w15:restartNumberingAfterBreak="0">
    <w:nsid w:val="6ED4034B"/>
    <w:multiLevelType w:val="hybridMultilevel"/>
    <w:tmpl w:val="1F7C4DC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 w15:restartNumberingAfterBreak="0">
    <w:nsid w:val="6FE9035D"/>
    <w:multiLevelType w:val="hybridMultilevel"/>
    <w:tmpl w:val="8926F04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5" w15:restartNumberingAfterBreak="0">
    <w:nsid w:val="704D0D98"/>
    <w:multiLevelType w:val="hybridMultilevel"/>
    <w:tmpl w:val="4AEA4904"/>
    <w:lvl w:ilvl="0" w:tplc="B72A3632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6" w15:restartNumberingAfterBreak="0">
    <w:nsid w:val="70814CFB"/>
    <w:multiLevelType w:val="hybridMultilevel"/>
    <w:tmpl w:val="E40660B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7" w15:restartNumberingAfterBreak="0">
    <w:nsid w:val="70C513C5"/>
    <w:multiLevelType w:val="hybridMultilevel"/>
    <w:tmpl w:val="3B3A75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8" w15:restartNumberingAfterBreak="0">
    <w:nsid w:val="71064E19"/>
    <w:multiLevelType w:val="hybridMultilevel"/>
    <w:tmpl w:val="1CE85B1C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9" w15:restartNumberingAfterBreak="0">
    <w:nsid w:val="7114614A"/>
    <w:multiLevelType w:val="hybridMultilevel"/>
    <w:tmpl w:val="574ECEEC"/>
    <w:lvl w:ilvl="0" w:tplc="B72A3632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40" w15:restartNumberingAfterBreak="0">
    <w:nsid w:val="73056931"/>
    <w:multiLevelType w:val="hybridMultilevel"/>
    <w:tmpl w:val="8DB2891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1" w15:restartNumberingAfterBreak="0">
    <w:nsid w:val="741C1F8F"/>
    <w:multiLevelType w:val="hybridMultilevel"/>
    <w:tmpl w:val="BE9AAF0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2" w15:restartNumberingAfterBreak="0">
    <w:nsid w:val="75BA24FC"/>
    <w:multiLevelType w:val="hybridMultilevel"/>
    <w:tmpl w:val="237A671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3" w15:restartNumberingAfterBreak="0">
    <w:nsid w:val="75D1330A"/>
    <w:multiLevelType w:val="hybridMultilevel"/>
    <w:tmpl w:val="8CBCB0C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 w15:restartNumberingAfterBreak="0">
    <w:nsid w:val="76003971"/>
    <w:multiLevelType w:val="multilevel"/>
    <w:tmpl w:val="2B1ACC5C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45" w15:restartNumberingAfterBreak="0">
    <w:nsid w:val="763E0949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46" w15:restartNumberingAfterBreak="0">
    <w:nsid w:val="77054D10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47" w15:restartNumberingAfterBreak="0">
    <w:nsid w:val="77AC569B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8" w15:restartNumberingAfterBreak="0">
    <w:nsid w:val="786D387A"/>
    <w:multiLevelType w:val="hybridMultilevel"/>
    <w:tmpl w:val="D00CD6E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9" w15:restartNumberingAfterBreak="0">
    <w:nsid w:val="78BC27B4"/>
    <w:multiLevelType w:val="hybridMultilevel"/>
    <w:tmpl w:val="C1509D7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0" w15:restartNumberingAfterBreak="0">
    <w:nsid w:val="792F42BD"/>
    <w:multiLevelType w:val="multilevel"/>
    <w:tmpl w:val="2B1ACC5C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51" w15:restartNumberingAfterBreak="0">
    <w:nsid w:val="79E46DC7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2" w15:restartNumberingAfterBreak="0">
    <w:nsid w:val="7AC521F1"/>
    <w:multiLevelType w:val="multilevel"/>
    <w:tmpl w:val="BB82134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3" w15:restartNumberingAfterBreak="0">
    <w:nsid w:val="7AD45DB6"/>
    <w:multiLevelType w:val="hybridMultilevel"/>
    <w:tmpl w:val="C8004656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B8B4FF0"/>
    <w:multiLevelType w:val="hybridMultilevel"/>
    <w:tmpl w:val="F932B08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5" w15:restartNumberingAfterBreak="0">
    <w:nsid w:val="7CD660AE"/>
    <w:multiLevelType w:val="hybridMultilevel"/>
    <w:tmpl w:val="5EB0F48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6" w15:restartNumberingAfterBreak="0">
    <w:nsid w:val="7DEA52EE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7" w15:restartNumberingAfterBreak="0">
    <w:nsid w:val="7E6B1D93"/>
    <w:multiLevelType w:val="hybridMultilevel"/>
    <w:tmpl w:val="714ABE6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8" w15:restartNumberingAfterBreak="0">
    <w:nsid w:val="7ED337BB"/>
    <w:multiLevelType w:val="hybridMultilevel"/>
    <w:tmpl w:val="694C05D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9" w15:restartNumberingAfterBreak="0">
    <w:nsid w:val="7F511743"/>
    <w:multiLevelType w:val="hybridMultilevel"/>
    <w:tmpl w:val="129EA5A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0" w15:restartNumberingAfterBreak="0">
    <w:nsid w:val="7F954AB8"/>
    <w:multiLevelType w:val="multilevel"/>
    <w:tmpl w:val="0E1246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num w:numId="1">
    <w:abstractNumId w:val="113"/>
  </w:num>
  <w:num w:numId="2">
    <w:abstractNumId w:val="7"/>
  </w:num>
  <w:num w:numId="3">
    <w:abstractNumId w:val="128"/>
  </w:num>
  <w:num w:numId="4">
    <w:abstractNumId w:val="38"/>
  </w:num>
  <w:num w:numId="5">
    <w:abstractNumId w:val="20"/>
  </w:num>
  <w:num w:numId="6">
    <w:abstractNumId w:val="29"/>
  </w:num>
  <w:num w:numId="7">
    <w:abstractNumId w:val="76"/>
  </w:num>
  <w:num w:numId="8">
    <w:abstractNumId w:val="129"/>
  </w:num>
  <w:num w:numId="9">
    <w:abstractNumId w:val="49"/>
  </w:num>
  <w:num w:numId="10">
    <w:abstractNumId w:val="8"/>
  </w:num>
  <w:num w:numId="11">
    <w:abstractNumId w:val="56"/>
  </w:num>
  <w:num w:numId="12">
    <w:abstractNumId w:val="0"/>
  </w:num>
  <w:num w:numId="13">
    <w:abstractNumId w:val="109"/>
  </w:num>
  <w:num w:numId="14">
    <w:abstractNumId w:val="66"/>
  </w:num>
  <w:num w:numId="15">
    <w:abstractNumId w:val="81"/>
  </w:num>
  <w:num w:numId="16">
    <w:abstractNumId w:val="78"/>
  </w:num>
  <w:num w:numId="17">
    <w:abstractNumId w:val="122"/>
  </w:num>
  <w:num w:numId="18">
    <w:abstractNumId w:val="70"/>
  </w:num>
  <w:num w:numId="19">
    <w:abstractNumId w:val="71"/>
  </w:num>
  <w:num w:numId="20">
    <w:abstractNumId w:val="108"/>
  </w:num>
  <w:num w:numId="21">
    <w:abstractNumId w:val="135"/>
  </w:num>
  <w:num w:numId="22">
    <w:abstractNumId w:val="31"/>
  </w:num>
  <w:num w:numId="23">
    <w:abstractNumId w:val="139"/>
  </w:num>
  <w:num w:numId="24">
    <w:abstractNumId w:val="112"/>
  </w:num>
  <w:num w:numId="25">
    <w:abstractNumId w:val="158"/>
  </w:num>
  <w:num w:numId="26">
    <w:abstractNumId w:val="120"/>
  </w:num>
  <w:num w:numId="27">
    <w:abstractNumId w:val="30"/>
  </w:num>
  <w:num w:numId="28">
    <w:abstractNumId w:val="74"/>
  </w:num>
  <w:num w:numId="29">
    <w:abstractNumId w:val="150"/>
  </w:num>
  <w:num w:numId="30">
    <w:abstractNumId w:val="97"/>
  </w:num>
  <w:num w:numId="31">
    <w:abstractNumId w:val="101"/>
  </w:num>
  <w:num w:numId="32">
    <w:abstractNumId w:val="144"/>
  </w:num>
  <w:num w:numId="33">
    <w:abstractNumId w:val="123"/>
  </w:num>
  <w:num w:numId="34">
    <w:abstractNumId w:val="53"/>
  </w:num>
  <w:num w:numId="35">
    <w:abstractNumId w:val="55"/>
  </w:num>
  <w:num w:numId="36">
    <w:abstractNumId w:val="100"/>
  </w:num>
  <w:num w:numId="37">
    <w:abstractNumId w:val="145"/>
  </w:num>
  <w:num w:numId="38">
    <w:abstractNumId w:val="105"/>
  </w:num>
  <w:num w:numId="39">
    <w:abstractNumId w:val="73"/>
  </w:num>
  <w:num w:numId="40">
    <w:abstractNumId w:val="107"/>
  </w:num>
  <w:num w:numId="41">
    <w:abstractNumId w:val="146"/>
  </w:num>
  <w:num w:numId="42">
    <w:abstractNumId w:val="18"/>
  </w:num>
  <w:num w:numId="43">
    <w:abstractNumId w:val="41"/>
  </w:num>
  <w:num w:numId="44">
    <w:abstractNumId w:val="138"/>
  </w:num>
  <w:num w:numId="45">
    <w:abstractNumId w:val="134"/>
  </w:num>
  <w:num w:numId="46">
    <w:abstractNumId w:val="121"/>
  </w:num>
  <w:num w:numId="47">
    <w:abstractNumId w:val="79"/>
  </w:num>
  <w:num w:numId="48">
    <w:abstractNumId w:val="43"/>
  </w:num>
  <w:num w:numId="49">
    <w:abstractNumId w:val="80"/>
  </w:num>
  <w:num w:numId="50">
    <w:abstractNumId w:val="154"/>
  </w:num>
  <w:num w:numId="51">
    <w:abstractNumId w:val="95"/>
  </w:num>
  <w:num w:numId="52">
    <w:abstractNumId w:val="157"/>
  </w:num>
  <w:num w:numId="53">
    <w:abstractNumId w:val="9"/>
  </w:num>
  <w:num w:numId="54">
    <w:abstractNumId w:val="127"/>
  </w:num>
  <w:num w:numId="55">
    <w:abstractNumId w:val="72"/>
  </w:num>
  <w:num w:numId="56">
    <w:abstractNumId w:val="44"/>
  </w:num>
  <w:num w:numId="57">
    <w:abstractNumId w:val="61"/>
  </w:num>
  <w:num w:numId="58">
    <w:abstractNumId w:val="34"/>
  </w:num>
  <w:num w:numId="59">
    <w:abstractNumId w:val="142"/>
  </w:num>
  <w:num w:numId="60">
    <w:abstractNumId w:val="12"/>
  </w:num>
  <w:num w:numId="61">
    <w:abstractNumId w:val="57"/>
  </w:num>
  <w:num w:numId="62">
    <w:abstractNumId w:val="99"/>
  </w:num>
  <w:num w:numId="63">
    <w:abstractNumId w:val="136"/>
  </w:num>
  <w:num w:numId="64">
    <w:abstractNumId w:val="153"/>
  </w:num>
  <w:num w:numId="65">
    <w:abstractNumId w:val="52"/>
  </w:num>
  <w:num w:numId="66">
    <w:abstractNumId w:val="48"/>
  </w:num>
  <w:num w:numId="67">
    <w:abstractNumId w:val="111"/>
  </w:num>
  <w:num w:numId="68">
    <w:abstractNumId w:val="82"/>
  </w:num>
  <w:num w:numId="69">
    <w:abstractNumId w:val="32"/>
  </w:num>
  <w:num w:numId="70">
    <w:abstractNumId w:val="58"/>
  </w:num>
  <w:num w:numId="71">
    <w:abstractNumId w:val="119"/>
  </w:num>
  <w:num w:numId="72">
    <w:abstractNumId w:val="149"/>
  </w:num>
  <w:num w:numId="73">
    <w:abstractNumId w:val="35"/>
  </w:num>
  <w:num w:numId="74">
    <w:abstractNumId w:val="118"/>
  </w:num>
  <w:num w:numId="75">
    <w:abstractNumId w:val="46"/>
  </w:num>
  <w:num w:numId="76">
    <w:abstractNumId w:val="63"/>
  </w:num>
  <w:num w:numId="77">
    <w:abstractNumId w:val="3"/>
  </w:num>
  <w:num w:numId="78">
    <w:abstractNumId w:val="90"/>
  </w:num>
  <w:num w:numId="79">
    <w:abstractNumId w:val="69"/>
  </w:num>
  <w:num w:numId="80">
    <w:abstractNumId w:val="2"/>
  </w:num>
  <w:num w:numId="81">
    <w:abstractNumId w:val="15"/>
  </w:num>
  <w:num w:numId="82">
    <w:abstractNumId w:val="114"/>
  </w:num>
  <w:num w:numId="83">
    <w:abstractNumId w:val="27"/>
  </w:num>
  <w:num w:numId="84">
    <w:abstractNumId w:val="45"/>
  </w:num>
  <w:num w:numId="85">
    <w:abstractNumId w:val="64"/>
  </w:num>
  <w:num w:numId="86">
    <w:abstractNumId w:val="36"/>
  </w:num>
  <w:num w:numId="87">
    <w:abstractNumId w:val="125"/>
  </w:num>
  <w:num w:numId="88">
    <w:abstractNumId w:val="91"/>
  </w:num>
  <w:num w:numId="89">
    <w:abstractNumId w:val="60"/>
  </w:num>
  <w:num w:numId="90">
    <w:abstractNumId w:val="86"/>
  </w:num>
  <w:num w:numId="91">
    <w:abstractNumId w:val="141"/>
  </w:num>
  <w:num w:numId="92">
    <w:abstractNumId w:val="130"/>
  </w:num>
  <w:num w:numId="93">
    <w:abstractNumId w:val="98"/>
  </w:num>
  <w:num w:numId="94">
    <w:abstractNumId w:val="159"/>
  </w:num>
  <w:num w:numId="95">
    <w:abstractNumId w:val="124"/>
  </w:num>
  <w:num w:numId="96">
    <w:abstractNumId w:val="10"/>
  </w:num>
  <w:num w:numId="97">
    <w:abstractNumId w:val="140"/>
  </w:num>
  <w:num w:numId="98">
    <w:abstractNumId w:val="106"/>
  </w:num>
  <w:num w:numId="99">
    <w:abstractNumId w:val="26"/>
  </w:num>
  <w:num w:numId="100">
    <w:abstractNumId w:val="37"/>
  </w:num>
  <w:num w:numId="101">
    <w:abstractNumId w:val="4"/>
  </w:num>
  <w:num w:numId="102">
    <w:abstractNumId w:val="131"/>
  </w:num>
  <w:num w:numId="103">
    <w:abstractNumId w:val="160"/>
  </w:num>
  <w:num w:numId="104">
    <w:abstractNumId w:val="77"/>
  </w:num>
  <w:num w:numId="105">
    <w:abstractNumId w:val="155"/>
  </w:num>
  <w:num w:numId="106">
    <w:abstractNumId w:val="33"/>
  </w:num>
  <w:num w:numId="107">
    <w:abstractNumId w:val="143"/>
  </w:num>
  <w:num w:numId="108">
    <w:abstractNumId w:val="89"/>
  </w:num>
  <w:num w:numId="109">
    <w:abstractNumId w:val="151"/>
  </w:num>
  <w:num w:numId="110">
    <w:abstractNumId w:val="1"/>
  </w:num>
  <w:num w:numId="111">
    <w:abstractNumId w:val="6"/>
  </w:num>
  <w:num w:numId="112">
    <w:abstractNumId w:val="75"/>
  </w:num>
  <w:num w:numId="113">
    <w:abstractNumId w:val="59"/>
  </w:num>
  <w:num w:numId="114">
    <w:abstractNumId w:val="93"/>
  </w:num>
  <w:num w:numId="115">
    <w:abstractNumId w:val="148"/>
  </w:num>
  <w:num w:numId="116">
    <w:abstractNumId w:val="5"/>
  </w:num>
  <w:num w:numId="117">
    <w:abstractNumId w:val="14"/>
  </w:num>
  <w:num w:numId="118">
    <w:abstractNumId w:val="83"/>
  </w:num>
  <w:num w:numId="119">
    <w:abstractNumId w:val="156"/>
  </w:num>
  <w:num w:numId="120">
    <w:abstractNumId w:val="84"/>
  </w:num>
  <w:num w:numId="121">
    <w:abstractNumId w:val="22"/>
  </w:num>
  <w:num w:numId="122">
    <w:abstractNumId w:val="137"/>
  </w:num>
  <w:num w:numId="123">
    <w:abstractNumId w:val="62"/>
  </w:num>
  <w:num w:numId="124">
    <w:abstractNumId w:val="21"/>
  </w:num>
  <w:num w:numId="125">
    <w:abstractNumId w:val="104"/>
  </w:num>
  <w:num w:numId="126">
    <w:abstractNumId w:val="42"/>
  </w:num>
  <w:num w:numId="127">
    <w:abstractNumId w:val="23"/>
  </w:num>
  <w:num w:numId="128">
    <w:abstractNumId w:val="50"/>
  </w:num>
  <w:num w:numId="129">
    <w:abstractNumId w:val="47"/>
  </w:num>
  <w:num w:numId="130">
    <w:abstractNumId w:val="117"/>
  </w:num>
  <w:num w:numId="131">
    <w:abstractNumId w:val="87"/>
  </w:num>
  <w:num w:numId="132">
    <w:abstractNumId w:val="88"/>
  </w:num>
  <w:num w:numId="133">
    <w:abstractNumId w:val="28"/>
  </w:num>
  <w:num w:numId="134">
    <w:abstractNumId w:val="96"/>
  </w:num>
  <w:num w:numId="135">
    <w:abstractNumId w:val="68"/>
  </w:num>
  <w:num w:numId="136">
    <w:abstractNumId w:val="94"/>
  </w:num>
  <w:num w:numId="137">
    <w:abstractNumId w:val="67"/>
  </w:num>
  <w:num w:numId="138">
    <w:abstractNumId w:val="19"/>
  </w:num>
  <w:num w:numId="139">
    <w:abstractNumId w:val="92"/>
  </w:num>
  <w:num w:numId="140">
    <w:abstractNumId w:val="40"/>
  </w:num>
  <w:num w:numId="141">
    <w:abstractNumId w:val="133"/>
  </w:num>
  <w:num w:numId="142">
    <w:abstractNumId w:val="126"/>
  </w:num>
  <w:num w:numId="143">
    <w:abstractNumId w:val="11"/>
  </w:num>
  <w:num w:numId="144">
    <w:abstractNumId w:val="110"/>
  </w:num>
  <w:num w:numId="145">
    <w:abstractNumId w:val="147"/>
  </w:num>
  <w:num w:numId="146">
    <w:abstractNumId w:val="115"/>
  </w:num>
  <w:num w:numId="147">
    <w:abstractNumId w:val="39"/>
  </w:num>
  <w:num w:numId="148">
    <w:abstractNumId w:val="85"/>
  </w:num>
  <w:num w:numId="149">
    <w:abstractNumId w:val="17"/>
  </w:num>
  <w:num w:numId="150">
    <w:abstractNumId w:val="25"/>
  </w:num>
  <w:num w:numId="151">
    <w:abstractNumId w:val="54"/>
  </w:num>
  <w:num w:numId="152">
    <w:abstractNumId w:val="16"/>
  </w:num>
  <w:num w:numId="153">
    <w:abstractNumId w:val="132"/>
  </w:num>
  <w:num w:numId="154">
    <w:abstractNumId w:val="24"/>
  </w:num>
  <w:num w:numId="155">
    <w:abstractNumId w:val="13"/>
  </w:num>
  <w:num w:numId="156">
    <w:abstractNumId w:val="65"/>
  </w:num>
  <w:num w:numId="157">
    <w:abstractNumId w:val="116"/>
  </w:num>
  <w:num w:numId="158">
    <w:abstractNumId w:val="103"/>
  </w:num>
  <w:num w:numId="159">
    <w:abstractNumId w:val="102"/>
  </w:num>
  <w:num w:numId="160">
    <w:abstractNumId w:val="51"/>
  </w:num>
  <w:num w:numId="161">
    <w:abstractNumId w:val="152"/>
  </w:num>
  <w:numIdMacAtCleanup w:val="1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945"/>
    <w:rsid w:val="0000056F"/>
    <w:rsid w:val="000116CE"/>
    <w:rsid w:val="00011C5C"/>
    <w:rsid w:val="00024EFE"/>
    <w:rsid w:val="00026F90"/>
    <w:rsid w:val="00031B46"/>
    <w:rsid w:val="000559A2"/>
    <w:rsid w:val="000675FB"/>
    <w:rsid w:val="00070C80"/>
    <w:rsid w:val="00086E39"/>
    <w:rsid w:val="000A1028"/>
    <w:rsid w:val="000A7DDB"/>
    <w:rsid w:val="000B19DC"/>
    <w:rsid w:val="000B63DC"/>
    <w:rsid w:val="000C0016"/>
    <w:rsid w:val="000F5A63"/>
    <w:rsid w:val="0011435D"/>
    <w:rsid w:val="00127F7C"/>
    <w:rsid w:val="00131D93"/>
    <w:rsid w:val="001478D5"/>
    <w:rsid w:val="001655FF"/>
    <w:rsid w:val="001764CA"/>
    <w:rsid w:val="00184E75"/>
    <w:rsid w:val="001B1420"/>
    <w:rsid w:val="001C4485"/>
    <w:rsid w:val="001D3564"/>
    <w:rsid w:val="001E274B"/>
    <w:rsid w:val="001F0F9B"/>
    <w:rsid w:val="001F2F94"/>
    <w:rsid w:val="001F7BB9"/>
    <w:rsid w:val="0022251F"/>
    <w:rsid w:val="00224D6E"/>
    <w:rsid w:val="00226134"/>
    <w:rsid w:val="00231003"/>
    <w:rsid w:val="0023441F"/>
    <w:rsid w:val="0023665C"/>
    <w:rsid w:val="00257965"/>
    <w:rsid w:val="0027576D"/>
    <w:rsid w:val="002822B0"/>
    <w:rsid w:val="0028263B"/>
    <w:rsid w:val="00292ECF"/>
    <w:rsid w:val="002A1E69"/>
    <w:rsid w:val="002A6184"/>
    <w:rsid w:val="002D1391"/>
    <w:rsid w:val="002D1E84"/>
    <w:rsid w:val="002E07E4"/>
    <w:rsid w:val="002E0BEE"/>
    <w:rsid w:val="002E0F92"/>
    <w:rsid w:val="002E7476"/>
    <w:rsid w:val="002F124C"/>
    <w:rsid w:val="002F1F74"/>
    <w:rsid w:val="002F41D1"/>
    <w:rsid w:val="0030179C"/>
    <w:rsid w:val="00314484"/>
    <w:rsid w:val="003204C6"/>
    <w:rsid w:val="00323A98"/>
    <w:rsid w:val="003335C7"/>
    <w:rsid w:val="00354B54"/>
    <w:rsid w:val="00360E57"/>
    <w:rsid w:val="003613C6"/>
    <w:rsid w:val="00363D63"/>
    <w:rsid w:val="0036599D"/>
    <w:rsid w:val="003A017A"/>
    <w:rsid w:val="003C0437"/>
    <w:rsid w:val="003D3C9D"/>
    <w:rsid w:val="003F0EE4"/>
    <w:rsid w:val="003F677C"/>
    <w:rsid w:val="003F7398"/>
    <w:rsid w:val="004000CA"/>
    <w:rsid w:val="004472CE"/>
    <w:rsid w:val="00464A97"/>
    <w:rsid w:val="00466573"/>
    <w:rsid w:val="00476D26"/>
    <w:rsid w:val="00481B9A"/>
    <w:rsid w:val="00483D64"/>
    <w:rsid w:val="004A40C9"/>
    <w:rsid w:val="004B46E3"/>
    <w:rsid w:val="004C1003"/>
    <w:rsid w:val="004C53F9"/>
    <w:rsid w:val="004E46FC"/>
    <w:rsid w:val="004E783F"/>
    <w:rsid w:val="004F0DE5"/>
    <w:rsid w:val="004F68FA"/>
    <w:rsid w:val="005116E3"/>
    <w:rsid w:val="0052309E"/>
    <w:rsid w:val="00533E8B"/>
    <w:rsid w:val="0053597E"/>
    <w:rsid w:val="00540AE1"/>
    <w:rsid w:val="005541BD"/>
    <w:rsid w:val="00562E01"/>
    <w:rsid w:val="00562F1F"/>
    <w:rsid w:val="00567A7E"/>
    <w:rsid w:val="00570E24"/>
    <w:rsid w:val="005726EF"/>
    <w:rsid w:val="0058659D"/>
    <w:rsid w:val="005A1588"/>
    <w:rsid w:val="005A2447"/>
    <w:rsid w:val="005B144D"/>
    <w:rsid w:val="005C7AF3"/>
    <w:rsid w:val="005D7A44"/>
    <w:rsid w:val="005E69A8"/>
    <w:rsid w:val="0061118D"/>
    <w:rsid w:val="0064621E"/>
    <w:rsid w:val="006562E0"/>
    <w:rsid w:val="00661A67"/>
    <w:rsid w:val="00671708"/>
    <w:rsid w:val="00683F54"/>
    <w:rsid w:val="00691121"/>
    <w:rsid w:val="006920A5"/>
    <w:rsid w:val="0069278C"/>
    <w:rsid w:val="006A0D38"/>
    <w:rsid w:val="006A5719"/>
    <w:rsid w:val="006B54DE"/>
    <w:rsid w:val="006D195E"/>
    <w:rsid w:val="006E1DC6"/>
    <w:rsid w:val="006E7C79"/>
    <w:rsid w:val="006F466D"/>
    <w:rsid w:val="006F534B"/>
    <w:rsid w:val="00722900"/>
    <w:rsid w:val="00741019"/>
    <w:rsid w:val="0074107F"/>
    <w:rsid w:val="00746D44"/>
    <w:rsid w:val="00760FC7"/>
    <w:rsid w:val="00764EA2"/>
    <w:rsid w:val="00767A8E"/>
    <w:rsid w:val="00771478"/>
    <w:rsid w:val="007838B7"/>
    <w:rsid w:val="0079232E"/>
    <w:rsid w:val="00792B30"/>
    <w:rsid w:val="007948EA"/>
    <w:rsid w:val="00795C04"/>
    <w:rsid w:val="00796C81"/>
    <w:rsid w:val="007A0B38"/>
    <w:rsid w:val="007B50BF"/>
    <w:rsid w:val="007B7A9A"/>
    <w:rsid w:val="007C573D"/>
    <w:rsid w:val="007C5D58"/>
    <w:rsid w:val="007D0918"/>
    <w:rsid w:val="007D26FB"/>
    <w:rsid w:val="007F0737"/>
    <w:rsid w:val="007F513A"/>
    <w:rsid w:val="008034BC"/>
    <w:rsid w:val="00806C4B"/>
    <w:rsid w:val="0081547D"/>
    <w:rsid w:val="0081796A"/>
    <w:rsid w:val="008362FF"/>
    <w:rsid w:val="008369BC"/>
    <w:rsid w:val="0084551F"/>
    <w:rsid w:val="00853A8A"/>
    <w:rsid w:val="00856A4B"/>
    <w:rsid w:val="00861440"/>
    <w:rsid w:val="00861D05"/>
    <w:rsid w:val="00865DC8"/>
    <w:rsid w:val="009057F2"/>
    <w:rsid w:val="00922F80"/>
    <w:rsid w:val="00925CBD"/>
    <w:rsid w:val="0092741F"/>
    <w:rsid w:val="009368F0"/>
    <w:rsid w:val="009406A2"/>
    <w:rsid w:val="00943936"/>
    <w:rsid w:val="00957569"/>
    <w:rsid w:val="009606C6"/>
    <w:rsid w:val="00966917"/>
    <w:rsid w:val="0097790B"/>
    <w:rsid w:val="00996B41"/>
    <w:rsid w:val="009A432C"/>
    <w:rsid w:val="009C1F67"/>
    <w:rsid w:val="009C420D"/>
    <w:rsid w:val="009E4501"/>
    <w:rsid w:val="009E5DBB"/>
    <w:rsid w:val="009F00F5"/>
    <w:rsid w:val="00A1312E"/>
    <w:rsid w:val="00A36C8F"/>
    <w:rsid w:val="00A41830"/>
    <w:rsid w:val="00A53032"/>
    <w:rsid w:val="00A7298C"/>
    <w:rsid w:val="00A77667"/>
    <w:rsid w:val="00A92827"/>
    <w:rsid w:val="00A96BA0"/>
    <w:rsid w:val="00A97A26"/>
    <w:rsid w:val="00AA7853"/>
    <w:rsid w:val="00AB13F7"/>
    <w:rsid w:val="00AD7AC4"/>
    <w:rsid w:val="00AF18B1"/>
    <w:rsid w:val="00B0763B"/>
    <w:rsid w:val="00B11319"/>
    <w:rsid w:val="00B12E9E"/>
    <w:rsid w:val="00B17CD9"/>
    <w:rsid w:val="00B23A68"/>
    <w:rsid w:val="00B30347"/>
    <w:rsid w:val="00B33577"/>
    <w:rsid w:val="00B5218C"/>
    <w:rsid w:val="00B5417D"/>
    <w:rsid w:val="00B6203F"/>
    <w:rsid w:val="00B63043"/>
    <w:rsid w:val="00B82CCC"/>
    <w:rsid w:val="00B879EF"/>
    <w:rsid w:val="00B97D29"/>
    <w:rsid w:val="00BA42CC"/>
    <w:rsid w:val="00BB2E23"/>
    <w:rsid w:val="00BD74B9"/>
    <w:rsid w:val="00BF4C9C"/>
    <w:rsid w:val="00BF4D69"/>
    <w:rsid w:val="00C05215"/>
    <w:rsid w:val="00C0678D"/>
    <w:rsid w:val="00C23296"/>
    <w:rsid w:val="00C27E1E"/>
    <w:rsid w:val="00C33078"/>
    <w:rsid w:val="00C4457B"/>
    <w:rsid w:val="00C47460"/>
    <w:rsid w:val="00C769FC"/>
    <w:rsid w:val="00C86B69"/>
    <w:rsid w:val="00C86FC7"/>
    <w:rsid w:val="00C8745F"/>
    <w:rsid w:val="00C93DEF"/>
    <w:rsid w:val="00C959DB"/>
    <w:rsid w:val="00C97A59"/>
    <w:rsid w:val="00CA7238"/>
    <w:rsid w:val="00CB7B06"/>
    <w:rsid w:val="00CB7C7D"/>
    <w:rsid w:val="00CC1EF5"/>
    <w:rsid w:val="00CC7585"/>
    <w:rsid w:val="00D1703E"/>
    <w:rsid w:val="00D22990"/>
    <w:rsid w:val="00D51057"/>
    <w:rsid w:val="00D56B14"/>
    <w:rsid w:val="00D65F44"/>
    <w:rsid w:val="00D81FCF"/>
    <w:rsid w:val="00DE0CF3"/>
    <w:rsid w:val="00DE5938"/>
    <w:rsid w:val="00E02D87"/>
    <w:rsid w:val="00E067D2"/>
    <w:rsid w:val="00E113EB"/>
    <w:rsid w:val="00E15002"/>
    <w:rsid w:val="00E179D2"/>
    <w:rsid w:val="00E31C3E"/>
    <w:rsid w:val="00E32ED1"/>
    <w:rsid w:val="00E37299"/>
    <w:rsid w:val="00E47CD7"/>
    <w:rsid w:val="00E607BC"/>
    <w:rsid w:val="00E650A6"/>
    <w:rsid w:val="00E65496"/>
    <w:rsid w:val="00E659FF"/>
    <w:rsid w:val="00E66E30"/>
    <w:rsid w:val="00E9162E"/>
    <w:rsid w:val="00EA25A8"/>
    <w:rsid w:val="00EB0ED6"/>
    <w:rsid w:val="00EC33DF"/>
    <w:rsid w:val="00ED52EB"/>
    <w:rsid w:val="00EE6868"/>
    <w:rsid w:val="00F24BFE"/>
    <w:rsid w:val="00F528B4"/>
    <w:rsid w:val="00F713D7"/>
    <w:rsid w:val="00F728E3"/>
    <w:rsid w:val="00F8315D"/>
    <w:rsid w:val="00FA2713"/>
    <w:rsid w:val="00FA4A4B"/>
    <w:rsid w:val="00FB5E08"/>
    <w:rsid w:val="00FC51D1"/>
    <w:rsid w:val="00FD7BC2"/>
    <w:rsid w:val="00FE1A14"/>
    <w:rsid w:val="00FE5945"/>
    <w:rsid w:val="00FE6A15"/>
    <w:rsid w:val="00FF1753"/>
    <w:rsid w:val="00FF5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8C410"/>
  <w15:docId w15:val="{6FCEBF74-A4DA-410C-9B43-9B3AD48BF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A0B38"/>
    <w:pPr>
      <w:spacing w:before="120" w:line="360" w:lineRule="auto"/>
      <w:ind w:firstLine="567"/>
      <w:jc w:val="both"/>
    </w:pPr>
    <w:rPr>
      <w:sz w:val="28"/>
      <w:szCs w:val="24"/>
      <w:lang w:val="ru-RU"/>
    </w:rPr>
  </w:style>
  <w:style w:type="paragraph" w:styleId="1">
    <w:name w:val="heading 1"/>
    <w:basedOn w:val="a3"/>
    <w:next w:val="a3"/>
    <w:link w:val="10"/>
    <w:uiPriority w:val="9"/>
    <w:qFormat/>
    <w:rsid w:val="0079232E"/>
    <w:pPr>
      <w:keepNext/>
      <w:pageBreakBefore/>
      <w:numPr>
        <w:numId w:val="5"/>
      </w:numPr>
      <w:spacing w:before="0" w:after="720"/>
      <w:contextualSpacing/>
      <w:jc w:val="center"/>
      <w:outlineLvl w:val="0"/>
    </w:pPr>
    <w:rPr>
      <w:rFonts w:eastAsiaTheme="majorEastAsia"/>
      <w:b/>
      <w:bCs/>
      <w:caps/>
      <w:kern w:val="32"/>
      <w:sz w:val="36"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131D93"/>
    <w:pPr>
      <w:keepNext/>
      <w:numPr>
        <w:ilvl w:val="1"/>
        <w:numId w:val="5"/>
      </w:numPr>
      <w:spacing w:before="600" w:after="360"/>
      <w:ind w:left="1134"/>
      <w:outlineLvl w:val="1"/>
    </w:pPr>
    <w:rPr>
      <w:rFonts w:eastAsiaTheme="majorEastAsia"/>
      <w:b/>
      <w:bCs/>
      <w:iCs/>
      <w:sz w:val="32"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C86FC7"/>
    <w:pPr>
      <w:keepNext/>
      <w:numPr>
        <w:ilvl w:val="2"/>
        <w:numId w:val="5"/>
      </w:numPr>
      <w:spacing w:before="480" w:after="360"/>
      <w:ind w:left="1276"/>
      <w:outlineLvl w:val="2"/>
    </w:pPr>
    <w:rPr>
      <w:rFonts w:eastAsiaTheme="majorEastAsia"/>
      <w:b/>
      <w:bCs/>
      <w:szCs w:val="26"/>
    </w:rPr>
  </w:style>
  <w:style w:type="paragraph" w:styleId="4">
    <w:name w:val="heading 4"/>
    <w:basedOn w:val="a3"/>
    <w:next w:val="a3"/>
    <w:link w:val="40"/>
    <w:uiPriority w:val="9"/>
    <w:unhideWhenUsed/>
    <w:qFormat/>
    <w:rsid w:val="00B5417D"/>
    <w:pPr>
      <w:keepNext/>
      <w:numPr>
        <w:ilvl w:val="3"/>
        <w:numId w:val="5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a3"/>
    <w:next w:val="a3"/>
    <w:link w:val="50"/>
    <w:uiPriority w:val="9"/>
    <w:unhideWhenUsed/>
    <w:qFormat/>
    <w:rsid w:val="00B5417D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3"/>
    <w:next w:val="a3"/>
    <w:link w:val="60"/>
    <w:uiPriority w:val="9"/>
    <w:unhideWhenUsed/>
    <w:qFormat/>
    <w:rsid w:val="00B5417D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3"/>
    <w:next w:val="a3"/>
    <w:link w:val="70"/>
    <w:uiPriority w:val="9"/>
    <w:unhideWhenUsed/>
    <w:qFormat/>
    <w:rsid w:val="00B5417D"/>
    <w:pPr>
      <w:numPr>
        <w:ilvl w:val="6"/>
        <w:numId w:val="5"/>
      </w:numPr>
      <w:spacing w:before="240" w:after="60"/>
      <w:outlineLvl w:val="6"/>
    </w:pPr>
  </w:style>
  <w:style w:type="paragraph" w:styleId="8">
    <w:name w:val="heading 8"/>
    <w:basedOn w:val="a3"/>
    <w:next w:val="a3"/>
    <w:link w:val="80"/>
    <w:uiPriority w:val="9"/>
    <w:unhideWhenUsed/>
    <w:qFormat/>
    <w:rsid w:val="002822B0"/>
    <w:pPr>
      <w:numPr>
        <w:ilvl w:val="7"/>
        <w:numId w:val="5"/>
      </w:numPr>
      <w:spacing w:before="240" w:after="60"/>
      <w:outlineLvl w:val="7"/>
    </w:pPr>
    <w:rPr>
      <w:i/>
      <w:iCs/>
    </w:rPr>
  </w:style>
  <w:style w:type="paragraph" w:styleId="9">
    <w:name w:val="heading 9"/>
    <w:basedOn w:val="a3"/>
    <w:next w:val="a3"/>
    <w:link w:val="90"/>
    <w:uiPriority w:val="9"/>
    <w:unhideWhenUsed/>
    <w:qFormat/>
    <w:rsid w:val="002822B0"/>
    <w:pPr>
      <w:numPr>
        <w:ilvl w:val="8"/>
        <w:numId w:val="5"/>
      </w:num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865DC8"/>
    <w:rPr>
      <w:rFonts w:eastAsiaTheme="majorEastAsia"/>
      <w:b/>
      <w:bCs/>
      <w:caps/>
      <w:kern w:val="32"/>
      <w:sz w:val="36"/>
      <w:szCs w:val="32"/>
      <w:lang w:val="ru-RU"/>
    </w:rPr>
  </w:style>
  <w:style w:type="character" w:customStyle="1" w:styleId="20">
    <w:name w:val="Заголовок 2 Знак"/>
    <w:basedOn w:val="a4"/>
    <w:link w:val="2"/>
    <w:uiPriority w:val="9"/>
    <w:rsid w:val="00131D93"/>
    <w:rPr>
      <w:rFonts w:eastAsiaTheme="majorEastAsia"/>
      <w:b/>
      <w:bCs/>
      <w:iCs/>
      <w:sz w:val="32"/>
      <w:szCs w:val="28"/>
      <w:lang w:val="ru-RU"/>
    </w:rPr>
  </w:style>
  <w:style w:type="character" w:customStyle="1" w:styleId="30">
    <w:name w:val="Заголовок 3 Знак"/>
    <w:basedOn w:val="a4"/>
    <w:link w:val="3"/>
    <w:uiPriority w:val="9"/>
    <w:rsid w:val="00C86FC7"/>
    <w:rPr>
      <w:rFonts w:eastAsiaTheme="majorEastAsia"/>
      <w:b/>
      <w:bCs/>
      <w:sz w:val="28"/>
      <w:szCs w:val="26"/>
      <w:lang w:val="ru-RU"/>
    </w:rPr>
  </w:style>
  <w:style w:type="character" w:customStyle="1" w:styleId="40">
    <w:name w:val="Заголовок 4 Знак"/>
    <w:basedOn w:val="a4"/>
    <w:link w:val="4"/>
    <w:uiPriority w:val="9"/>
    <w:rsid w:val="00B5417D"/>
    <w:rPr>
      <w:b/>
      <w:bCs/>
      <w:sz w:val="28"/>
      <w:szCs w:val="28"/>
      <w:lang w:val="ru-RU"/>
    </w:rPr>
  </w:style>
  <w:style w:type="character" w:customStyle="1" w:styleId="50">
    <w:name w:val="Заголовок 5 Знак"/>
    <w:basedOn w:val="a4"/>
    <w:link w:val="5"/>
    <w:uiPriority w:val="9"/>
    <w:rsid w:val="00B5417D"/>
    <w:rPr>
      <w:b/>
      <w:bCs/>
      <w:i/>
      <w:iCs/>
      <w:sz w:val="26"/>
      <w:szCs w:val="26"/>
      <w:lang w:val="ru-RU"/>
    </w:rPr>
  </w:style>
  <w:style w:type="character" w:customStyle="1" w:styleId="60">
    <w:name w:val="Заголовок 6 Знак"/>
    <w:basedOn w:val="a4"/>
    <w:link w:val="6"/>
    <w:uiPriority w:val="9"/>
    <w:rsid w:val="00B5417D"/>
    <w:rPr>
      <w:b/>
      <w:bCs/>
      <w:lang w:val="ru-RU"/>
    </w:rPr>
  </w:style>
  <w:style w:type="character" w:customStyle="1" w:styleId="70">
    <w:name w:val="Заголовок 7 Знак"/>
    <w:basedOn w:val="a4"/>
    <w:link w:val="7"/>
    <w:uiPriority w:val="9"/>
    <w:rsid w:val="00B5417D"/>
    <w:rPr>
      <w:sz w:val="28"/>
      <w:szCs w:val="24"/>
      <w:lang w:val="ru-RU"/>
    </w:rPr>
  </w:style>
  <w:style w:type="character" w:customStyle="1" w:styleId="80">
    <w:name w:val="Заголовок 8 Знак"/>
    <w:basedOn w:val="a4"/>
    <w:link w:val="8"/>
    <w:uiPriority w:val="9"/>
    <w:rsid w:val="002822B0"/>
    <w:rPr>
      <w:i/>
      <w:iCs/>
      <w:sz w:val="28"/>
      <w:szCs w:val="24"/>
      <w:lang w:val="ru-RU"/>
    </w:rPr>
  </w:style>
  <w:style w:type="character" w:customStyle="1" w:styleId="90">
    <w:name w:val="Заголовок 9 Знак"/>
    <w:basedOn w:val="a4"/>
    <w:link w:val="9"/>
    <w:uiPriority w:val="9"/>
    <w:rsid w:val="002822B0"/>
    <w:rPr>
      <w:rFonts w:asciiTheme="majorHAnsi" w:eastAsiaTheme="majorEastAsia" w:hAnsiTheme="majorHAnsi"/>
      <w:lang w:val="ru-RU"/>
    </w:rPr>
  </w:style>
  <w:style w:type="paragraph" w:styleId="a7">
    <w:name w:val="Title"/>
    <w:basedOn w:val="a3"/>
    <w:next w:val="a3"/>
    <w:link w:val="a8"/>
    <w:uiPriority w:val="10"/>
    <w:qFormat/>
    <w:rsid w:val="00540AE1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8">
    <w:name w:val="Заголовок Знак"/>
    <w:basedOn w:val="a4"/>
    <w:link w:val="a7"/>
    <w:uiPriority w:val="10"/>
    <w:rsid w:val="00540AE1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9">
    <w:name w:val="Subtitle"/>
    <w:basedOn w:val="a3"/>
    <w:next w:val="a3"/>
    <w:link w:val="aa"/>
    <w:uiPriority w:val="11"/>
    <w:qFormat/>
    <w:rsid w:val="00540AE1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a">
    <w:name w:val="Подзаголовок Знак"/>
    <w:basedOn w:val="a4"/>
    <w:link w:val="a9"/>
    <w:uiPriority w:val="11"/>
    <w:rsid w:val="00540AE1"/>
    <w:rPr>
      <w:rFonts w:asciiTheme="majorHAnsi" w:eastAsiaTheme="majorEastAsia" w:hAnsiTheme="majorHAnsi"/>
      <w:sz w:val="24"/>
      <w:szCs w:val="24"/>
    </w:rPr>
  </w:style>
  <w:style w:type="character" w:styleId="ab">
    <w:name w:val="Strong"/>
    <w:basedOn w:val="a4"/>
    <w:uiPriority w:val="22"/>
    <w:qFormat/>
    <w:rsid w:val="00540AE1"/>
    <w:rPr>
      <w:b/>
      <w:bCs/>
    </w:rPr>
  </w:style>
  <w:style w:type="character" w:styleId="ac">
    <w:name w:val="Emphasis"/>
    <w:basedOn w:val="a4"/>
    <w:uiPriority w:val="20"/>
    <w:qFormat/>
    <w:rsid w:val="00540AE1"/>
    <w:rPr>
      <w:rFonts w:asciiTheme="minorHAnsi" w:hAnsiTheme="minorHAnsi"/>
      <w:b/>
      <w:i/>
      <w:iCs/>
    </w:rPr>
  </w:style>
  <w:style w:type="paragraph" w:styleId="ad">
    <w:name w:val="No Spacing"/>
    <w:basedOn w:val="a3"/>
    <w:uiPriority w:val="1"/>
    <w:qFormat/>
    <w:rsid w:val="00540AE1"/>
    <w:rPr>
      <w:szCs w:val="32"/>
    </w:rPr>
  </w:style>
  <w:style w:type="paragraph" w:styleId="a1">
    <w:name w:val="List Paragraph"/>
    <w:basedOn w:val="a3"/>
    <w:link w:val="ae"/>
    <w:uiPriority w:val="34"/>
    <w:qFormat/>
    <w:rsid w:val="00FE6A15"/>
    <w:pPr>
      <w:numPr>
        <w:numId w:val="1"/>
      </w:numPr>
      <w:contextualSpacing/>
    </w:pPr>
  </w:style>
  <w:style w:type="paragraph" w:styleId="21">
    <w:name w:val="Quote"/>
    <w:basedOn w:val="a3"/>
    <w:next w:val="a3"/>
    <w:link w:val="22"/>
    <w:uiPriority w:val="29"/>
    <w:qFormat/>
    <w:rsid w:val="00540AE1"/>
    <w:rPr>
      <w:i/>
    </w:rPr>
  </w:style>
  <w:style w:type="character" w:customStyle="1" w:styleId="22">
    <w:name w:val="Цитата 2 Знак"/>
    <w:basedOn w:val="a4"/>
    <w:link w:val="21"/>
    <w:uiPriority w:val="29"/>
    <w:rsid w:val="00540AE1"/>
    <w:rPr>
      <w:i/>
      <w:sz w:val="24"/>
      <w:szCs w:val="24"/>
    </w:rPr>
  </w:style>
  <w:style w:type="paragraph" w:styleId="af">
    <w:name w:val="Intense Quote"/>
    <w:basedOn w:val="a3"/>
    <w:next w:val="a3"/>
    <w:link w:val="af0"/>
    <w:uiPriority w:val="30"/>
    <w:qFormat/>
    <w:rsid w:val="00540AE1"/>
    <w:pPr>
      <w:ind w:left="720" w:right="720"/>
    </w:pPr>
    <w:rPr>
      <w:b/>
      <w:i/>
      <w:szCs w:val="22"/>
    </w:rPr>
  </w:style>
  <w:style w:type="character" w:customStyle="1" w:styleId="af0">
    <w:name w:val="Выделенная цитата Знак"/>
    <w:basedOn w:val="a4"/>
    <w:link w:val="af"/>
    <w:uiPriority w:val="30"/>
    <w:rsid w:val="00540AE1"/>
    <w:rPr>
      <w:b/>
      <w:i/>
      <w:sz w:val="24"/>
    </w:rPr>
  </w:style>
  <w:style w:type="character" w:styleId="af1">
    <w:name w:val="Subtle Emphasis"/>
    <w:uiPriority w:val="19"/>
    <w:qFormat/>
    <w:rsid w:val="00540AE1"/>
    <w:rPr>
      <w:i/>
      <w:color w:val="5A5A5A" w:themeColor="text1" w:themeTint="A5"/>
    </w:rPr>
  </w:style>
  <w:style w:type="character" w:styleId="af2">
    <w:name w:val="Intense Emphasis"/>
    <w:basedOn w:val="a4"/>
    <w:uiPriority w:val="21"/>
    <w:qFormat/>
    <w:rsid w:val="00540AE1"/>
    <w:rPr>
      <w:b/>
      <w:i/>
      <w:sz w:val="24"/>
      <w:szCs w:val="24"/>
      <w:u w:val="single"/>
    </w:rPr>
  </w:style>
  <w:style w:type="character" w:styleId="af3">
    <w:name w:val="Subtle Reference"/>
    <w:basedOn w:val="a4"/>
    <w:uiPriority w:val="31"/>
    <w:qFormat/>
    <w:rsid w:val="00540AE1"/>
    <w:rPr>
      <w:sz w:val="24"/>
      <w:szCs w:val="24"/>
      <w:u w:val="single"/>
    </w:rPr>
  </w:style>
  <w:style w:type="character" w:styleId="af4">
    <w:name w:val="Intense Reference"/>
    <w:basedOn w:val="a4"/>
    <w:uiPriority w:val="32"/>
    <w:qFormat/>
    <w:rsid w:val="00540AE1"/>
    <w:rPr>
      <w:b/>
      <w:sz w:val="24"/>
      <w:u w:val="single"/>
    </w:rPr>
  </w:style>
  <w:style w:type="character" w:styleId="af5">
    <w:name w:val="Book Title"/>
    <w:basedOn w:val="a4"/>
    <w:uiPriority w:val="33"/>
    <w:qFormat/>
    <w:rsid w:val="00540AE1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3"/>
    <w:uiPriority w:val="39"/>
    <w:semiHidden/>
    <w:unhideWhenUsed/>
    <w:qFormat/>
    <w:rsid w:val="00540AE1"/>
    <w:pPr>
      <w:outlineLvl w:val="9"/>
    </w:pPr>
  </w:style>
  <w:style w:type="paragraph" w:styleId="af7">
    <w:name w:val="header"/>
    <w:basedOn w:val="a3"/>
    <w:link w:val="af8"/>
    <w:uiPriority w:val="99"/>
    <w:unhideWhenUsed/>
    <w:rsid w:val="00FC51D1"/>
    <w:pPr>
      <w:tabs>
        <w:tab w:val="center" w:pos="4844"/>
        <w:tab w:val="right" w:pos="9689"/>
      </w:tabs>
      <w:spacing w:line="240" w:lineRule="auto"/>
    </w:pPr>
  </w:style>
  <w:style w:type="character" w:customStyle="1" w:styleId="af8">
    <w:name w:val="Верхний колонтитул Знак"/>
    <w:basedOn w:val="a4"/>
    <w:link w:val="af7"/>
    <w:uiPriority w:val="99"/>
    <w:rsid w:val="00FC51D1"/>
    <w:rPr>
      <w:sz w:val="28"/>
      <w:szCs w:val="24"/>
    </w:rPr>
  </w:style>
  <w:style w:type="paragraph" w:styleId="af9">
    <w:name w:val="footer"/>
    <w:basedOn w:val="a3"/>
    <w:link w:val="afa"/>
    <w:uiPriority w:val="99"/>
    <w:unhideWhenUsed/>
    <w:rsid w:val="00FC51D1"/>
    <w:pPr>
      <w:tabs>
        <w:tab w:val="center" w:pos="4844"/>
        <w:tab w:val="right" w:pos="9689"/>
      </w:tabs>
      <w:spacing w:line="240" w:lineRule="auto"/>
    </w:pPr>
  </w:style>
  <w:style w:type="character" w:customStyle="1" w:styleId="afa">
    <w:name w:val="Нижний колонтитул Знак"/>
    <w:basedOn w:val="a4"/>
    <w:link w:val="af9"/>
    <w:uiPriority w:val="99"/>
    <w:rsid w:val="00FC51D1"/>
    <w:rPr>
      <w:sz w:val="28"/>
      <w:szCs w:val="24"/>
    </w:rPr>
  </w:style>
  <w:style w:type="table" w:styleId="afb">
    <w:name w:val="Table Grid"/>
    <w:basedOn w:val="a5"/>
    <w:uiPriority w:val="59"/>
    <w:rsid w:val="002E07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Balloon Text"/>
    <w:basedOn w:val="a3"/>
    <w:link w:val="afd"/>
    <w:uiPriority w:val="99"/>
    <w:semiHidden/>
    <w:unhideWhenUsed/>
    <w:rsid w:val="00EC33D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4"/>
    <w:link w:val="afc"/>
    <w:uiPriority w:val="99"/>
    <w:semiHidden/>
    <w:rsid w:val="00EC33DF"/>
    <w:rPr>
      <w:rFonts w:ascii="Tahoma" w:hAnsi="Tahoma" w:cs="Tahoma"/>
      <w:sz w:val="16"/>
      <w:szCs w:val="16"/>
    </w:rPr>
  </w:style>
  <w:style w:type="paragraph" w:styleId="11">
    <w:name w:val="toc 1"/>
    <w:basedOn w:val="a3"/>
    <w:next w:val="a3"/>
    <w:autoRedefine/>
    <w:uiPriority w:val="39"/>
    <w:unhideWhenUsed/>
    <w:rsid w:val="000A1028"/>
    <w:pPr>
      <w:spacing w:after="120"/>
      <w:jc w:val="left"/>
    </w:pPr>
    <w:rPr>
      <w:rFonts w:cstheme="minorHAnsi"/>
      <w:b/>
      <w:bCs/>
      <w:caps/>
      <w:sz w:val="20"/>
      <w:szCs w:val="20"/>
    </w:rPr>
  </w:style>
  <w:style w:type="paragraph" w:styleId="23">
    <w:name w:val="toc 2"/>
    <w:basedOn w:val="a3"/>
    <w:next w:val="a3"/>
    <w:autoRedefine/>
    <w:uiPriority w:val="39"/>
    <w:unhideWhenUsed/>
    <w:rsid w:val="00B11319"/>
    <w:pPr>
      <w:spacing w:before="0"/>
      <w:ind w:left="280"/>
      <w:jc w:val="left"/>
    </w:pPr>
    <w:rPr>
      <w:rFonts w:cstheme="minorHAnsi"/>
      <w:smallCaps/>
      <w:sz w:val="20"/>
      <w:szCs w:val="20"/>
    </w:rPr>
  </w:style>
  <w:style w:type="paragraph" w:styleId="31">
    <w:name w:val="toc 3"/>
    <w:basedOn w:val="a3"/>
    <w:next w:val="a3"/>
    <w:autoRedefine/>
    <w:uiPriority w:val="39"/>
    <w:unhideWhenUsed/>
    <w:rsid w:val="00B11319"/>
    <w:pPr>
      <w:spacing w:before="0"/>
      <w:ind w:left="560"/>
      <w:jc w:val="left"/>
    </w:pPr>
    <w:rPr>
      <w:rFonts w:cstheme="minorHAnsi"/>
      <w:i/>
      <w:iCs/>
      <w:sz w:val="20"/>
      <w:szCs w:val="20"/>
    </w:rPr>
  </w:style>
  <w:style w:type="paragraph" w:styleId="41">
    <w:name w:val="toc 4"/>
    <w:basedOn w:val="a3"/>
    <w:next w:val="a3"/>
    <w:autoRedefine/>
    <w:uiPriority w:val="39"/>
    <w:unhideWhenUsed/>
    <w:rsid w:val="00B82CCC"/>
    <w:pPr>
      <w:spacing w:before="0"/>
      <w:ind w:left="840"/>
      <w:jc w:val="left"/>
    </w:pPr>
    <w:rPr>
      <w:rFonts w:cstheme="minorHAnsi"/>
      <w:sz w:val="18"/>
      <w:szCs w:val="18"/>
    </w:rPr>
  </w:style>
  <w:style w:type="paragraph" w:styleId="51">
    <w:name w:val="toc 5"/>
    <w:basedOn w:val="a3"/>
    <w:next w:val="a3"/>
    <w:autoRedefine/>
    <w:uiPriority w:val="39"/>
    <w:unhideWhenUsed/>
    <w:rsid w:val="00B82CCC"/>
    <w:pPr>
      <w:spacing w:before="0"/>
      <w:ind w:left="1120"/>
      <w:jc w:val="left"/>
    </w:pPr>
    <w:rPr>
      <w:rFonts w:cstheme="minorHAnsi"/>
      <w:sz w:val="18"/>
      <w:szCs w:val="18"/>
    </w:rPr>
  </w:style>
  <w:style w:type="paragraph" w:styleId="61">
    <w:name w:val="toc 6"/>
    <w:basedOn w:val="a3"/>
    <w:next w:val="a3"/>
    <w:autoRedefine/>
    <w:uiPriority w:val="39"/>
    <w:unhideWhenUsed/>
    <w:rsid w:val="00B82CCC"/>
    <w:pPr>
      <w:spacing w:before="0"/>
      <w:ind w:left="1400"/>
      <w:jc w:val="left"/>
    </w:pPr>
    <w:rPr>
      <w:rFonts w:cstheme="minorHAnsi"/>
      <w:sz w:val="18"/>
      <w:szCs w:val="18"/>
    </w:rPr>
  </w:style>
  <w:style w:type="paragraph" w:styleId="71">
    <w:name w:val="toc 7"/>
    <w:basedOn w:val="a3"/>
    <w:next w:val="a3"/>
    <w:autoRedefine/>
    <w:uiPriority w:val="39"/>
    <w:unhideWhenUsed/>
    <w:rsid w:val="00B82CCC"/>
    <w:pPr>
      <w:spacing w:before="0"/>
      <w:ind w:left="1680"/>
      <w:jc w:val="left"/>
    </w:pPr>
    <w:rPr>
      <w:rFonts w:cstheme="minorHAnsi"/>
      <w:sz w:val="18"/>
      <w:szCs w:val="18"/>
    </w:rPr>
  </w:style>
  <w:style w:type="paragraph" w:styleId="81">
    <w:name w:val="toc 8"/>
    <w:basedOn w:val="a3"/>
    <w:next w:val="a3"/>
    <w:autoRedefine/>
    <w:uiPriority w:val="39"/>
    <w:unhideWhenUsed/>
    <w:rsid w:val="00B82CCC"/>
    <w:pPr>
      <w:spacing w:before="0"/>
      <w:ind w:left="1960"/>
      <w:jc w:val="left"/>
    </w:pPr>
    <w:rPr>
      <w:rFonts w:cstheme="minorHAnsi"/>
      <w:sz w:val="18"/>
      <w:szCs w:val="18"/>
    </w:rPr>
  </w:style>
  <w:style w:type="paragraph" w:styleId="91">
    <w:name w:val="toc 9"/>
    <w:basedOn w:val="a3"/>
    <w:next w:val="a3"/>
    <w:autoRedefine/>
    <w:uiPriority w:val="39"/>
    <w:unhideWhenUsed/>
    <w:rsid w:val="00B82CCC"/>
    <w:pPr>
      <w:spacing w:before="0"/>
      <w:ind w:left="2240"/>
      <w:jc w:val="left"/>
    </w:pPr>
    <w:rPr>
      <w:rFonts w:cstheme="minorHAnsi"/>
      <w:sz w:val="18"/>
      <w:szCs w:val="18"/>
    </w:rPr>
  </w:style>
  <w:style w:type="character" w:styleId="afe">
    <w:name w:val="Hyperlink"/>
    <w:basedOn w:val="a4"/>
    <w:uiPriority w:val="99"/>
    <w:unhideWhenUsed/>
    <w:rsid w:val="00B82CCC"/>
    <w:rPr>
      <w:color w:val="0000FF" w:themeColor="hyperlink"/>
      <w:u w:val="single"/>
    </w:rPr>
  </w:style>
  <w:style w:type="paragraph" w:customStyle="1" w:styleId="12">
    <w:name w:val="Заголовок 1 без номера"/>
    <w:basedOn w:val="1"/>
    <w:link w:val="13"/>
    <w:qFormat/>
    <w:rsid w:val="00464A97"/>
    <w:pPr>
      <w:numPr>
        <w:numId w:val="0"/>
      </w:numPr>
    </w:pPr>
  </w:style>
  <w:style w:type="paragraph" w:customStyle="1" w:styleId="aff">
    <w:name w:val="Список с номером"/>
    <w:basedOn w:val="a1"/>
    <w:link w:val="aff0"/>
    <w:qFormat/>
    <w:rsid w:val="001655FF"/>
    <w:pPr>
      <w:ind w:left="1134" w:hanging="567"/>
      <w:jc w:val="left"/>
    </w:pPr>
  </w:style>
  <w:style w:type="character" w:customStyle="1" w:styleId="13">
    <w:name w:val="Заголовок 1 без номера Знак"/>
    <w:basedOn w:val="10"/>
    <w:link w:val="12"/>
    <w:rsid w:val="00464A97"/>
    <w:rPr>
      <w:rFonts w:eastAsiaTheme="majorEastAsia"/>
      <w:b/>
      <w:bCs/>
      <w:caps/>
      <w:kern w:val="32"/>
      <w:sz w:val="36"/>
      <w:szCs w:val="32"/>
      <w:lang w:val="ru-RU"/>
    </w:rPr>
  </w:style>
  <w:style w:type="paragraph" w:customStyle="1" w:styleId="a">
    <w:name w:val="Список без номера"/>
    <w:basedOn w:val="aff"/>
    <w:link w:val="aff1"/>
    <w:qFormat/>
    <w:rsid w:val="00FE6A15"/>
    <w:pPr>
      <w:numPr>
        <w:numId w:val="2"/>
      </w:numPr>
      <w:ind w:left="1134" w:hanging="567"/>
    </w:pPr>
  </w:style>
  <w:style w:type="character" w:customStyle="1" w:styleId="ae">
    <w:name w:val="Абзац списка Знак"/>
    <w:basedOn w:val="a4"/>
    <w:link w:val="a1"/>
    <w:uiPriority w:val="34"/>
    <w:rsid w:val="00FE6A15"/>
    <w:rPr>
      <w:sz w:val="28"/>
      <w:szCs w:val="24"/>
      <w:lang w:val="ru-RU"/>
    </w:rPr>
  </w:style>
  <w:style w:type="character" w:customStyle="1" w:styleId="aff0">
    <w:name w:val="Список с номером Знак"/>
    <w:basedOn w:val="ae"/>
    <w:link w:val="aff"/>
    <w:rsid w:val="001655FF"/>
    <w:rPr>
      <w:sz w:val="28"/>
      <w:szCs w:val="24"/>
      <w:lang w:val="ru-RU"/>
    </w:rPr>
  </w:style>
  <w:style w:type="paragraph" w:customStyle="1" w:styleId="a2">
    <w:name w:val="Приложение"/>
    <w:basedOn w:val="a3"/>
    <w:next w:val="a3"/>
    <w:link w:val="aff2"/>
    <w:rsid w:val="00011C5C"/>
    <w:pPr>
      <w:pageBreakBefore/>
      <w:numPr>
        <w:numId w:val="3"/>
      </w:numPr>
      <w:spacing w:before="0" w:after="720"/>
      <w:ind w:firstLine="6804"/>
      <w:contextualSpacing/>
      <w:jc w:val="center"/>
    </w:pPr>
    <w:rPr>
      <w:b/>
      <w:sz w:val="36"/>
      <w:szCs w:val="36"/>
    </w:rPr>
  </w:style>
  <w:style w:type="character" w:customStyle="1" w:styleId="aff1">
    <w:name w:val="Список без номера Знак"/>
    <w:basedOn w:val="aff0"/>
    <w:link w:val="a"/>
    <w:rsid w:val="00FE6A15"/>
    <w:rPr>
      <w:sz w:val="28"/>
      <w:szCs w:val="24"/>
      <w:lang w:val="ru-RU"/>
    </w:rPr>
  </w:style>
  <w:style w:type="character" w:customStyle="1" w:styleId="aff2">
    <w:name w:val="Приложение Знак"/>
    <w:basedOn w:val="a4"/>
    <w:link w:val="a2"/>
    <w:rsid w:val="00011C5C"/>
    <w:rPr>
      <w:b/>
      <w:sz w:val="36"/>
      <w:szCs w:val="36"/>
      <w:lang w:val="ru-RU"/>
    </w:rPr>
  </w:style>
  <w:style w:type="paragraph" w:customStyle="1" w:styleId="a0">
    <w:name w:val="Заголовок приложения"/>
    <w:basedOn w:val="a3"/>
    <w:link w:val="aff3"/>
    <w:qFormat/>
    <w:rsid w:val="006E7C79"/>
    <w:pPr>
      <w:numPr>
        <w:numId w:val="4"/>
      </w:numPr>
      <w:tabs>
        <w:tab w:val="left" w:pos="2835"/>
      </w:tabs>
      <w:spacing w:before="0" w:after="720"/>
      <w:ind w:left="0" w:firstLine="6804"/>
      <w:jc w:val="center"/>
    </w:pPr>
    <w:rPr>
      <w:b/>
      <w:sz w:val="36"/>
      <w:szCs w:val="36"/>
    </w:rPr>
  </w:style>
  <w:style w:type="character" w:customStyle="1" w:styleId="aff3">
    <w:name w:val="Заголовок приложения Знак"/>
    <w:basedOn w:val="a4"/>
    <w:link w:val="a0"/>
    <w:rsid w:val="006E7C79"/>
    <w:rPr>
      <w:b/>
      <w:sz w:val="36"/>
      <w:szCs w:val="36"/>
      <w:lang w:val="ru-RU"/>
    </w:rPr>
  </w:style>
  <w:style w:type="paragraph" w:styleId="aff4">
    <w:name w:val="caption"/>
    <w:basedOn w:val="a3"/>
    <w:next w:val="a3"/>
    <w:uiPriority w:val="35"/>
    <w:unhideWhenUsed/>
    <w:rsid w:val="003613C6"/>
    <w:pPr>
      <w:spacing w:before="240" w:after="240" w:line="240" w:lineRule="auto"/>
      <w:jc w:val="center"/>
    </w:pPr>
    <w:rPr>
      <w:bCs/>
      <w:szCs w:val="18"/>
    </w:rPr>
  </w:style>
  <w:style w:type="paragraph" w:customStyle="1" w:styleId="aff5">
    <w:name w:val="Код"/>
    <w:basedOn w:val="a3"/>
    <w:link w:val="aff6"/>
    <w:qFormat/>
    <w:rsid w:val="001D3564"/>
    <w:rPr>
      <w:rFonts w:ascii="Courier New" w:hAnsi="Courier New" w:cs="Courier New"/>
      <w:b/>
      <w:sz w:val="22"/>
      <w:lang w:val="en-US"/>
    </w:rPr>
  </w:style>
  <w:style w:type="character" w:customStyle="1" w:styleId="aff6">
    <w:name w:val="Код Знак"/>
    <w:basedOn w:val="a4"/>
    <w:link w:val="aff5"/>
    <w:rsid w:val="001D3564"/>
    <w:rPr>
      <w:rFonts w:ascii="Courier New" w:hAnsi="Courier New" w:cs="Courier New"/>
      <w:b/>
      <w:szCs w:val="24"/>
    </w:rPr>
  </w:style>
  <w:style w:type="character" w:styleId="aff7">
    <w:name w:val="Unresolved Mention"/>
    <w:basedOn w:val="a4"/>
    <w:uiPriority w:val="99"/>
    <w:rsid w:val="00B076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9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36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8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90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87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189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3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4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6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40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499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55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FAD000"/>
                                    <w:bottom w:val="none" w:sz="0" w:space="0" w:color="FAD000"/>
                                    <w:right w:val="none" w:sz="0" w:space="0" w:color="FAD000"/>
                                  </w:divBdr>
                                  <w:divsChild>
                                    <w:div w:id="1768115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474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8440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97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9690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058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3722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8012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875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52275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02454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47541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4506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180471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49037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5145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50176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721146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27583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0529852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773409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23037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101226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45416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33212111">
                                                                                                                                      <w:marLeft w:val="-3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301148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179235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92367891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25441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1302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6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17960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51915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97915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89215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25239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6039102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179250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532930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6036860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2247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253594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6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5254B"/>
                <w:bottom w:val="none" w:sz="0" w:space="0" w:color="auto"/>
                <w:right w:val="none" w:sz="0" w:space="0" w:color="auto"/>
              </w:divBdr>
              <w:divsChild>
                <w:div w:id="3146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2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697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407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540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16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79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9783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316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270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78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83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660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62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188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0660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4568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5867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342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918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04825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5456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32066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4777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8129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48123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72009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0866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5701602">
                                                                                              <w:marLeft w:val="240"/>
                                                                                              <w:marRight w:val="240"/>
                                                                                              <w:marTop w:val="90"/>
                                                                                              <w:marBottom w:val="9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01847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6007988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6134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50628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04935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97165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43719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613435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231160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394931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1877550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83341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323993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3759268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843449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57739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2206046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158406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05921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38794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964788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22864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402211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851434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29853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90"/>
                                                                                                                  <w:marBottom w:val="9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15081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23695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89201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790327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852714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546336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98174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55333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129670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1130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305080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9797583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509118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348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287138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01915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98456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91927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56192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47679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29022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014254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42083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64416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880697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00184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151278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3244953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5951701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69227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35794736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6846554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886995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676480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894452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175349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534386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947748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4226790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4789078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3064990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4206358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7534257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227042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4886606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575373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025151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20601793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5084449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21142789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9990469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6657898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940869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0977087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02687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374510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0064177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408022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5815251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267935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561952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3978035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665460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30836602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633214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9844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420419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622075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659838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75328542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46084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3184310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138994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2127507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290996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246904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8242753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386255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724543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4590573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4628542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661971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514529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07685265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6591309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6840817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10517855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49199285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0915881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777994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23098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20872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914596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077534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434271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117275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416914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42645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835120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129224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9862143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3801509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4910777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816137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9275591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094726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36938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68048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41029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420164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395402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073605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446026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9861769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613694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81191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550742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11353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60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61438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03623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345493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9319739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3347785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3561441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4491356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658092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754896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360215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70095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9066225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8478643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950524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769031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5329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1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3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98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7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222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16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FAD000"/>
                                    <w:bottom w:val="none" w:sz="0" w:space="0" w:color="FAD000"/>
                                    <w:right w:val="none" w:sz="0" w:space="0" w:color="FAD000"/>
                                  </w:divBdr>
                                  <w:divsChild>
                                    <w:div w:id="126584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894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855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10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495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0877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83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3007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80262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2994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5779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7177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6438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38071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13543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21396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21583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33468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89882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608073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17235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4834154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6267792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414243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286987">
                                                                                                                                      <w:marLeft w:val="-3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143810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3639604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5519638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10005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8958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6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91133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94878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41657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188614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418271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6117867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432509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560895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6536030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033963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94179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33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5254B"/>
                <w:bottom w:val="none" w:sz="0" w:space="0" w:color="auto"/>
                <w:right w:val="none" w:sz="0" w:space="0" w:color="auto"/>
              </w:divBdr>
              <w:divsChild>
                <w:div w:id="92592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1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5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7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6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96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782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7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58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8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945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1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31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09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87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3026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149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1970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932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342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9068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47005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503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0847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0123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9806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05039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6372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03089136">
                                                                                              <w:marLeft w:val="240"/>
                                                                                              <w:marRight w:val="240"/>
                                                                                              <w:marTop w:val="90"/>
                                                                                              <w:marBottom w:val="9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63748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694321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12060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348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19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590316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875941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725105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925781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1108671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1297759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712651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0610258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108463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5751375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8437806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6450104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947278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449204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31113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36347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53507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837795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166988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949772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90"/>
                                                                                                                  <w:marBottom w:val="9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256680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561564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99135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866723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8618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379013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04007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10532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31922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725723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307990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42891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44211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84993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15073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63310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232630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65527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177297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6632968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857709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949941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805727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795695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072247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484576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85389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415389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8238601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6244484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54766924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9460192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6710259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2182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582370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3543518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81520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077920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6747678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5549342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4411908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2543546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89668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58027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507841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38091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166703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580349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8032525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84222180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6435383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3794017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431764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1845661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208889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318545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6250812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944287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3138857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8806801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00462378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1454652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828411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92649922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740207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099897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838547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659285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87600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0782841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94182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61829138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505110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53878025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293249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324258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311145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633309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7814299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44424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9452842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8466995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83175059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59215563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732084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39908710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96819810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77500863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0854174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56259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28610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038940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512857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998707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440268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224775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544035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105401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4501862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275326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4971130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00772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7214297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00462566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18861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290580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3293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8891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3817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1304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8516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341259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659180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265919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442056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4026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7999503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78933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1773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66751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97091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068694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63818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3485778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475487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3724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8336954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8391355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00274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8989406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7764269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4451525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262615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044223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580824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9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8564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0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09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92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60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528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1402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3495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93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7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flask.palletsprojects.com/en/stable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habr.com/ru/articles/259295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eopy.readthedocs.io/en/stable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wiki.openstreetmap.org/" TargetMode="Externa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rill\AppData\Local\Temp\5fd9ad13-09a8-459d-bb8f-9831fa759bbc_coursework%20(1).zip.coursework%20(1).zip\coursework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Классическая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992690-F69E-4F4F-9C8E-E21FAD450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coursework</Template>
  <TotalTime>846</TotalTime>
  <Pages>42</Pages>
  <Words>5192</Words>
  <Characters>29601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Kirill</dc:creator>
  <cp:lastModifiedBy>Кирилл Конаев</cp:lastModifiedBy>
  <cp:revision>101</cp:revision>
  <cp:lastPrinted>2025-05-15T09:24:00Z</cp:lastPrinted>
  <dcterms:created xsi:type="dcterms:W3CDTF">2025-05-14T20:10:00Z</dcterms:created>
  <dcterms:modified xsi:type="dcterms:W3CDTF">2025-05-15T19:23:00Z</dcterms:modified>
</cp:coreProperties>
</file>