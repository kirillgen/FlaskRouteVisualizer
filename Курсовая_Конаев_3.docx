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54C9F5" w14:textId="77777777" w:rsidR="00861440" w:rsidRPr="00070C80" w:rsidRDefault="00861440" w:rsidP="00861440">
      <w:pPr>
        <w:spacing w:before="0" w:after="240"/>
        <w:ind w:firstLine="0"/>
        <w:jc w:val="center"/>
        <w:rPr>
          <w:b/>
        </w:rPr>
      </w:pPr>
      <w:r w:rsidRPr="00070C80">
        <w:rPr>
          <w:b/>
        </w:rPr>
        <w:t>МИНИСТЕРСТВО ОБРАЗОВАНИЯ РЕСПУБЛИКИ БЕЛАРУСЬ</w:t>
      </w:r>
      <w:r>
        <w:rPr>
          <w:b/>
        </w:rPr>
        <w:br/>
      </w:r>
      <w:r w:rsidRPr="00070C80">
        <w:rPr>
          <w:b/>
        </w:rPr>
        <w:t>БЕЛОРУССКИЙ ГОСУДАРСТВЕННЫЙ УНИВЕРСИТЕТ</w:t>
      </w:r>
      <w:r>
        <w:rPr>
          <w:b/>
        </w:rPr>
        <w:br/>
      </w:r>
      <w:r w:rsidRPr="00070C80">
        <w:rPr>
          <w:b/>
        </w:rPr>
        <w:t>МЕХАНИКО-МАТЕМАТИЧЕСКИЙ ФАКУЛЬТЕТ</w:t>
      </w:r>
      <w:r>
        <w:rPr>
          <w:b/>
        </w:rPr>
        <w:br/>
      </w:r>
      <w:r w:rsidRPr="00070C80">
        <w:rPr>
          <w:b/>
        </w:rPr>
        <w:t>Кафедра дифференциальных уравнений и системного анализа</w:t>
      </w:r>
    </w:p>
    <w:p w14:paraId="08D47447" w14:textId="5963338E" w:rsidR="00861440" w:rsidRPr="00070C80" w:rsidRDefault="00FE5945" w:rsidP="00861440">
      <w:pPr>
        <w:spacing w:before="2280" w:line="312" w:lineRule="auto"/>
        <w:ind w:firstLine="0"/>
        <w:jc w:val="center"/>
        <w:rPr>
          <w:b/>
        </w:rPr>
      </w:pPr>
      <w:r w:rsidRPr="00FE5945">
        <w:rPr>
          <w:b/>
        </w:rPr>
        <w:t>П</w:t>
      </w:r>
      <w:r>
        <w:rPr>
          <w:b/>
        </w:rPr>
        <w:t>РИМЕНЕНИИ</w:t>
      </w:r>
      <w:r w:rsidRPr="00FE5945">
        <w:rPr>
          <w:b/>
        </w:rPr>
        <w:t xml:space="preserve"> ИИ </w:t>
      </w:r>
      <w:r>
        <w:rPr>
          <w:b/>
        </w:rPr>
        <w:t>ТЕХНОЛОГИЙ</w:t>
      </w:r>
      <w:r w:rsidRPr="00FE5945">
        <w:rPr>
          <w:b/>
        </w:rPr>
        <w:t xml:space="preserve"> </w:t>
      </w:r>
      <w:r>
        <w:rPr>
          <w:b/>
        </w:rPr>
        <w:t>В</w:t>
      </w:r>
      <w:r w:rsidRPr="00FE5945">
        <w:rPr>
          <w:b/>
        </w:rPr>
        <w:t xml:space="preserve"> </w:t>
      </w:r>
      <w:r>
        <w:rPr>
          <w:b/>
        </w:rPr>
        <w:t>ПРИЛОЖЕНИЯХ</w:t>
      </w:r>
      <w:r w:rsidRPr="00FE5945">
        <w:rPr>
          <w:b/>
        </w:rPr>
        <w:t xml:space="preserve"> </w:t>
      </w:r>
      <w:r>
        <w:rPr>
          <w:b/>
        </w:rPr>
        <w:t>ДЛЯ</w:t>
      </w:r>
      <w:r w:rsidRPr="00FE5945">
        <w:rPr>
          <w:b/>
        </w:rPr>
        <w:t xml:space="preserve"> </w:t>
      </w:r>
      <w:r>
        <w:rPr>
          <w:b/>
        </w:rPr>
        <w:t>НАВИГАЦИИ</w:t>
      </w:r>
    </w:p>
    <w:p w14:paraId="597D8B14" w14:textId="77777777" w:rsidR="00861440" w:rsidRDefault="00861440" w:rsidP="00861440">
      <w:pPr>
        <w:spacing w:before="0" w:after="1560" w:line="240" w:lineRule="auto"/>
        <w:ind w:firstLine="0"/>
        <w:jc w:val="center"/>
      </w:pPr>
      <w:r>
        <w:t>Курсовая</w:t>
      </w:r>
      <w:r w:rsidRPr="00070C80">
        <w:t xml:space="preserve"> работа</w:t>
      </w:r>
    </w:p>
    <w:p w14:paraId="404D5C73" w14:textId="1ED93D89" w:rsidR="00861440" w:rsidRPr="00070C80" w:rsidRDefault="00FE5945" w:rsidP="00861440">
      <w:pPr>
        <w:spacing w:before="600" w:after="1200" w:line="264" w:lineRule="auto"/>
        <w:ind w:left="6237" w:firstLine="0"/>
        <w:jc w:val="left"/>
      </w:pPr>
      <w:r>
        <w:t>Конаева</w:t>
      </w:r>
      <w:r w:rsidR="00861440">
        <w:t xml:space="preserve"> </w:t>
      </w:r>
      <w:r>
        <w:t>Кирилла</w:t>
      </w:r>
      <w:r w:rsidR="00861440">
        <w:t xml:space="preserve"> </w:t>
      </w:r>
      <w:r>
        <w:t>Витальевича</w:t>
      </w:r>
      <w:r w:rsidR="00861440">
        <w:br/>
      </w:r>
      <w:r w:rsidR="00861440">
        <w:br/>
      </w:r>
      <w:r w:rsidR="00861440" w:rsidRPr="00393B15">
        <w:t>студента 3 курса,</w:t>
      </w:r>
      <w:r w:rsidR="00861440" w:rsidRPr="00393B15">
        <w:br/>
        <w:t>специальность 1-31 03 09</w:t>
      </w:r>
      <w:r w:rsidR="00861440">
        <w:rPr>
          <w:color w:val="EE0000"/>
        </w:rPr>
        <w:br/>
      </w:r>
      <w:r w:rsidR="00861440">
        <w:t xml:space="preserve">Компьютерная математика </w:t>
      </w:r>
      <w:r w:rsidR="00861440">
        <w:br/>
        <w:t>и системный анализ</w:t>
      </w:r>
      <w:r w:rsidR="00861440">
        <w:br/>
      </w:r>
      <w:r w:rsidR="00861440">
        <w:br/>
        <w:t>Научный руководитель:</w:t>
      </w:r>
      <w:r w:rsidR="00861440">
        <w:br/>
      </w:r>
      <w:r>
        <w:t>старший преподаватель</w:t>
      </w:r>
      <w:r w:rsidR="00861440">
        <w:t>,</w:t>
      </w:r>
      <w:r w:rsidR="00861440">
        <w:br/>
      </w:r>
      <w:r>
        <w:t>А. В. Кушнеров</w:t>
      </w:r>
    </w:p>
    <w:p w14:paraId="72E08DFA" w14:textId="2D1E72FD" w:rsidR="00861440" w:rsidRDefault="00861440" w:rsidP="00861440">
      <w:pPr>
        <w:spacing w:before="600" w:line="240" w:lineRule="auto"/>
        <w:ind w:firstLine="0"/>
        <w:jc w:val="center"/>
        <w:sectPr w:rsidR="00861440" w:rsidSect="005A7894">
          <w:footerReference w:type="default" r:id="rId8"/>
          <w:pgSz w:w="12240" w:h="15840" w:code="1"/>
          <w:pgMar w:top="1134" w:right="567" w:bottom="1134" w:left="1701" w:header="720" w:footer="720" w:gutter="0"/>
          <w:cols w:space="720"/>
          <w:vAlign w:val="both"/>
          <w:titlePg/>
          <w:docGrid w:linePitch="381"/>
        </w:sectPr>
      </w:pPr>
      <w:r w:rsidRPr="00070C80">
        <w:t>Минск, 20</w:t>
      </w:r>
      <w:r w:rsidRPr="00FE5945">
        <w:t>2</w:t>
      </w:r>
      <w:r w:rsidR="00062C1C">
        <w:t>5</w:t>
      </w:r>
    </w:p>
    <w:sdt>
      <w:sdtPr>
        <w:rPr>
          <w:rFonts w:eastAsiaTheme="minorEastAsia"/>
          <w:b w:val="0"/>
          <w:bCs w:val="0"/>
          <w:caps w:val="0"/>
          <w:kern w:val="0"/>
          <w:sz w:val="28"/>
          <w:szCs w:val="24"/>
        </w:rPr>
        <w:id w:val="-60102003"/>
        <w:docPartObj>
          <w:docPartGallery w:val="Table of Contents"/>
          <w:docPartUnique/>
        </w:docPartObj>
      </w:sdtPr>
      <w:sdtEndPr/>
      <w:sdtContent>
        <w:p w14:paraId="042E16FA" w14:textId="2FA23E1F" w:rsidR="00062C1C" w:rsidRDefault="00062C1C" w:rsidP="00062C1C">
          <w:pPr>
            <w:pStyle w:val="af6"/>
            <w:numPr>
              <w:ilvl w:val="0"/>
              <w:numId w:val="0"/>
            </w:numPr>
          </w:pPr>
          <w:r>
            <w:t>Оглавление</w:t>
          </w:r>
        </w:p>
        <w:p w14:paraId="4B34D046" w14:textId="0771F3EE" w:rsidR="00B81652" w:rsidRDefault="00062C1C">
          <w:pPr>
            <w:pStyle w:val="11"/>
            <w:tabs>
              <w:tab w:val="right" w:leader="dot" w:pos="9962"/>
            </w:tabs>
            <w:rPr>
              <w:rFonts w:cstheme="minorBidi"/>
              <w:b w:val="0"/>
              <w:bCs w:val="0"/>
              <w:caps w:val="0"/>
              <w:noProof/>
              <w:sz w:val="22"/>
              <w:szCs w:val="22"/>
              <w:lang w:val="ru-BY" w:eastAsia="ru-BY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241063" w:history="1">
            <w:r w:rsidR="00B81652" w:rsidRPr="00916559">
              <w:rPr>
                <w:rStyle w:val="afe"/>
                <w:noProof/>
              </w:rPr>
              <w:t>введение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_Toc198241063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4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4426FD26" w14:textId="1F4ADB80" w:rsidR="00B81652" w:rsidRDefault="00E26720">
          <w:pPr>
            <w:pStyle w:val="11"/>
            <w:tabs>
              <w:tab w:val="right" w:leader="dot" w:pos="9962"/>
            </w:tabs>
            <w:rPr>
              <w:rFonts w:cstheme="minorBidi"/>
              <w:b w:val="0"/>
              <w:bCs w:val="0"/>
              <w:caps w:val="0"/>
              <w:noProof/>
              <w:sz w:val="22"/>
              <w:szCs w:val="22"/>
              <w:lang w:val="ru-BY" w:eastAsia="ru-BY"/>
            </w:rPr>
          </w:pPr>
          <w:hyperlink w:anchor="_Toc198241064" w:history="1">
            <w:r w:rsidR="00B81652" w:rsidRPr="00916559">
              <w:rPr>
                <w:rStyle w:val="afe"/>
                <w:noProof/>
              </w:rPr>
              <w:t>Глава 1 Теоретические основы построения навигационных систем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_Toc198241064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6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26CA6DFA" w14:textId="4E18A078" w:rsidR="00B81652" w:rsidRDefault="00E26720">
          <w:pPr>
            <w:pStyle w:val="23"/>
            <w:tabs>
              <w:tab w:val="left" w:pos="1400"/>
              <w:tab w:val="right" w:leader="dot" w:pos="9962"/>
            </w:tabs>
            <w:rPr>
              <w:rFonts w:cstheme="minorBidi"/>
              <w:smallCaps w:val="0"/>
              <w:noProof/>
              <w:sz w:val="22"/>
              <w:szCs w:val="22"/>
              <w:lang w:val="ru-BY" w:eastAsia="ru-BY"/>
            </w:rPr>
          </w:pPr>
          <w:hyperlink w:anchor="_Toc198241065" w:history="1">
            <w:r w:rsidR="00B81652" w:rsidRPr="00916559">
              <w:rPr>
                <w:rStyle w:val="afe"/>
                <w:noProof/>
              </w:rPr>
              <w:t>1.1</w:t>
            </w:r>
            <w:r w:rsidR="00B81652">
              <w:rPr>
                <w:rFonts w:cstheme="minorBidi"/>
                <w:smallCap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</w:rPr>
              <w:t>Постановка задачи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_Toc198241065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6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3EE9DB20" w14:textId="59C3EDA1" w:rsidR="00B81652" w:rsidRDefault="00E26720">
          <w:pPr>
            <w:pStyle w:val="23"/>
            <w:tabs>
              <w:tab w:val="left" w:pos="1400"/>
              <w:tab w:val="right" w:leader="dot" w:pos="9962"/>
            </w:tabs>
            <w:rPr>
              <w:rFonts w:cstheme="minorBidi"/>
              <w:smallCaps w:val="0"/>
              <w:noProof/>
              <w:sz w:val="22"/>
              <w:szCs w:val="22"/>
              <w:lang w:val="ru-BY" w:eastAsia="ru-BY"/>
            </w:rPr>
          </w:pPr>
          <w:hyperlink w:anchor="_Toc198241066" w:history="1">
            <w:r w:rsidR="00B81652" w:rsidRPr="00916559">
              <w:rPr>
                <w:rStyle w:val="afe"/>
                <w:noProof/>
              </w:rPr>
              <w:t>1.2</w:t>
            </w:r>
            <w:r w:rsidR="00B81652">
              <w:rPr>
                <w:rFonts w:cstheme="minorBidi"/>
                <w:smallCap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</w:rPr>
              <w:t>Анализ предметной области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_Toc198241066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7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2C882328" w14:textId="324F171F" w:rsidR="00B81652" w:rsidRDefault="00E26720">
          <w:pPr>
            <w:pStyle w:val="31"/>
            <w:tabs>
              <w:tab w:val="left" w:pos="1960"/>
              <w:tab w:val="right" w:leader="dot" w:pos="9962"/>
            </w:tabs>
            <w:rPr>
              <w:rFonts w:cstheme="minorBidi"/>
              <w:i w:val="0"/>
              <w:iCs w:val="0"/>
              <w:noProof/>
              <w:sz w:val="22"/>
              <w:szCs w:val="22"/>
              <w:lang w:val="ru-BY" w:eastAsia="ru-BY"/>
            </w:rPr>
          </w:pPr>
          <w:hyperlink w:anchor="_Toc198241067" w:history="1">
            <w:r w:rsidR="00B81652" w:rsidRPr="00916559">
              <w:rPr>
                <w:rStyle w:val="afe"/>
                <w:noProof/>
              </w:rPr>
              <w:t>1.2.1</w:t>
            </w:r>
            <w:r w:rsidR="00B81652">
              <w:rPr>
                <w:rFonts w:cstheme="minorBidi"/>
                <w:i w:val="0"/>
                <w:iC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</w:rPr>
              <w:t>Актуальность навигационных систем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_Toc198241067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7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7DB988C6" w14:textId="4F08A311" w:rsidR="00B81652" w:rsidRDefault="00E26720">
          <w:pPr>
            <w:pStyle w:val="31"/>
            <w:tabs>
              <w:tab w:val="left" w:pos="1960"/>
              <w:tab w:val="right" w:leader="dot" w:pos="9962"/>
            </w:tabs>
            <w:rPr>
              <w:rFonts w:cstheme="minorBidi"/>
              <w:i w:val="0"/>
              <w:iCs w:val="0"/>
              <w:noProof/>
              <w:sz w:val="22"/>
              <w:szCs w:val="22"/>
              <w:lang w:val="ru-BY" w:eastAsia="ru-BY"/>
            </w:rPr>
          </w:pPr>
          <w:hyperlink w:anchor="_Toc198241068" w:history="1">
            <w:r w:rsidR="00B81652" w:rsidRPr="00916559">
              <w:rPr>
                <w:rStyle w:val="afe"/>
                <w:noProof/>
              </w:rPr>
              <w:t>1.2.2</w:t>
            </w:r>
            <w:r w:rsidR="00B81652">
              <w:rPr>
                <w:rFonts w:cstheme="minorBidi"/>
                <w:i w:val="0"/>
                <w:iC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</w:rPr>
              <w:t>Основные задачи маршрутизации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_Toc198241068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8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51C10C90" w14:textId="6409EF54" w:rsidR="00B81652" w:rsidRDefault="00E26720">
          <w:pPr>
            <w:pStyle w:val="31"/>
            <w:tabs>
              <w:tab w:val="left" w:pos="1960"/>
              <w:tab w:val="right" w:leader="dot" w:pos="9962"/>
            </w:tabs>
            <w:rPr>
              <w:rFonts w:cstheme="minorBidi"/>
              <w:i w:val="0"/>
              <w:iCs w:val="0"/>
              <w:noProof/>
              <w:sz w:val="22"/>
              <w:szCs w:val="22"/>
              <w:lang w:val="ru-BY" w:eastAsia="ru-BY"/>
            </w:rPr>
          </w:pPr>
          <w:hyperlink w:anchor="_Toc198241069" w:history="1">
            <w:r w:rsidR="00B81652" w:rsidRPr="00916559">
              <w:rPr>
                <w:rStyle w:val="afe"/>
                <w:noProof/>
              </w:rPr>
              <w:t>1.2.3</w:t>
            </w:r>
            <w:r w:rsidR="00B81652">
              <w:rPr>
                <w:rFonts w:cstheme="minorBidi"/>
                <w:i w:val="0"/>
                <w:iC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</w:rPr>
              <w:t>Анализ существующих решений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_Toc198241069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8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760BDB3B" w14:textId="3F77EAB4" w:rsidR="00B81652" w:rsidRDefault="00E26720">
          <w:pPr>
            <w:pStyle w:val="31"/>
            <w:tabs>
              <w:tab w:val="left" w:pos="1960"/>
              <w:tab w:val="right" w:leader="dot" w:pos="9962"/>
            </w:tabs>
            <w:rPr>
              <w:rFonts w:cstheme="minorBidi"/>
              <w:i w:val="0"/>
              <w:iCs w:val="0"/>
              <w:noProof/>
              <w:sz w:val="22"/>
              <w:szCs w:val="22"/>
              <w:lang w:val="ru-BY" w:eastAsia="ru-BY"/>
            </w:rPr>
          </w:pPr>
          <w:hyperlink w:anchor="_Toc198241070" w:history="1">
            <w:r w:rsidR="00B81652" w:rsidRPr="00916559">
              <w:rPr>
                <w:rStyle w:val="afe"/>
                <w:noProof/>
              </w:rPr>
              <w:t>1.2.4</w:t>
            </w:r>
            <w:r w:rsidR="00B81652">
              <w:rPr>
                <w:rFonts w:cstheme="minorBidi"/>
                <w:i w:val="0"/>
                <w:iC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</w:rPr>
              <w:t>Перспективы развития навигационных систем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_Toc198241070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9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3FE66E5B" w14:textId="7496599B" w:rsidR="00B81652" w:rsidRDefault="00E26720">
          <w:pPr>
            <w:pStyle w:val="31"/>
            <w:tabs>
              <w:tab w:val="left" w:pos="1960"/>
              <w:tab w:val="right" w:leader="dot" w:pos="9962"/>
            </w:tabs>
            <w:rPr>
              <w:rFonts w:cstheme="minorBidi"/>
              <w:i w:val="0"/>
              <w:iCs w:val="0"/>
              <w:noProof/>
              <w:sz w:val="22"/>
              <w:szCs w:val="22"/>
              <w:lang w:val="ru-BY" w:eastAsia="ru-BY"/>
            </w:rPr>
          </w:pPr>
          <w:hyperlink w:anchor="_Toc198241071" w:history="1">
            <w:r w:rsidR="00B81652" w:rsidRPr="00916559">
              <w:rPr>
                <w:rStyle w:val="afe"/>
                <w:noProof/>
              </w:rPr>
              <w:t>1.2.5</w:t>
            </w:r>
            <w:r w:rsidR="00B81652">
              <w:rPr>
                <w:rFonts w:cstheme="minorBidi"/>
                <w:i w:val="0"/>
                <w:iC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  <w:lang w:val="ru-BY"/>
              </w:rPr>
              <w:t>Современные ИИ-технологии в навигационных системах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_Toc198241071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11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06245FB8" w14:textId="30D10844" w:rsidR="00B81652" w:rsidRDefault="00E26720">
          <w:pPr>
            <w:pStyle w:val="23"/>
            <w:tabs>
              <w:tab w:val="left" w:pos="1400"/>
              <w:tab w:val="right" w:leader="dot" w:pos="9962"/>
            </w:tabs>
            <w:rPr>
              <w:rFonts w:cstheme="minorBidi"/>
              <w:smallCaps w:val="0"/>
              <w:noProof/>
              <w:sz w:val="22"/>
              <w:szCs w:val="22"/>
              <w:lang w:val="ru-BY" w:eastAsia="ru-BY"/>
            </w:rPr>
          </w:pPr>
          <w:hyperlink w:anchor="_Toc198241072" w:history="1">
            <w:r w:rsidR="00B81652" w:rsidRPr="00916559">
              <w:rPr>
                <w:rStyle w:val="afe"/>
                <w:noProof/>
              </w:rPr>
              <w:t>1.3</w:t>
            </w:r>
            <w:r w:rsidR="00B81652">
              <w:rPr>
                <w:rFonts w:cstheme="minorBidi"/>
                <w:smallCap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</w:rPr>
              <w:t>Алгоритмы построения маршрутов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_Toc198241072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14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3C78D456" w14:textId="63DBB92D" w:rsidR="00B81652" w:rsidRDefault="00E26720">
          <w:pPr>
            <w:pStyle w:val="31"/>
            <w:tabs>
              <w:tab w:val="left" w:pos="1960"/>
              <w:tab w:val="right" w:leader="dot" w:pos="9962"/>
            </w:tabs>
            <w:rPr>
              <w:rFonts w:cstheme="minorBidi"/>
              <w:i w:val="0"/>
              <w:iCs w:val="0"/>
              <w:noProof/>
              <w:sz w:val="22"/>
              <w:szCs w:val="22"/>
              <w:lang w:val="ru-BY" w:eastAsia="ru-BY"/>
            </w:rPr>
          </w:pPr>
          <w:hyperlink w:anchor="_Toc198241073" w:history="1">
            <w:r w:rsidR="00B81652" w:rsidRPr="00916559">
              <w:rPr>
                <w:rStyle w:val="afe"/>
                <w:noProof/>
              </w:rPr>
              <w:t>1.3.1</w:t>
            </w:r>
            <w:r w:rsidR="00B81652">
              <w:rPr>
                <w:rFonts w:cstheme="minorBidi"/>
                <w:i w:val="0"/>
                <w:iC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</w:rPr>
              <w:t>Классический алгоритм Дейкстры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_Toc198241073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14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0276AD74" w14:textId="64F24743" w:rsidR="00B81652" w:rsidRDefault="00E26720">
          <w:pPr>
            <w:pStyle w:val="31"/>
            <w:tabs>
              <w:tab w:val="left" w:pos="1960"/>
              <w:tab w:val="right" w:leader="dot" w:pos="9962"/>
            </w:tabs>
            <w:rPr>
              <w:rFonts w:cstheme="minorBidi"/>
              <w:i w:val="0"/>
              <w:iCs w:val="0"/>
              <w:noProof/>
              <w:sz w:val="22"/>
              <w:szCs w:val="22"/>
              <w:lang w:val="ru-BY" w:eastAsia="ru-BY"/>
            </w:rPr>
          </w:pPr>
          <w:hyperlink w:anchor="_Toc198241074" w:history="1">
            <w:r w:rsidR="00B81652" w:rsidRPr="00916559">
              <w:rPr>
                <w:rStyle w:val="afe"/>
                <w:noProof/>
              </w:rPr>
              <w:t>1.3.2</w:t>
            </w:r>
            <w:r w:rsidR="00B81652">
              <w:rPr>
                <w:rFonts w:cstheme="minorBidi"/>
                <w:i w:val="0"/>
                <w:iC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  <w:lang w:val="ru-BY"/>
              </w:rPr>
              <w:t>Модифицированный алгоритм Дейкстры с приоритетной очередью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_Toc198241074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14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1DE8F630" w14:textId="175BE681" w:rsidR="00B81652" w:rsidRDefault="00E26720">
          <w:pPr>
            <w:pStyle w:val="23"/>
            <w:tabs>
              <w:tab w:val="left" w:pos="1400"/>
              <w:tab w:val="right" w:leader="dot" w:pos="9962"/>
            </w:tabs>
            <w:rPr>
              <w:rFonts w:cstheme="minorBidi"/>
              <w:smallCaps w:val="0"/>
              <w:noProof/>
              <w:sz w:val="22"/>
              <w:szCs w:val="22"/>
              <w:lang w:val="ru-BY" w:eastAsia="ru-BY"/>
            </w:rPr>
          </w:pPr>
          <w:hyperlink w:anchor="_Toc198241075" w:history="1">
            <w:r w:rsidR="00B81652" w:rsidRPr="00916559">
              <w:rPr>
                <w:rStyle w:val="afe"/>
                <w:noProof/>
              </w:rPr>
              <w:t>1.4</w:t>
            </w:r>
            <w:r w:rsidR="00B81652">
              <w:rPr>
                <w:rFonts w:cstheme="minorBidi"/>
                <w:smallCap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</w:rPr>
              <w:t>Технологический стек разработки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_Toc198241075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17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0D394804" w14:textId="388E6772" w:rsidR="00B81652" w:rsidRDefault="00E26720">
          <w:pPr>
            <w:pStyle w:val="31"/>
            <w:tabs>
              <w:tab w:val="left" w:pos="1960"/>
              <w:tab w:val="right" w:leader="dot" w:pos="9962"/>
            </w:tabs>
            <w:rPr>
              <w:rFonts w:cstheme="minorBidi"/>
              <w:i w:val="0"/>
              <w:iCs w:val="0"/>
              <w:noProof/>
              <w:sz w:val="22"/>
              <w:szCs w:val="22"/>
              <w:lang w:val="ru-BY" w:eastAsia="ru-BY"/>
            </w:rPr>
          </w:pPr>
          <w:hyperlink w:anchor="_Toc198241076" w:history="1">
            <w:r w:rsidR="00B81652" w:rsidRPr="00916559">
              <w:rPr>
                <w:rStyle w:val="afe"/>
                <w:noProof/>
              </w:rPr>
              <w:t>1.4.1</w:t>
            </w:r>
            <w:r w:rsidR="00B81652">
              <w:rPr>
                <w:rFonts w:cstheme="minorBidi"/>
                <w:i w:val="0"/>
                <w:iC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</w:rPr>
              <w:t>Серверная часть приложения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_Toc198241076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17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698C6AE3" w14:textId="2C8B3537" w:rsidR="00B81652" w:rsidRDefault="00E26720">
          <w:pPr>
            <w:pStyle w:val="31"/>
            <w:tabs>
              <w:tab w:val="left" w:pos="1960"/>
              <w:tab w:val="right" w:leader="dot" w:pos="9962"/>
            </w:tabs>
            <w:rPr>
              <w:rFonts w:cstheme="minorBidi"/>
              <w:i w:val="0"/>
              <w:iCs w:val="0"/>
              <w:noProof/>
              <w:sz w:val="22"/>
              <w:szCs w:val="22"/>
              <w:lang w:val="ru-BY" w:eastAsia="ru-BY"/>
            </w:rPr>
          </w:pPr>
          <w:hyperlink w:anchor="_Toc198241077" w:history="1">
            <w:r w:rsidR="00B81652" w:rsidRPr="00916559">
              <w:rPr>
                <w:rStyle w:val="afe"/>
                <w:noProof/>
              </w:rPr>
              <w:t>1.4.2</w:t>
            </w:r>
            <w:r w:rsidR="00B81652">
              <w:rPr>
                <w:rFonts w:cstheme="minorBidi"/>
                <w:i w:val="0"/>
                <w:iC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</w:rPr>
              <w:t>Клиентская часть приложения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_Toc198241077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19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4AED7176" w14:textId="7111C5B3" w:rsidR="00B81652" w:rsidRDefault="00E26720">
          <w:pPr>
            <w:pStyle w:val="31"/>
            <w:tabs>
              <w:tab w:val="left" w:pos="1960"/>
              <w:tab w:val="right" w:leader="dot" w:pos="9962"/>
            </w:tabs>
            <w:rPr>
              <w:rFonts w:cstheme="minorBidi"/>
              <w:i w:val="0"/>
              <w:iCs w:val="0"/>
              <w:noProof/>
              <w:sz w:val="22"/>
              <w:szCs w:val="22"/>
              <w:lang w:val="ru-BY" w:eastAsia="ru-BY"/>
            </w:rPr>
          </w:pPr>
          <w:hyperlink w:anchor="_Toc198241078" w:history="1">
            <w:r w:rsidR="00B81652" w:rsidRPr="00916559">
              <w:rPr>
                <w:rStyle w:val="afe"/>
                <w:noProof/>
              </w:rPr>
              <w:t>1.4.3</w:t>
            </w:r>
            <w:r w:rsidR="00B81652">
              <w:rPr>
                <w:rFonts w:cstheme="minorBidi"/>
                <w:i w:val="0"/>
                <w:iC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</w:rPr>
              <w:t>Взаимодействие компонентов системы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_Toc198241078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20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1226A465" w14:textId="2270AD24" w:rsidR="00B81652" w:rsidRDefault="00E26720">
          <w:pPr>
            <w:pStyle w:val="11"/>
            <w:tabs>
              <w:tab w:val="right" w:leader="dot" w:pos="9962"/>
            </w:tabs>
            <w:rPr>
              <w:rFonts w:cstheme="minorBidi"/>
              <w:b w:val="0"/>
              <w:bCs w:val="0"/>
              <w:caps w:val="0"/>
              <w:noProof/>
              <w:sz w:val="22"/>
              <w:szCs w:val="22"/>
              <w:lang w:val="ru-BY" w:eastAsia="ru-BY"/>
            </w:rPr>
          </w:pPr>
          <w:hyperlink w:anchor="_Toc198241079" w:history="1">
            <w:r w:rsidR="00B81652" w:rsidRPr="00916559">
              <w:rPr>
                <w:rStyle w:val="afe"/>
                <w:noProof/>
              </w:rPr>
              <w:t>Глава 2 Практическая реализация навигационной системы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_Toc198241079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23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6F7D7913" w14:textId="25B55165" w:rsidR="00B81652" w:rsidRDefault="00E26720">
          <w:pPr>
            <w:pStyle w:val="23"/>
            <w:tabs>
              <w:tab w:val="left" w:pos="1400"/>
              <w:tab w:val="right" w:leader="dot" w:pos="9962"/>
            </w:tabs>
            <w:rPr>
              <w:rFonts w:cstheme="minorBidi"/>
              <w:smallCaps w:val="0"/>
              <w:noProof/>
              <w:sz w:val="22"/>
              <w:szCs w:val="22"/>
              <w:lang w:val="ru-BY" w:eastAsia="ru-BY"/>
            </w:rPr>
          </w:pPr>
          <w:hyperlink w:anchor="_Toc198241080" w:history="1">
            <w:r w:rsidR="00B81652" w:rsidRPr="00916559">
              <w:rPr>
                <w:rStyle w:val="afe"/>
                <w:noProof/>
              </w:rPr>
              <w:t>2.1</w:t>
            </w:r>
            <w:r w:rsidR="00B81652">
              <w:rPr>
                <w:rFonts w:cstheme="minorBidi"/>
                <w:smallCap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</w:rPr>
              <w:t>Архитектура приложения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_Toc198241080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23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3B9ACB8F" w14:textId="48A05A25" w:rsidR="00B81652" w:rsidRDefault="00E26720">
          <w:pPr>
            <w:pStyle w:val="23"/>
            <w:tabs>
              <w:tab w:val="left" w:pos="1400"/>
              <w:tab w:val="right" w:leader="dot" w:pos="9962"/>
            </w:tabs>
            <w:rPr>
              <w:rFonts w:cstheme="minorBidi"/>
              <w:smallCaps w:val="0"/>
              <w:noProof/>
              <w:sz w:val="22"/>
              <w:szCs w:val="22"/>
              <w:lang w:val="ru-BY" w:eastAsia="ru-BY"/>
            </w:rPr>
          </w:pPr>
          <w:hyperlink w:anchor="_Toc198241081" w:history="1">
            <w:r w:rsidR="00B81652" w:rsidRPr="00916559">
              <w:rPr>
                <w:rStyle w:val="afe"/>
                <w:noProof/>
              </w:rPr>
              <w:t>2.2</w:t>
            </w:r>
            <w:r w:rsidR="00B81652">
              <w:rPr>
                <w:rFonts w:cstheme="minorBidi"/>
                <w:smallCap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</w:rPr>
              <w:t>Реализация алгоритмической части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_Toc198241081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25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3C7FF7F4" w14:textId="18FC29DC" w:rsidR="00B81652" w:rsidRDefault="00E26720">
          <w:pPr>
            <w:pStyle w:val="31"/>
            <w:tabs>
              <w:tab w:val="left" w:pos="1960"/>
              <w:tab w:val="right" w:leader="dot" w:pos="9962"/>
            </w:tabs>
            <w:rPr>
              <w:rFonts w:cstheme="minorBidi"/>
              <w:i w:val="0"/>
              <w:iCs w:val="0"/>
              <w:noProof/>
              <w:sz w:val="22"/>
              <w:szCs w:val="22"/>
              <w:lang w:val="ru-BY" w:eastAsia="ru-BY"/>
            </w:rPr>
          </w:pPr>
          <w:hyperlink w:anchor="_Toc198241082" w:history="1">
            <w:r w:rsidR="00B81652" w:rsidRPr="00916559">
              <w:rPr>
                <w:rStyle w:val="afe"/>
                <w:noProof/>
              </w:rPr>
              <w:t>2.2.1</w:t>
            </w:r>
            <w:r w:rsidR="00B81652">
              <w:rPr>
                <w:rFonts w:cstheme="minorBidi"/>
                <w:i w:val="0"/>
                <w:iC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</w:rPr>
              <w:t>Структуры данных для хранения графа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_Toc198241082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25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14581EAA" w14:textId="0682C2D2" w:rsidR="00B81652" w:rsidRDefault="00E26720">
          <w:pPr>
            <w:pStyle w:val="31"/>
            <w:tabs>
              <w:tab w:val="left" w:pos="1960"/>
              <w:tab w:val="right" w:leader="dot" w:pos="9962"/>
            </w:tabs>
            <w:rPr>
              <w:rFonts w:cstheme="minorBidi"/>
              <w:i w:val="0"/>
              <w:iCs w:val="0"/>
              <w:noProof/>
              <w:sz w:val="22"/>
              <w:szCs w:val="22"/>
              <w:lang w:val="ru-BY" w:eastAsia="ru-BY"/>
            </w:rPr>
          </w:pPr>
          <w:hyperlink w:anchor="_Toc198241083" w:history="1">
            <w:r w:rsidR="00B81652" w:rsidRPr="00916559">
              <w:rPr>
                <w:rStyle w:val="afe"/>
                <w:noProof/>
              </w:rPr>
              <w:t>2.2.2</w:t>
            </w:r>
            <w:r w:rsidR="00B81652">
              <w:rPr>
                <w:rFonts w:cstheme="minorBidi"/>
                <w:i w:val="0"/>
                <w:iC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</w:rPr>
              <w:t>Реализация приоритетной очереди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_Toc198241083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26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139D1D21" w14:textId="0842C1C3" w:rsidR="00B81652" w:rsidRDefault="00E26720">
          <w:pPr>
            <w:pStyle w:val="31"/>
            <w:tabs>
              <w:tab w:val="left" w:pos="1960"/>
              <w:tab w:val="right" w:leader="dot" w:pos="9962"/>
            </w:tabs>
            <w:rPr>
              <w:rFonts w:cstheme="minorBidi"/>
              <w:i w:val="0"/>
              <w:iCs w:val="0"/>
              <w:noProof/>
              <w:sz w:val="22"/>
              <w:szCs w:val="22"/>
              <w:lang w:val="ru-BY" w:eastAsia="ru-BY"/>
            </w:rPr>
          </w:pPr>
          <w:hyperlink w:anchor="_Toc198241084" w:history="1">
            <w:r w:rsidR="00B81652" w:rsidRPr="00916559">
              <w:rPr>
                <w:rStyle w:val="afe"/>
                <w:noProof/>
              </w:rPr>
              <w:t>2.2.3</w:t>
            </w:r>
            <w:r w:rsidR="00B81652">
              <w:rPr>
                <w:rFonts w:cstheme="minorBidi"/>
                <w:i w:val="0"/>
                <w:iC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</w:rPr>
              <w:t>Оптимизация алгоритма построения маршрутов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_Toc198241084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26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0D732567" w14:textId="55B1965B" w:rsidR="00B81652" w:rsidRDefault="00E26720">
          <w:pPr>
            <w:pStyle w:val="31"/>
            <w:tabs>
              <w:tab w:val="left" w:pos="1960"/>
              <w:tab w:val="right" w:leader="dot" w:pos="9962"/>
            </w:tabs>
            <w:rPr>
              <w:rFonts w:cstheme="minorBidi"/>
              <w:i w:val="0"/>
              <w:iCs w:val="0"/>
              <w:noProof/>
              <w:sz w:val="22"/>
              <w:szCs w:val="22"/>
              <w:lang w:val="ru-BY" w:eastAsia="ru-BY"/>
            </w:rPr>
          </w:pPr>
          <w:hyperlink w:anchor="_Toc198241085" w:history="1">
            <w:r w:rsidR="00B81652" w:rsidRPr="00916559">
              <w:rPr>
                <w:rStyle w:val="afe"/>
                <w:noProof/>
              </w:rPr>
              <w:t>2.2.4</w:t>
            </w:r>
            <w:r w:rsidR="00B81652">
              <w:rPr>
                <w:rFonts w:cstheme="minorBidi"/>
                <w:i w:val="0"/>
                <w:iC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</w:rPr>
              <w:t>Обработка особых случаев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_Toc198241085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27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156E8C8E" w14:textId="1262C7E4" w:rsidR="00B81652" w:rsidRDefault="00E26720">
          <w:pPr>
            <w:pStyle w:val="23"/>
            <w:tabs>
              <w:tab w:val="left" w:pos="1400"/>
              <w:tab w:val="right" w:leader="dot" w:pos="9962"/>
            </w:tabs>
            <w:rPr>
              <w:rFonts w:cstheme="minorBidi"/>
              <w:smallCaps w:val="0"/>
              <w:noProof/>
              <w:sz w:val="22"/>
              <w:szCs w:val="22"/>
              <w:lang w:val="ru-BY" w:eastAsia="ru-BY"/>
            </w:rPr>
          </w:pPr>
          <w:hyperlink w:anchor="_Toc198241086" w:history="1">
            <w:r w:rsidR="00B81652" w:rsidRPr="00916559">
              <w:rPr>
                <w:rStyle w:val="afe"/>
                <w:noProof/>
              </w:rPr>
              <w:t>2.3</w:t>
            </w:r>
            <w:r w:rsidR="00B81652">
              <w:rPr>
                <w:rFonts w:cstheme="minorBidi"/>
                <w:smallCap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</w:rPr>
              <w:t>Серверная часть приложения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_Toc198241086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27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4D12D689" w14:textId="14C1AE62" w:rsidR="00B81652" w:rsidRDefault="00E26720">
          <w:pPr>
            <w:pStyle w:val="31"/>
            <w:tabs>
              <w:tab w:val="left" w:pos="1960"/>
              <w:tab w:val="right" w:leader="dot" w:pos="9962"/>
            </w:tabs>
            <w:rPr>
              <w:rFonts w:cstheme="minorBidi"/>
              <w:i w:val="0"/>
              <w:iCs w:val="0"/>
              <w:noProof/>
              <w:sz w:val="22"/>
              <w:szCs w:val="22"/>
              <w:lang w:val="ru-BY" w:eastAsia="ru-BY"/>
            </w:rPr>
          </w:pPr>
          <w:hyperlink w:anchor="_Toc198241087" w:history="1">
            <w:r w:rsidR="00B81652" w:rsidRPr="00916559">
              <w:rPr>
                <w:rStyle w:val="afe"/>
                <w:noProof/>
              </w:rPr>
              <w:t>2.3.1</w:t>
            </w:r>
            <w:r w:rsidR="00B81652">
              <w:rPr>
                <w:rFonts w:cstheme="minorBidi"/>
                <w:i w:val="0"/>
                <w:iC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</w:rPr>
              <w:t xml:space="preserve">Реализация </w:t>
            </w:r>
            <w:r w:rsidR="00B81652" w:rsidRPr="00916559">
              <w:rPr>
                <w:rStyle w:val="afe"/>
                <w:noProof/>
                <w:lang w:val="en-US"/>
              </w:rPr>
              <w:t>API</w:t>
            </w:r>
            <w:r w:rsidR="00B81652" w:rsidRPr="00916559">
              <w:rPr>
                <w:rStyle w:val="afe"/>
                <w:noProof/>
              </w:rPr>
              <w:t xml:space="preserve"> на </w:t>
            </w:r>
            <w:r w:rsidR="00B81652" w:rsidRPr="00916559">
              <w:rPr>
                <w:rStyle w:val="afe"/>
                <w:noProof/>
                <w:lang w:val="en-US"/>
              </w:rPr>
              <w:t>Flask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_Toc198241087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27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66BD3363" w14:textId="5C66A18B" w:rsidR="00B81652" w:rsidRDefault="00E26720">
          <w:pPr>
            <w:pStyle w:val="31"/>
            <w:tabs>
              <w:tab w:val="left" w:pos="1960"/>
              <w:tab w:val="right" w:leader="dot" w:pos="9962"/>
            </w:tabs>
            <w:rPr>
              <w:rFonts w:cstheme="minorBidi"/>
              <w:i w:val="0"/>
              <w:iCs w:val="0"/>
              <w:noProof/>
              <w:sz w:val="22"/>
              <w:szCs w:val="22"/>
              <w:lang w:val="ru-BY" w:eastAsia="ru-BY"/>
            </w:rPr>
          </w:pPr>
          <w:hyperlink w:anchor="_Toc198241088" w:history="1">
            <w:r w:rsidR="00B81652" w:rsidRPr="00916559">
              <w:rPr>
                <w:rStyle w:val="afe"/>
                <w:noProof/>
              </w:rPr>
              <w:t>2.3.2</w:t>
            </w:r>
            <w:r w:rsidR="00B81652">
              <w:rPr>
                <w:rFonts w:cstheme="minorBidi"/>
                <w:i w:val="0"/>
                <w:iC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</w:rPr>
              <w:t>Обработка запросов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_Toc198241088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28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03695335" w14:textId="1277D97A" w:rsidR="00B81652" w:rsidRDefault="00E26720">
          <w:pPr>
            <w:pStyle w:val="31"/>
            <w:tabs>
              <w:tab w:val="left" w:pos="1960"/>
              <w:tab w:val="right" w:leader="dot" w:pos="9962"/>
            </w:tabs>
            <w:rPr>
              <w:rFonts w:cstheme="minorBidi"/>
              <w:i w:val="0"/>
              <w:iCs w:val="0"/>
              <w:noProof/>
              <w:sz w:val="22"/>
              <w:szCs w:val="22"/>
              <w:lang w:val="ru-BY" w:eastAsia="ru-BY"/>
            </w:rPr>
          </w:pPr>
          <w:hyperlink w:anchor="_Toc198241089" w:history="1">
            <w:r w:rsidR="00B81652" w:rsidRPr="00916559">
              <w:rPr>
                <w:rStyle w:val="afe"/>
                <w:noProof/>
              </w:rPr>
              <w:t>2.3.3</w:t>
            </w:r>
            <w:r w:rsidR="00B81652">
              <w:rPr>
                <w:rFonts w:cstheme="minorBidi"/>
                <w:i w:val="0"/>
                <w:iC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</w:rPr>
              <w:t>Управление данными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_Toc198241089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28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7AA9BD7D" w14:textId="45B2649B" w:rsidR="00B81652" w:rsidRDefault="00E26720">
          <w:pPr>
            <w:pStyle w:val="31"/>
            <w:tabs>
              <w:tab w:val="left" w:pos="1960"/>
              <w:tab w:val="right" w:leader="dot" w:pos="9962"/>
            </w:tabs>
            <w:rPr>
              <w:rFonts w:cstheme="minorBidi"/>
              <w:i w:val="0"/>
              <w:iCs w:val="0"/>
              <w:noProof/>
              <w:sz w:val="22"/>
              <w:szCs w:val="22"/>
              <w:lang w:val="ru-BY" w:eastAsia="ru-BY"/>
            </w:rPr>
          </w:pPr>
          <w:hyperlink w:anchor="_Toc198241090" w:history="1">
            <w:r w:rsidR="00B81652" w:rsidRPr="00916559">
              <w:rPr>
                <w:rStyle w:val="afe"/>
                <w:noProof/>
                <w:lang w:val="en-US"/>
              </w:rPr>
              <w:t>2.3.4</w:t>
            </w:r>
            <w:r w:rsidR="00B81652">
              <w:rPr>
                <w:rFonts w:cstheme="minorBidi"/>
                <w:i w:val="0"/>
                <w:iC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</w:rPr>
              <w:t>Оптимизация производительности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_Toc198241090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29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5CD76F2D" w14:textId="7C09E46C" w:rsidR="00B81652" w:rsidRDefault="00E26720">
          <w:pPr>
            <w:pStyle w:val="23"/>
            <w:tabs>
              <w:tab w:val="left" w:pos="1400"/>
              <w:tab w:val="right" w:leader="dot" w:pos="9962"/>
            </w:tabs>
            <w:rPr>
              <w:rFonts w:cstheme="minorBidi"/>
              <w:smallCaps w:val="0"/>
              <w:noProof/>
              <w:sz w:val="22"/>
              <w:szCs w:val="22"/>
              <w:lang w:val="ru-BY" w:eastAsia="ru-BY"/>
            </w:rPr>
          </w:pPr>
          <w:hyperlink w:anchor="_Toc198241091" w:history="1">
            <w:r w:rsidR="00B81652" w:rsidRPr="00916559">
              <w:rPr>
                <w:rStyle w:val="afe"/>
                <w:noProof/>
              </w:rPr>
              <w:t>2.4</w:t>
            </w:r>
            <w:r w:rsidR="00B81652">
              <w:rPr>
                <w:rFonts w:cstheme="minorBidi"/>
                <w:smallCap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</w:rPr>
              <w:t>Клиентская часть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_Toc198241091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30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4FD0FA79" w14:textId="6843DDBE" w:rsidR="00B81652" w:rsidRDefault="00E26720">
          <w:pPr>
            <w:pStyle w:val="31"/>
            <w:tabs>
              <w:tab w:val="left" w:pos="1960"/>
              <w:tab w:val="right" w:leader="dot" w:pos="9962"/>
            </w:tabs>
            <w:rPr>
              <w:rFonts w:cstheme="minorBidi"/>
              <w:i w:val="0"/>
              <w:iCs w:val="0"/>
              <w:noProof/>
              <w:sz w:val="22"/>
              <w:szCs w:val="22"/>
              <w:lang w:val="ru-BY" w:eastAsia="ru-BY"/>
            </w:rPr>
          </w:pPr>
          <w:hyperlink w:anchor="_Toc198241092" w:history="1">
            <w:r w:rsidR="00B81652" w:rsidRPr="00916559">
              <w:rPr>
                <w:rStyle w:val="afe"/>
                <w:noProof/>
              </w:rPr>
              <w:t>2.4.1</w:t>
            </w:r>
            <w:r w:rsidR="00B81652">
              <w:rPr>
                <w:rFonts w:cstheme="minorBidi"/>
                <w:i w:val="0"/>
                <w:iC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</w:rPr>
              <w:t>Интерфейс пользователя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_Toc198241092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30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1F25C7BB" w14:textId="4F66CBA7" w:rsidR="00B81652" w:rsidRDefault="00E26720">
          <w:pPr>
            <w:pStyle w:val="31"/>
            <w:tabs>
              <w:tab w:val="left" w:pos="1960"/>
              <w:tab w:val="right" w:leader="dot" w:pos="9962"/>
            </w:tabs>
            <w:rPr>
              <w:rFonts w:cstheme="minorBidi"/>
              <w:i w:val="0"/>
              <w:iCs w:val="0"/>
              <w:noProof/>
              <w:sz w:val="22"/>
              <w:szCs w:val="22"/>
              <w:lang w:val="ru-BY" w:eastAsia="ru-BY"/>
            </w:rPr>
          </w:pPr>
          <w:hyperlink w:anchor="_Toc198241093" w:history="1">
            <w:r w:rsidR="00B81652" w:rsidRPr="00916559">
              <w:rPr>
                <w:rStyle w:val="afe"/>
                <w:noProof/>
              </w:rPr>
              <w:t>2.4.2</w:t>
            </w:r>
            <w:r w:rsidR="00B81652">
              <w:rPr>
                <w:rFonts w:cstheme="minorBidi"/>
                <w:i w:val="0"/>
                <w:iC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</w:rPr>
              <w:t>Визуализация маршрутов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_Toc198241093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33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076C0743" w14:textId="19A49884" w:rsidR="00B81652" w:rsidRDefault="00E26720">
          <w:pPr>
            <w:pStyle w:val="31"/>
            <w:tabs>
              <w:tab w:val="left" w:pos="1960"/>
              <w:tab w:val="right" w:leader="dot" w:pos="9962"/>
            </w:tabs>
            <w:rPr>
              <w:rFonts w:cstheme="minorBidi"/>
              <w:i w:val="0"/>
              <w:iCs w:val="0"/>
              <w:noProof/>
              <w:sz w:val="22"/>
              <w:szCs w:val="22"/>
              <w:lang w:val="ru-BY" w:eastAsia="ru-BY"/>
            </w:rPr>
          </w:pPr>
          <w:hyperlink w:anchor="_Toc198241094" w:history="1">
            <w:r w:rsidR="00B81652" w:rsidRPr="00916559">
              <w:rPr>
                <w:rStyle w:val="afe"/>
                <w:noProof/>
              </w:rPr>
              <w:t>2.4.3</w:t>
            </w:r>
            <w:r w:rsidR="00B81652">
              <w:rPr>
                <w:rFonts w:cstheme="minorBidi"/>
                <w:i w:val="0"/>
                <w:iC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</w:rPr>
              <w:t>Интерактивные элементы управления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_Toc198241094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36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565F3CE7" w14:textId="1842CDAE" w:rsidR="00B81652" w:rsidRDefault="00E26720">
          <w:pPr>
            <w:pStyle w:val="31"/>
            <w:tabs>
              <w:tab w:val="left" w:pos="1960"/>
              <w:tab w:val="right" w:leader="dot" w:pos="9962"/>
            </w:tabs>
            <w:rPr>
              <w:rFonts w:cstheme="minorBidi"/>
              <w:i w:val="0"/>
              <w:iCs w:val="0"/>
              <w:noProof/>
              <w:sz w:val="22"/>
              <w:szCs w:val="22"/>
              <w:lang w:val="ru-BY" w:eastAsia="ru-BY"/>
            </w:rPr>
          </w:pPr>
          <w:hyperlink w:anchor="_Toc198241095" w:history="1">
            <w:r w:rsidR="00B81652" w:rsidRPr="00916559">
              <w:rPr>
                <w:rStyle w:val="afe"/>
                <w:noProof/>
              </w:rPr>
              <w:t>2.4.4</w:t>
            </w:r>
            <w:r w:rsidR="00B81652">
              <w:rPr>
                <w:rFonts w:cstheme="minorBidi"/>
                <w:i w:val="0"/>
                <w:iC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</w:rPr>
              <w:t>Особенности реализации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_Toc198241095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36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1EB0402A" w14:textId="2A4B11EA" w:rsidR="00B81652" w:rsidRDefault="00E26720">
          <w:pPr>
            <w:pStyle w:val="23"/>
            <w:tabs>
              <w:tab w:val="left" w:pos="1400"/>
              <w:tab w:val="right" w:leader="dot" w:pos="9962"/>
            </w:tabs>
            <w:rPr>
              <w:rFonts w:cstheme="minorBidi"/>
              <w:smallCaps w:val="0"/>
              <w:noProof/>
              <w:sz w:val="22"/>
              <w:szCs w:val="22"/>
              <w:lang w:val="ru-BY" w:eastAsia="ru-BY"/>
            </w:rPr>
          </w:pPr>
          <w:hyperlink w:anchor="_Toc198241096" w:history="1">
            <w:r w:rsidR="00B81652" w:rsidRPr="00916559">
              <w:rPr>
                <w:rStyle w:val="afe"/>
                <w:noProof/>
              </w:rPr>
              <w:t>2.5</w:t>
            </w:r>
            <w:r w:rsidR="00B81652">
              <w:rPr>
                <w:rFonts w:cstheme="minorBidi"/>
                <w:smallCap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</w:rPr>
              <w:t>Тестирование и оценка эффективности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_Toc198241096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37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6A9A415B" w14:textId="69B2189C" w:rsidR="00B81652" w:rsidRDefault="00E26720">
          <w:pPr>
            <w:pStyle w:val="31"/>
            <w:tabs>
              <w:tab w:val="left" w:pos="1960"/>
              <w:tab w:val="right" w:leader="dot" w:pos="9962"/>
            </w:tabs>
            <w:rPr>
              <w:rFonts w:cstheme="minorBidi"/>
              <w:i w:val="0"/>
              <w:iCs w:val="0"/>
              <w:noProof/>
              <w:sz w:val="22"/>
              <w:szCs w:val="22"/>
              <w:lang w:val="ru-BY" w:eastAsia="ru-BY"/>
            </w:rPr>
          </w:pPr>
          <w:hyperlink w:anchor="_Toc198241097" w:history="1">
            <w:r w:rsidR="00B81652" w:rsidRPr="00916559">
              <w:rPr>
                <w:rStyle w:val="afe"/>
                <w:noProof/>
              </w:rPr>
              <w:t>2.5.1</w:t>
            </w:r>
            <w:r w:rsidR="00B81652">
              <w:rPr>
                <w:rFonts w:cstheme="minorBidi"/>
                <w:i w:val="0"/>
                <w:iC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</w:rPr>
              <w:t>Анализ результатов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_Toc198241097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38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3ACA1F71" w14:textId="4A7674E3" w:rsidR="00B81652" w:rsidRDefault="00E26720">
          <w:pPr>
            <w:pStyle w:val="31"/>
            <w:tabs>
              <w:tab w:val="left" w:pos="1960"/>
              <w:tab w:val="right" w:leader="dot" w:pos="9962"/>
            </w:tabs>
            <w:rPr>
              <w:rFonts w:cstheme="minorBidi"/>
              <w:i w:val="0"/>
              <w:iCs w:val="0"/>
              <w:noProof/>
              <w:sz w:val="22"/>
              <w:szCs w:val="22"/>
              <w:lang w:val="ru-BY" w:eastAsia="ru-BY"/>
            </w:rPr>
          </w:pPr>
          <w:hyperlink w:anchor="_Toc198241098" w:history="1">
            <w:r w:rsidR="00B81652" w:rsidRPr="00916559">
              <w:rPr>
                <w:rStyle w:val="afe"/>
                <w:noProof/>
              </w:rPr>
              <w:t>2.5.2</w:t>
            </w:r>
            <w:r w:rsidR="00B81652">
              <w:rPr>
                <w:rFonts w:cstheme="minorBidi"/>
                <w:i w:val="0"/>
                <w:iC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</w:rPr>
              <w:t>Направление дальнейшего развития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_Toc198241098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38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772514A7" w14:textId="1E4F40F2" w:rsidR="00B81652" w:rsidRDefault="00E26720">
          <w:pPr>
            <w:pStyle w:val="31"/>
            <w:tabs>
              <w:tab w:val="left" w:pos="1960"/>
              <w:tab w:val="right" w:leader="dot" w:pos="9962"/>
            </w:tabs>
            <w:rPr>
              <w:rFonts w:cstheme="minorBidi"/>
              <w:i w:val="0"/>
              <w:iCs w:val="0"/>
              <w:noProof/>
              <w:sz w:val="22"/>
              <w:szCs w:val="22"/>
              <w:lang w:val="ru-BY" w:eastAsia="ru-BY"/>
            </w:rPr>
          </w:pPr>
          <w:hyperlink w:anchor="_Toc198241099" w:history="1">
            <w:r w:rsidR="00B81652" w:rsidRPr="00916559">
              <w:rPr>
                <w:rStyle w:val="afe"/>
                <w:noProof/>
              </w:rPr>
              <w:t>2.5.3</w:t>
            </w:r>
            <w:r w:rsidR="00B81652">
              <w:rPr>
                <w:rFonts w:cstheme="minorBidi"/>
                <w:i w:val="0"/>
                <w:iCs w:val="0"/>
                <w:noProof/>
                <w:sz w:val="22"/>
                <w:szCs w:val="22"/>
                <w:lang w:val="ru-BY" w:eastAsia="ru-BY"/>
              </w:rPr>
              <w:tab/>
            </w:r>
            <w:r w:rsidR="00B81652" w:rsidRPr="00916559">
              <w:rPr>
                <w:rStyle w:val="afe"/>
                <w:noProof/>
              </w:rPr>
              <w:t>Выявленные преимущества и ограничения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_Toc198241099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39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64964C5E" w14:textId="05914EBF" w:rsidR="00B81652" w:rsidRDefault="00E26720">
          <w:pPr>
            <w:pStyle w:val="11"/>
            <w:tabs>
              <w:tab w:val="right" w:leader="dot" w:pos="9962"/>
            </w:tabs>
            <w:rPr>
              <w:rFonts w:cstheme="minorBidi"/>
              <w:b w:val="0"/>
              <w:bCs w:val="0"/>
              <w:caps w:val="0"/>
              <w:noProof/>
              <w:sz w:val="22"/>
              <w:szCs w:val="22"/>
              <w:lang w:val="ru-BY" w:eastAsia="ru-BY"/>
            </w:rPr>
          </w:pPr>
          <w:hyperlink w:anchor="_Toc198241100" w:history="1">
            <w:r w:rsidR="00B81652" w:rsidRPr="00916559">
              <w:rPr>
                <w:rStyle w:val="afe"/>
                <w:noProof/>
              </w:rPr>
              <w:t>заключение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_Toc198241100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40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74FC9C2B" w14:textId="4A95D58F" w:rsidR="00B81652" w:rsidRDefault="00E26720">
          <w:pPr>
            <w:pStyle w:val="11"/>
            <w:tabs>
              <w:tab w:val="right" w:leader="dot" w:pos="9962"/>
            </w:tabs>
            <w:rPr>
              <w:rFonts w:cstheme="minorBidi"/>
              <w:b w:val="0"/>
              <w:bCs w:val="0"/>
              <w:caps w:val="0"/>
              <w:noProof/>
              <w:sz w:val="22"/>
              <w:szCs w:val="22"/>
              <w:lang w:val="ru-BY" w:eastAsia="ru-BY"/>
            </w:rPr>
          </w:pPr>
          <w:hyperlink w:anchor="_Toc198241101" w:history="1">
            <w:r w:rsidR="00B81652" w:rsidRPr="00916559">
              <w:rPr>
                <w:rStyle w:val="afe"/>
                <w:noProof/>
              </w:rPr>
              <w:t>Список использованной литературы</w:t>
            </w:r>
            <w:r w:rsidR="00B81652">
              <w:rPr>
                <w:noProof/>
                <w:webHidden/>
              </w:rPr>
              <w:tab/>
            </w:r>
            <w:r w:rsidR="00B81652">
              <w:rPr>
                <w:noProof/>
                <w:webHidden/>
              </w:rPr>
              <w:fldChar w:fldCharType="begin"/>
            </w:r>
            <w:r w:rsidR="00B81652">
              <w:rPr>
                <w:noProof/>
                <w:webHidden/>
              </w:rPr>
              <w:instrText xml:space="preserve"> PAGEREF _Toc198241101 \h </w:instrText>
            </w:r>
            <w:r w:rsidR="00B81652">
              <w:rPr>
                <w:noProof/>
                <w:webHidden/>
              </w:rPr>
            </w:r>
            <w:r w:rsidR="00B81652">
              <w:rPr>
                <w:noProof/>
                <w:webHidden/>
              </w:rPr>
              <w:fldChar w:fldCharType="separate"/>
            </w:r>
            <w:r w:rsidR="00B81652">
              <w:rPr>
                <w:noProof/>
                <w:webHidden/>
              </w:rPr>
              <w:t>42</w:t>
            </w:r>
            <w:r w:rsidR="00B81652">
              <w:rPr>
                <w:noProof/>
                <w:webHidden/>
              </w:rPr>
              <w:fldChar w:fldCharType="end"/>
            </w:r>
          </w:hyperlink>
        </w:p>
        <w:p w14:paraId="773417BC" w14:textId="1A001EA6" w:rsidR="00062C1C" w:rsidRDefault="00062C1C">
          <w:r>
            <w:rPr>
              <w:b/>
              <w:bCs/>
            </w:rPr>
            <w:fldChar w:fldCharType="end"/>
          </w:r>
        </w:p>
      </w:sdtContent>
    </w:sdt>
    <w:p w14:paraId="2BB3A6BC" w14:textId="1A1129E4" w:rsidR="000A7DDB" w:rsidRPr="00476D26" w:rsidRDefault="000A7DDB" w:rsidP="00771478">
      <w:pPr>
        <w:spacing w:before="240" w:after="720"/>
        <w:jc w:val="center"/>
        <w:rPr>
          <w:b/>
          <w:caps/>
          <w:sz w:val="36"/>
        </w:rPr>
      </w:pPr>
    </w:p>
    <w:p w14:paraId="331170B5" w14:textId="72120063" w:rsidR="000A7DDB" w:rsidRPr="000A7DDB" w:rsidRDefault="000A7DDB" w:rsidP="00FF5E07"/>
    <w:p w14:paraId="01E92202" w14:textId="62AE9A6C" w:rsidR="00024EFE" w:rsidRPr="00024EFE" w:rsidRDefault="00FF5E07" w:rsidP="00024EFE">
      <w:pPr>
        <w:pStyle w:val="12"/>
      </w:pPr>
      <w:bookmarkStart w:id="0" w:name="_Toc385679100"/>
      <w:bookmarkStart w:id="1" w:name="_Toc198241063"/>
      <w:r>
        <w:lastRenderedPageBreak/>
        <w:t>введение</w:t>
      </w:r>
      <w:bookmarkEnd w:id="0"/>
      <w:bookmarkEnd w:id="1"/>
    </w:p>
    <w:p w14:paraId="67CA461F" w14:textId="77777777" w:rsidR="00024EFE" w:rsidRPr="00024EFE" w:rsidRDefault="00024EFE" w:rsidP="00024EFE">
      <w:pPr>
        <w:rPr>
          <w:rFonts w:cstheme="minorHAnsi"/>
          <w:color w:val="000000"/>
          <w:szCs w:val="28"/>
        </w:rPr>
      </w:pPr>
      <w:r w:rsidRPr="00024EFE">
        <w:rPr>
          <w:rFonts w:cstheme="minorHAnsi"/>
          <w:color w:val="000000"/>
          <w:szCs w:val="28"/>
        </w:rPr>
        <w:t>Данная курсовая работа относится к исследовательским (опытно-экспериментальным) работам, поскольку включает как теоретический анализ современных алгоритмов и методов построения маршрутов, так и практическую реализацию и экспериментальное тестирование разработанного программного обеспечения.</w:t>
      </w:r>
    </w:p>
    <w:p w14:paraId="4C042092" w14:textId="77777777" w:rsidR="00024EFE" w:rsidRPr="00024EFE" w:rsidRDefault="00024EFE" w:rsidP="00024EFE">
      <w:pPr>
        <w:rPr>
          <w:rFonts w:cstheme="minorHAnsi"/>
          <w:color w:val="000000"/>
          <w:szCs w:val="28"/>
        </w:rPr>
      </w:pPr>
      <w:r w:rsidRPr="00024EFE">
        <w:rPr>
          <w:rFonts w:cstheme="minorHAnsi"/>
          <w:color w:val="000000"/>
          <w:szCs w:val="28"/>
        </w:rPr>
        <w:t>В современном мире эффективная навигация становится неотъемлемой частью повседневной жизни, особенно в условиях роста числа пользователей мобильных устройств и развития транспортной инфраструктуры. Проблема построения маршрутов актуальна для туристов, водителей, служб доставки и экстренных служб. Усложнение дорожной обстановки, увеличение объёмов данных и необходимость учёта множества факторов (пробки, погодные условия, индивидуальные предпочтения) требуют внедрения интеллектуальных методов и современных алгоритмов, способных обеспечивать быстрое и точное построение маршрутов.</w:t>
      </w:r>
    </w:p>
    <w:p w14:paraId="1E0D3437" w14:textId="1AF5F533" w:rsidR="00024EFE" w:rsidRPr="00024EFE" w:rsidRDefault="00024EFE" w:rsidP="00024EFE">
      <w:pPr>
        <w:rPr>
          <w:rFonts w:cstheme="minorHAnsi"/>
          <w:color w:val="000000"/>
          <w:szCs w:val="28"/>
        </w:rPr>
      </w:pPr>
      <w:r w:rsidRPr="00024EFE">
        <w:rPr>
          <w:rFonts w:cstheme="minorHAnsi"/>
          <w:color w:val="000000"/>
          <w:szCs w:val="28"/>
        </w:rPr>
        <w:t>В последние годы ведущие компании и исследовательские группы активно разрабатывают и внедряют интеллектуальные системы маршрутизации. Используются алгоритмы графов (Дейкстра, A*, Беллмана-Форда), методы машинного обучения и нейросетевые подходы для прогнозирования времени в пути и оптимизации маршрутов. Примеры таких решений можно встретить в Google Maps, Яндекс Навигатор, Here и других сервисах, где ИИ помогает учитывать динамические изменения на дорогах и персонализировать рекомендации для пользователей.</w:t>
      </w:r>
    </w:p>
    <w:p w14:paraId="741F6191" w14:textId="35CBDFA7" w:rsidR="00024EFE" w:rsidRPr="00024EFE" w:rsidRDefault="00024EFE" w:rsidP="00024EFE">
      <w:pPr>
        <w:rPr>
          <w:rFonts w:cstheme="minorHAnsi"/>
          <w:color w:val="000000"/>
          <w:szCs w:val="28"/>
        </w:rPr>
      </w:pPr>
      <w:r w:rsidRPr="00024EFE">
        <w:rPr>
          <w:rFonts w:cstheme="minorHAnsi"/>
          <w:color w:val="000000"/>
          <w:szCs w:val="28"/>
        </w:rPr>
        <w:t xml:space="preserve">Область исследования охватывает разработку и оптимизацию алгоритмов построения маршрутов на реальных картах с применением методов искусственного </w:t>
      </w:r>
      <w:r w:rsidRPr="00024EFE">
        <w:rPr>
          <w:rFonts w:cstheme="minorHAnsi"/>
          <w:color w:val="000000"/>
          <w:szCs w:val="28"/>
        </w:rPr>
        <w:lastRenderedPageBreak/>
        <w:t xml:space="preserve">интеллекта. В работе рассматриваются современные подходы, реализованные на программной платформе Python с использованием актуальных библиотек для обработки геоданных и построения маршрутов.  </w:t>
      </w:r>
    </w:p>
    <w:p w14:paraId="5BF69C4C" w14:textId="35C14777" w:rsidR="00024EFE" w:rsidRPr="00024EFE" w:rsidRDefault="00024EFE" w:rsidP="00024EFE">
      <w:pPr>
        <w:rPr>
          <w:rFonts w:cstheme="minorHAnsi"/>
          <w:color w:val="000000"/>
          <w:szCs w:val="28"/>
        </w:rPr>
      </w:pPr>
      <w:r w:rsidRPr="00024EFE">
        <w:rPr>
          <w:rFonts w:cstheme="minorHAnsi"/>
          <w:color w:val="000000"/>
          <w:szCs w:val="28"/>
        </w:rPr>
        <w:t>Несмотря на наличие коммерческих и открытых решений, задача интеграции ИИ в построение маршрутов остаётся актуальной для повышения точности, скорости и адаптивности навигационных систем. Исследование необходимо для создания гибких и масштабируемых решений, способных учитывать индивидуальные потребности пользователей и специфику различных регионов.</w:t>
      </w:r>
    </w:p>
    <w:p w14:paraId="14A39C15" w14:textId="77777777" w:rsidR="003204C6" w:rsidRDefault="00024EFE" w:rsidP="00024EFE">
      <w:pPr>
        <w:rPr>
          <w:rFonts w:cstheme="minorHAnsi"/>
          <w:color w:val="000000"/>
          <w:szCs w:val="28"/>
        </w:rPr>
      </w:pPr>
      <w:r w:rsidRPr="00024EFE">
        <w:rPr>
          <w:rFonts w:cstheme="minorHAnsi"/>
          <w:color w:val="000000"/>
          <w:szCs w:val="28"/>
        </w:rPr>
        <w:t>В первой главе представлен теоретический анализ существующих методов построения маршрутов, форматов данных и алгоритмов оптимизации.</w:t>
      </w:r>
    </w:p>
    <w:p w14:paraId="1C377E43" w14:textId="5DC35A8D" w:rsidR="00476D26" w:rsidRPr="00024EFE" w:rsidRDefault="00024EFE" w:rsidP="00024EFE">
      <w:pPr>
        <w:rPr>
          <w:rFonts w:cstheme="minorHAnsi"/>
        </w:rPr>
      </w:pPr>
      <w:r w:rsidRPr="00024EFE">
        <w:rPr>
          <w:rFonts w:cstheme="minorHAnsi"/>
          <w:color w:val="000000"/>
          <w:szCs w:val="28"/>
        </w:rPr>
        <w:t>Вторая глава посвящена проектированию и реализации веб-приложения, а также экспериментальному тестированию и анализу результатов</w:t>
      </w:r>
      <w:r w:rsidR="00131D93" w:rsidRPr="00024EFE">
        <w:rPr>
          <w:rFonts w:cstheme="minorHAnsi"/>
          <w:color w:val="000000"/>
          <w:szCs w:val="28"/>
        </w:rPr>
        <w:t>.</w:t>
      </w:r>
    </w:p>
    <w:p w14:paraId="17F3828B" w14:textId="0CB408C5" w:rsidR="00FF5E07" w:rsidRPr="009606C6" w:rsidRDefault="003613C6" w:rsidP="00086E39">
      <w:pPr>
        <w:pStyle w:val="1"/>
      </w:pPr>
      <w:bookmarkStart w:id="2" w:name="_Toc385679101"/>
      <w:r>
        <w:lastRenderedPageBreak/>
        <w:br/>
      </w:r>
      <w:bookmarkStart w:id="3" w:name="_Hlk198202619"/>
      <w:bookmarkStart w:id="4" w:name="_Toc198241064"/>
      <w:bookmarkEnd w:id="2"/>
      <w:r w:rsidR="0061118D" w:rsidRPr="0061118D">
        <w:t>Теоретические основы построения навигационных систем</w:t>
      </w:r>
      <w:bookmarkEnd w:id="3"/>
      <w:bookmarkEnd w:id="4"/>
    </w:p>
    <w:p w14:paraId="73E3DCCB" w14:textId="51E22E47" w:rsidR="00131D93" w:rsidRDefault="00DE0CF3" w:rsidP="00131D93">
      <w:pPr>
        <w:pStyle w:val="2"/>
      </w:pPr>
      <w:bookmarkStart w:id="5" w:name="_Toc198241065"/>
      <w:r>
        <w:t>Постановка задачи</w:t>
      </w:r>
      <w:bookmarkEnd w:id="5"/>
    </w:p>
    <w:p w14:paraId="724D2CEA" w14:textId="77777777" w:rsidR="007B7A9A" w:rsidRDefault="00DE0CF3" w:rsidP="007B7A9A">
      <w:r>
        <w:t>Целью данной работы является развитие и оптимизация веб-приложения для построения маршрутов на реальной карте с использованием усовершенствованного алгоритма маршрутизации. В рамках работы предполагается решение следующих задач:</w:t>
      </w:r>
    </w:p>
    <w:p w14:paraId="7FC03E56" w14:textId="296712E9" w:rsidR="00DE0CF3" w:rsidRDefault="00DE0CF3" w:rsidP="00360E57">
      <w:pPr>
        <w:pStyle w:val="a1"/>
        <w:numPr>
          <w:ilvl w:val="0"/>
          <w:numId w:val="6"/>
        </w:numPr>
      </w:pPr>
      <w:r>
        <w:t>Провести анализ существующего решения и определить направления его оптимизации:</w:t>
      </w:r>
    </w:p>
    <w:p w14:paraId="0D246387" w14:textId="77777777" w:rsidR="00DE0CF3" w:rsidRDefault="00DE0CF3" w:rsidP="00360E57">
      <w:pPr>
        <w:pStyle w:val="a1"/>
        <w:numPr>
          <w:ilvl w:val="0"/>
          <w:numId w:val="7"/>
        </w:numPr>
      </w:pPr>
      <w:r>
        <w:t>исследовать текущие ограничения системы</w:t>
      </w:r>
    </w:p>
    <w:p w14:paraId="480AF64D" w14:textId="77777777" w:rsidR="00DE0CF3" w:rsidRDefault="00DE0CF3" w:rsidP="00360E57">
      <w:pPr>
        <w:pStyle w:val="a1"/>
        <w:numPr>
          <w:ilvl w:val="0"/>
          <w:numId w:val="7"/>
        </w:numPr>
      </w:pPr>
      <w:r>
        <w:t>выявить возможности повышения производительности</w:t>
      </w:r>
    </w:p>
    <w:p w14:paraId="6797D404" w14:textId="77777777" w:rsidR="00DE0CF3" w:rsidRDefault="00DE0CF3" w:rsidP="00360E57">
      <w:pPr>
        <w:pStyle w:val="a1"/>
        <w:numPr>
          <w:ilvl w:val="0"/>
          <w:numId w:val="7"/>
        </w:numPr>
      </w:pPr>
      <w:r>
        <w:t>определить пути улучшения пользовательского опыта</w:t>
      </w:r>
    </w:p>
    <w:p w14:paraId="46AD9ACF" w14:textId="77777777" w:rsidR="00DE0CF3" w:rsidRDefault="00DE0CF3" w:rsidP="00360E57">
      <w:pPr>
        <w:pStyle w:val="a1"/>
        <w:numPr>
          <w:ilvl w:val="0"/>
          <w:numId w:val="6"/>
        </w:numPr>
      </w:pPr>
      <w:r>
        <w:t>Модифицировать алгоритм построения маршрутов:</w:t>
      </w:r>
    </w:p>
    <w:p w14:paraId="0D18CC9F" w14:textId="77777777" w:rsidR="00DE0CF3" w:rsidRDefault="00DE0CF3" w:rsidP="00360E57">
      <w:pPr>
        <w:pStyle w:val="a1"/>
        <w:numPr>
          <w:ilvl w:val="0"/>
          <w:numId w:val="8"/>
        </w:numPr>
      </w:pPr>
      <w:r>
        <w:t>реализовать оптимизированную версию алгоритма Дейкстры с использованием приоритетной очереди</w:t>
      </w:r>
    </w:p>
    <w:p w14:paraId="0B6EA5F0" w14:textId="77777777" w:rsidR="00DE0CF3" w:rsidRDefault="00DE0CF3" w:rsidP="00360E57">
      <w:pPr>
        <w:pStyle w:val="a1"/>
        <w:numPr>
          <w:ilvl w:val="0"/>
          <w:numId w:val="8"/>
        </w:numPr>
      </w:pPr>
      <w:r>
        <w:t>обеспечить учёт различных метрик при построении маршрута (тип маршрута, тип дороги, расстояние)</w:t>
      </w:r>
    </w:p>
    <w:p w14:paraId="2EE0A82D" w14:textId="77777777" w:rsidR="00DE0CF3" w:rsidRDefault="00DE0CF3" w:rsidP="00360E57">
      <w:pPr>
        <w:pStyle w:val="a1"/>
        <w:numPr>
          <w:ilvl w:val="0"/>
          <w:numId w:val="8"/>
        </w:numPr>
      </w:pPr>
      <w:r>
        <w:t>провести сравнительный анализ эффективности классического и модифицированного алгоритмов</w:t>
      </w:r>
    </w:p>
    <w:p w14:paraId="7BA0A4D4" w14:textId="77777777" w:rsidR="00DE0CF3" w:rsidRDefault="00DE0CF3" w:rsidP="00360E57">
      <w:pPr>
        <w:pStyle w:val="a1"/>
        <w:numPr>
          <w:ilvl w:val="0"/>
          <w:numId w:val="6"/>
        </w:numPr>
      </w:pPr>
      <w:r>
        <w:t>Усовершенствовать архитектуру приложения:</w:t>
      </w:r>
    </w:p>
    <w:p w14:paraId="5CE05B17" w14:textId="77777777" w:rsidR="00DE0CF3" w:rsidRDefault="00DE0CF3" w:rsidP="00360E57">
      <w:pPr>
        <w:pStyle w:val="a1"/>
        <w:numPr>
          <w:ilvl w:val="0"/>
          <w:numId w:val="9"/>
        </w:numPr>
      </w:pPr>
      <w:r>
        <w:t>оптимизировать серверную часть на базе Flask</w:t>
      </w:r>
    </w:p>
    <w:p w14:paraId="261367C9" w14:textId="77777777" w:rsidR="00DE0CF3" w:rsidRDefault="00DE0CF3" w:rsidP="00360E57">
      <w:pPr>
        <w:pStyle w:val="a1"/>
        <w:numPr>
          <w:ilvl w:val="0"/>
          <w:numId w:val="9"/>
        </w:numPr>
      </w:pPr>
      <w:r>
        <w:t>улучшить механизмы обработки географических данных</w:t>
      </w:r>
    </w:p>
    <w:p w14:paraId="5181491C" w14:textId="77777777" w:rsidR="00DE0CF3" w:rsidRDefault="00DE0CF3" w:rsidP="00360E57">
      <w:pPr>
        <w:pStyle w:val="a1"/>
        <w:numPr>
          <w:ilvl w:val="0"/>
          <w:numId w:val="9"/>
        </w:numPr>
      </w:pPr>
      <w:r>
        <w:t>обеспечить эффективную работу с моделью реальной карты</w:t>
      </w:r>
    </w:p>
    <w:p w14:paraId="67DE8EC3" w14:textId="77777777" w:rsidR="00DE0CF3" w:rsidRDefault="00DE0CF3" w:rsidP="00360E57">
      <w:pPr>
        <w:pStyle w:val="a1"/>
        <w:numPr>
          <w:ilvl w:val="0"/>
          <w:numId w:val="6"/>
        </w:numPr>
      </w:pPr>
      <w:r>
        <w:lastRenderedPageBreak/>
        <w:t>Реализовать комплексное тестирование системы:</w:t>
      </w:r>
    </w:p>
    <w:p w14:paraId="6017B5A4" w14:textId="77777777" w:rsidR="00DE0CF3" w:rsidRDefault="00DE0CF3" w:rsidP="00360E57">
      <w:pPr>
        <w:pStyle w:val="a1"/>
        <w:numPr>
          <w:ilvl w:val="0"/>
          <w:numId w:val="10"/>
        </w:numPr>
      </w:pPr>
      <w:r>
        <w:t>провести нагрузочное тестирование модифицированного алгоритма</w:t>
      </w:r>
    </w:p>
    <w:p w14:paraId="08A03683" w14:textId="77777777" w:rsidR="00DE0CF3" w:rsidRDefault="00DE0CF3" w:rsidP="00360E57">
      <w:pPr>
        <w:pStyle w:val="a1"/>
        <w:numPr>
          <w:ilvl w:val="0"/>
          <w:numId w:val="10"/>
        </w:numPr>
      </w:pPr>
      <w:r>
        <w:t>выполнить сравнительный анализ производительности</w:t>
      </w:r>
    </w:p>
    <w:p w14:paraId="05580294" w14:textId="77777777" w:rsidR="00DE0CF3" w:rsidRDefault="00DE0CF3" w:rsidP="00360E57">
      <w:pPr>
        <w:pStyle w:val="a1"/>
        <w:numPr>
          <w:ilvl w:val="0"/>
          <w:numId w:val="10"/>
        </w:numPr>
      </w:pPr>
      <w:r>
        <w:t>протестировать работу системы на реальных картографических данных</w:t>
      </w:r>
    </w:p>
    <w:p w14:paraId="01BD6CF1" w14:textId="77777777" w:rsidR="002E7476" w:rsidRDefault="00DE0CF3" w:rsidP="002E7476">
      <w:r>
        <w:t>Практическая значимость работы заключается в создании оптимизированного решения для построения маршрутов, которое обеспечивает более эффективную обработку картографических данных и улучшенную производительность по сравнению с предыдущей версией системы.</w:t>
      </w:r>
    </w:p>
    <w:p w14:paraId="73F37344" w14:textId="40948BD9" w:rsidR="00760FC7" w:rsidRDefault="002E7476" w:rsidP="00760FC7">
      <w:pPr>
        <w:pStyle w:val="2"/>
      </w:pPr>
      <w:bookmarkStart w:id="6" w:name="_Toc198241066"/>
      <w:r>
        <w:t>Анализ предметной области</w:t>
      </w:r>
      <w:bookmarkEnd w:id="6"/>
    </w:p>
    <w:p w14:paraId="1DC5CF4A" w14:textId="046EEA00" w:rsidR="00760FC7" w:rsidRDefault="00760FC7" w:rsidP="00A36C8F">
      <w:pPr>
        <w:pStyle w:val="3"/>
      </w:pPr>
      <w:bookmarkStart w:id="7" w:name="_Toc198241067"/>
      <w:r>
        <w:t>Актуальность навигационных систем</w:t>
      </w:r>
      <w:bookmarkEnd w:id="7"/>
    </w:p>
    <w:p w14:paraId="0FB33D95" w14:textId="77777777" w:rsidR="00760FC7" w:rsidRPr="00760FC7" w:rsidRDefault="00760FC7" w:rsidP="00760FC7">
      <w:pPr>
        <w:rPr>
          <w:lang w:val="ru-BY"/>
        </w:rPr>
      </w:pPr>
      <w:r w:rsidRPr="00760FC7">
        <w:rPr>
          <w:lang w:val="ru-BY"/>
        </w:rPr>
        <w:t>В современном мире навигационные системы стали неотъемлемой частью повседневной жизни. Они находят широкое применение как в личном использовании, так и в профессиональной деятельности. Развитие веб-технологий и картографических сервисов создало потребность в эффективных решениях для построения маршрутов, доступных через веб-интерфейс.</w:t>
      </w:r>
    </w:p>
    <w:p w14:paraId="6A4E2404" w14:textId="77777777" w:rsidR="00760FC7" w:rsidRPr="00760FC7" w:rsidRDefault="00760FC7" w:rsidP="00760FC7">
      <w:pPr>
        <w:rPr>
          <w:lang w:val="ru-BY"/>
        </w:rPr>
      </w:pPr>
      <w:r w:rsidRPr="00760FC7">
        <w:rPr>
          <w:lang w:val="ru-BY"/>
        </w:rPr>
        <w:t>Ключевыми факторами, определяющими актуальность разработки навигационных систем, являются:</w:t>
      </w:r>
    </w:p>
    <w:p w14:paraId="52C891B5" w14:textId="77777777" w:rsidR="00760FC7" w:rsidRPr="001478D5" w:rsidRDefault="00760FC7" w:rsidP="00E47CD7">
      <w:pPr>
        <w:pStyle w:val="a1"/>
        <w:numPr>
          <w:ilvl w:val="0"/>
          <w:numId w:val="11"/>
        </w:numPr>
        <w:rPr>
          <w:lang w:val="ru-BY"/>
        </w:rPr>
      </w:pPr>
      <w:r w:rsidRPr="001478D5">
        <w:rPr>
          <w:lang w:val="ru-BY"/>
        </w:rPr>
        <w:t>Растущая потребность в оптимизации времени перемещения</w:t>
      </w:r>
    </w:p>
    <w:p w14:paraId="738AA7F0" w14:textId="77777777" w:rsidR="00760FC7" w:rsidRPr="001478D5" w:rsidRDefault="00760FC7" w:rsidP="00E47CD7">
      <w:pPr>
        <w:pStyle w:val="a1"/>
        <w:numPr>
          <w:ilvl w:val="0"/>
          <w:numId w:val="11"/>
        </w:numPr>
        <w:rPr>
          <w:lang w:val="ru-BY"/>
        </w:rPr>
      </w:pPr>
      <w:r w:rsidRPr="001478D5">
        <w:rPr>
          <w:lang w:val="ru-BY"/>
        </w:rPr>
        <w:t>Необходимость учета различных параметров маршрута (тип дороги, загруженность, расстояние)</w:t>
      </w:r>
    </w:p>
    <w:p w14:paraId="2959A490" w14:textId="77777777" w:rsidR="00760FC7" w:rsidRPr="001478D5" w:rsidRDefault="00760FC7" w:rsidP="00E47CD7">
      <w:pPr>
        <w:pStyle w:val="a1"/>
        <w:numPr>
          <w:ilvl w:val="0"/>
          <w:numId w:val="11"/>
        </w:numPr>
        <w:rPr>
          <w:lang w:val="ru-BY"/>
        </w:rPr>
      </w:pPr>
      <w:r w:rsidRPr="001478D5">
        <w:rPr>
          <w:lang w:val="ru-BY"/>
        </w:rPr>
        <w:t>Увеличение доступности картографических данных</w:t>
      </w:r>
    </w:p>
    <w:p w14:paraId="1F7223AF" w14:textId="60DBE394" w:rsidR="00760FC7" w:rsidRDefault="00760FC7" w:rsidP="00E47CD7">
      <w:pPr>
        <w:pStyle w:val="a1"/>
        <w:numPr>
          <w:ilvl w:val="0"/>
          <w:numId w:val="11"/>
        </w:numPr>
        <w:rPr>
          <w:lang w:val="ru-BY"/>
        </w:rPr>
      </w:pPr>
      <w:r w:rsidRPr="001478D5">
        <w:rPr>
          <w:lang w:val="ru-BY"/>
        </w:rPr>
        <w:t>Развитие веб-технологий, позволяющих создавать интерактивные картографические приложения</w:t>
      </w:r>
    </w:p>
    <w:p w14:paraId="6EB68964" w14:textId="0DFD32E7" w:rsidR="001478D5" w:rsidRDefault="001478D5" w:rsidP="00A36C8F">
      <w:pPr>
        <w:pStyle w:val="3"/>
      </w:pPr>
      <w:bookmarkStart w:id="8" w:name="_Toc198241068"/>
      <w:r>
        <w:lastRenderedPageBreak/>
        <w:t>Основные задачи маршрутизации</w:t>
      </w:r>
      <w:bookmarkEnd w:id="8"/>
    </w:p>
    <w:p w14:paraId="26B959D1" w14:textId="77777777" w:rsidR="001478D5" w:rsidRDefault="001478D5" w:rsidP="001478D5">
      <w:r>
        <w:t>При разработке систем построения маршрутов необходимо решать следующие ключевые задачи:</w:t>
      </w:r>
    </w:p>
    <w:p w14:paraId="58DC9E9A" w14:textId="2BF30FFE" w:rsidR="001478D5" w:rsidRDefault="001478D5" w:rsidP="00E47CD7">
      <w:pPr>
        <w:pStyle w:val="a1"/>
        <w:numPr>
          <w:ilvl w:val="0"/>
          <w:numId w:val="12"/>
        </w:numPr>
      </w:pPr>
      <w:r>
        <w:t>Обработка картографических данных:</w:t>
      </w:r>
    </w:p>
    <w:p w14:paraId="75BADD16" w14:textId="3949A21A" w:rsidR="001478D5" w:rsidRDefault="001478D5" w:rsidP="00E47CD7">
      <w:pPr>
        <w:pStyle w:val="a1"/>
        <w:numPr>
          <w:ilvl w:val="0"/>
          <w:numId w:val="13"/>
        </w:numPr>
      </w:pPr>
      <w:r>
        <w:t>Работа с различными форматами геоданных</w:t>
      </w:r>
    </w:p>
    <w:p w14:paraId="1CC08A08" w14:textId="77777777" w:rsidR="001478D5" w:rsidRDefault="001478D5" w:rsidP="00E47CD7">
      <w:pPr>
        <w:pStyle w:val="a1"/>
        <w:numPr>
          <w:ilvl w:val="0"/>
          <w:numId w:val="13"/>
        </w:numPr>
      </w:pPr>
      <w:r>
        <w:t>Построение графовой модели дорожной сети</w:t>
      </w:r>
    </w:p>
    <w:p w14:paraId="217C2442" w14:textId="77777777" w:rsidR="001478D5" w:rsidRDefault="001478D5" w:rsidP="00E47CD7">
      <w:pPr>
        <w:pStyle w:val="a1"/>
        <w:numPr>
          <w:ilvl w:val="0"/>
          <w:numId w:val="13"/>
        </w:numPr>
      </w:pPr>
      <w:r>
        <w:t>Учет атрибутов дорожных элементов</w:t>
      </w:r>
    </w:p>
    <w:p w14:paraId="3287B92A" w14:textId="77777777" w:rsidR="001478D5" w:rsidRDefault="001478D5" w:rsidP="00E47CD7">
      <w:pPr>
        <w:pStyle w:val="a1"/>
        <w:numPr>
          <w:ilvl w:val="0"/>
          <w:numId w:val="12"/>
        </w:numPr>
      </w:pPr>
      <w:r>
        <w:t>Оптимизация алгоритмов построения маршрута:</w:t>
      </w:r>
    </w:p>
    <w:p w14:paraId="1BD75B26" w14:textId="77777777" w:rsidR="001478D5" w:rsidRDefault="001478D5" w:rsidP="00E47CD7">
      <w:pPr>
        <w:pStyle w:val="a1"/>
        <w:numPr>
          <w:ilvl w:val="0"/>
          <w:numId w:val="14"/>
        </w:numPr>
      </w:pPr>
      <w:r>
        <w:t>Выбор эффективных алгоритмов поиска пути</w:t>
      </w:r>
    </w:p>
    <w:p w14:paraId="2FD080F2" w14:textId="77777777" w:rsidR="001478D5" w:rsidRDefault="001478D5" w:rsidP="00E47CD7">
      <w:pPr>
        <w:pStyle w:val="a1"/>
        <w:numPr>
          <w:ilvl w:val="0"/>
          <w:numId w:val="14"/>
        </w:numPr>
      </w:pPr>
      <w:r>
        <w:t>Оптимизация структур данных</w:t>
      </w:r>
    </w:p>
    <w:p w14:paraId="6CEF89F8" w14:textId="77777777" w:rsidR="001478D5" w:rsidRDefault="001478D5" w:rsidP="00E47CD7">
      <w:pPr>
        <w:pStyle w:val="a1"/>
        <w:numPr>
          <w:ilvl w:val="0"/>
          <w:numId w:val="14"/>
        </w:numPr>
      </w:pPr>
      <w:r>
        <w:t>Балансировка между скоростью работы и точностью результатов</w:t>
      </w:r>
    </w:p>
    <w:p w14:paraId="3C8CE8ED" w14:textId="77777777" w:rsidR="001478D5" w:rsidRDefault="001478D5" w:rsidP="00E47CD7">
      <w:pPr>
        <w:pStyle w:val="a1"/>
        <w:numPr>
          <w:ilvl w:val="0"/>
          <w:numId w:val="12"/>
        </w:numPr>
      </w:pPr>
      <w:r>
        <w:t>Визуализация данных:</w:t>
      </w:r>
    </w:p>
    <w:p w14:paraId="04D0B36D" w14:textId="77777777" w:rsidR="001478D5" w:rsidRDefault="001478D5" w:rsidP="00E47CD7">
      <w:pPr>
        <w:pStyle w:val="a1"/>
        <w:numPr>
          <w:ilvl w:val="0"/>
          <w:numId w:val="15"/>
        </w:numPr>
      </w:pPr>
      <w:r>
        <w:t>Отображение карты и маршрутов</w:t>
      </w:r>
    </w:p>
    <w:p w14:paraId="55802294" w14:textId="77777777" w:rsidR="001478D5" w:rsidRDefault="001478D5" w:rsidP="00E47CD7">
      <w:pPr>
        <w:pStyle w:val="a1"/>
        <w:numPr>
          <w:ilvl w:val="0"/>
          <w:numId w:val="15"/>
        </w:numPr>
      </w:pPr>
      <w:r>
        <w:t>Обеспечение интерактивности интерфейса</w:t>
      </w:r>
    </w:p>
    <w:p w14:paraId="4EE50EF6" w14:textId="189A2018" w:rsidR="00F713D7" w:rsidRDefault="001478D5" w:rsidP="00E47CD7">
      <w:pPr>
        <w:pStyle w:val="a1"/>
        <w:numPr>
          <w:ilvl w:val="0"/>
          <w:numId w:val="15"/>
        </w:numPr>
      </w:pPr>
      <w:r>
        <w:t>Оптимизация производительности отрисовки</w:t>
      </w:r>
    </w:p>
    <w:p w14:paraId="6BCDEA65" w14:textId="454CFDF9" w:rsidR="00F713D7" w:rsidRPr="001764CA" w:rsidRDefault="00F713D7" w:rsidP="00A36C8F">
      <w:pPr>
        <w:pStyle w:val="3"/>
      </w:pPr>
      <w:bookmarkStart w:id="9" w:name="_Toc198241069"/>
      <w:r w:rsidRPr="001764CA">
        <w:t>Анализ существующих решений</w:t>
      </w:r>
      <w:bookmarkEnd w:id="9"/>
    </w:p>
    <w:p w14:paraId="35A0FE4F" w14:textId="77777777" w:rsidR="00F713D7" w:rsidRDefault="00F713D7" w:rsidP="00F713D7">
      <w:r>
        <w:t>На сегодняшний день существует ряд популярных навигационных систем, каждая из которых имеет свои особенности:</w:t>
      </w:r>
    </w:p>
    <w:p w14:paraId="7C48F38A" w14:textId="77777777" w:rsidR="00F713D7" w:rsidRDefault="00F713D7" w:rsidP="00E47CD7">
      <w:pPr>
        <w:pStyle w:val="a1"/>
        <w:numPr>
          <w:ilvl w:val="0"/>
          <w:numId w:val="16"/>
        </w:numPr>
      </w:pPr>
      <w:r>
        <w:t>Google Maps:</w:t>
      </w:r>
    </w:p>
    <w:p w14:paraId="15B3E2FB" w14:textId="6F62DC27" w:rsidR="00F713D7" w:rsidRDefault="00F713D7" w:rsidP="00E47CD7">
      <w:pPr>
        <w:pStyle w:val="a1"/>
        <w:numPr>
          <w:ilvl w:val="0"/>
          <w:numId w:val="17"/>
        </w:numPr>
      </w:pPr>
      <w:r>
        <w:t>Преимущества:</w:t>
      </w:r>
    </w:p>
    <w:p w14:paraId="311775C0" w14:textId="77777777" w:rsidR="00F713D7" w:rsidRDefault="00F713D7" w:rsidP="00E47CD7">
      <w:pPr>
        <w:pStyle w:val="a1"/>
        <w:numPr>
          <w:ilvl w:val="0"/>
          <w:numId w:val="18"/>
        </w:numPr>
      </w:pPr>
      <w:r>
        <w:t>Обширная база картографических данных</w:t>
      </w:r>
    </w:p>
    <w:p w14:paraId="6C0D13EC" w14:textId="77777777" w:rsidR="00F713D7" w:rsidRDefault="00F713D7" w:rsidP="00E47CD7">
      <w:pPr>
        <w:pStyle w:val="a1"/>
        <w:numPr>
          <w:ilvl w:val="0"/>
          <w:numId w:val="18"/>
        </w:numPr>
      </w:pPr>
      <w:r>
        <w:t>Высокая точность построения маршрутов</w:t>
      </w:r>
    </w:p>
    <w:p w14:paraId="4CC24862" w14:textId="77777777" w:rsidR="00F713D7" w:rsidRDefault="00F713D7" w:rsidP="00E47CD7">
      <w:pPr>
        <w:pStyle w:val="a1"/>
        <w:numPr>
          <w:ilvl w:val="0"/>
          <w:numId w:val="18"/>
        </w:numPr>
      </w:pPr>
      <w:r>
        <w:t>Развитый API для интеграции</w:t>
      </w:r>
    </w:p>
    <w:p w14:paraId="545FB6FC" w14:textId="77777777" w:rsidR="00F713D7" w:rsidRDefault="00F713D7" w:rsidP="00E47CD7">
      <w:pPr>
        <w:pStyle w:val="a1"/>
        <w:numPr>
          <w:ilvl w:val="0"/>
          <w:numId w:val="19"/>
        </w:numPr>
      </w:pPr>
      <w:r>
        <w:t>Недостатки:</w:t>
      </w:r>
    </w:p>
    <w:p w14:paraId="76FBC426" w14:textId="77777777" w:rsidR="00F713D7" w:rsidRDefault="00F713D7" w:rsidP="00E47CD7">
      <w:pPr>
        <w:pStyle w:val="a1"/>
        <w:numPr>
          <w:ilvl w:val="0"/>
          <w:numId w:val="20"/>
        </w:numPr>
      </w:pPr>
      <w:r>
        <w:lastRenderedPageBreak/>
        <w:t>Платное использование API</w:t>
      </w:r>
    </w:p>
    <w:p w14:paraId="33A0E782" w14:textId="77777777" w:rsidR="00F713D7" w:rsidRDefault="00F713D7" w:rsidP="00E47CD7">
      <w:pPr>
        <w:pStyle w:val="a1"/>
        <w:numPr>
          <w:ilvl w:val="0"/>
          <w:numId w:val="20"/>
        </w:numPr>
      </w:pPr>
      <w:r>
        <w:t>Закрытый исходный код</w:t>
      </w:r>
    </w:p>
    <w:p w14:paraId="3AD68370" w14:textId="4C6BECC3" w:rsidR="00F713D7" w:rsidRDefault="00F713D7" w:rsidP="00E47CD7">
      <w:pPr>
        <w:pStyle w:val="a1"/>
        <w:numPr>
          <w:ilvl w:val="0"/>
          <w:numId w:val="20"/>
        </w:numPr>
      </w:pPr>
      <w:r>
        <w:t>Ограничения на количество запросов</w:t>
      </w:r>
    </w:p>
    <w:p w14:paraId="26A243CD" w14:textId="77777777" w:rsidR="00E179D2" w:rsidRDefault="00E179D2" w:rsidP="00E47CD7">
      <w:pPr>
        <w:pStyle w:val="a1"/>
        <w:numPr>
          <w:ilvl w:val="0"/>
          <w:numId w:val="16"/>
        </w:numPr>
      </w:pPr>
      <w:r>
        <w:t>OpenStreetMap:</w:t>
      </w:r>
    </w:p>
    <w:p w14:paraId="3A0FCDAA" w14:textId="77777777" w:rsidR="00E179D2" w:rsidRDefault="00E179D2" w:rsidP="00E47CD7">
      <w:pPr>
        <w:pStyle w:val="a1"/>
        <w:numPr>
          <w:ilvl w:val="0"/>
          <w:numId w:val="19"/>
        </w:numPr>
      </w:pPr>
      <w:r>
        <w:t>Преимущества:</w:t>
      </w:r>
    </w:p>
    <w:p w14:paraId="0B51C376" w14:textId="77777777" w:rsidR="00E179D2" w:rsidRDefault="00E179D2" w:rsidP="00E47CD7">
      <w:pPr>
        <w:pStyle w:val="a1"/>
        <w:numPr>
          <w:ilvl w:val="0"/>
          <w:numId w:val="21"/>
        </w:numPr>
      </w:pPr>
      <w:r>
        <w:t>Открытые данные и исходный код</w:t>
      </w:r>
    </w:p>
    <w:p w14:paraId="5AC42B08" w14:textId="77777777" w:rsidR="00E179D2" w:rsidRDefault="00E179D2" w:rsidP="00E47CD7">
      <w:pPr>
        <w:pStyle w:val="a1"/>
        <w:numPr>
          <w:ilvl w:val="0"/>
          <w:numId w:val="21"/>
        </w:numPr>
      </w:pPr>
      <w:r>
        <w:t>Возможность локального развертывания</w:t>
      </w:r>
    </w:p>
    <w:p w14:paraId="32B3AF58" w14:textId="77777777" w:rsidR="00E179D2" w:rsidRDefault="00E179D2" w:rsidP="00E47CD7">
      <w:pPr>
        <w:pStyle w:val="a1"/>
        <w:numPr>
          <w:ilvl w:val="0"/>
          <w:numId w:val="21"/>
        </w:numPr>
      </w:pPr>
      <w:r>
        <w:t>Активное сообщество разработчиков</w:t>
      </w:r>
    </w:p>
    <w:p w14:paraId="325A89DA" w14:textId="77777777" w:rsidR="00E179D2" w:rsidRDefault="00E179D2" w:rsidP="00E47CD7">
      <w:pPr>
        <w:pStyle w:val="a1"/>
        <w:numPr>
          <w:ilvl w:val="0"/>
          <w:numId w:val="19"/>
        </w:numPr>
      </w:pPr>
      <w:r>
        <w:t>Недостатки:</w:t>
      </w:r>
    </w:p>
    <w:p w14:paraId="56674397" w14:textId="77777777" w:rsidR="00E179D2" w:rsidRDefault="00E179D2" w:rsidP="00E47CD7">
      <w:pPr>
        <w:pStyle w:val="a1"/>
        <w:numPr>
          <w:ilvl w:val="0"/>
          <w:numId w:val="22"/>
        </w:numPr>
      </w:pPr>
      <w:r>
        <w:t>Неравномерное качество данных</w:t>
      </w:r>
    </w:p>
    <w:p w14:paraId="5298D810" w14:textId="77777777" w:rsidR="00E179D2" w:rsidRDefault="00E179D2" w:rsidP="00E47CD7">
      <w:pPr>
        <w:pStyle w:val="a1"/>
        <w:numPr>
          <w:ilvl w:val="0"/>
          <w:numId w:val="22"/>
        </w:numPr>
      </w:pPr>
      <w:r>
        <w:t>Необходимость самостоятельной обработки данных</w:t>
      </w:r>
    </w:p>
    <w:p w14:paraId="6366DEDD" w14:textId="1E277058" w:rsidR="00E179D2" w:rsidRDefault="00E179D2" w:rsidP="00E47CD7">
      <w:pPr>
        <w:pStyle w:val="a1"/>
        <w:numPr>
          <w:ilvl w:val="0"/>
          <w:numId w:val="22"/>
        </w:numPr>
      </w:pPr>
      <w:r>
        <w:t>Более сложная интеграция</w:t>
      </w:r>
    </w:p>
    <w:p w14:paraId="4FDCC3C6" w14:textId="49AF7D78" w:rsidR="001E274B" w:rsidRDefault="001E274B" w:rsidP="00E47CD7">
      <w:pPr>
        <w:pStyle w:val="a1"/>
        <w:numPr>
          <w:ilvl w:val="0"/>
          <w:numId w:val="16"/>
        </w:numPr>
      </w:pPr>
      <w:r>
        <w:t>Яндекс Карты:</w:t>
      </w:r>
    </w:p>
    <w:p w14:paraId="634F5965" w14:textId="77777777" w:rsidR="001E274B" w:rsidRDefault="001E274B" w:rsidP="00E47CD7">
      <w:pPr>
        <w:pStyle w:val="a1"/>
        <w:numPr>
          <w:ilvl w:val="0"/>
          <w:numId w:val="19"/>
        </w:numPr>
      </w:pPr>
      <w:r>
        <w:t>Преимущества:</w:t>
      </w:r>
    </w:p>
    <w:p w14:paraId="7625690E" w14:textId="77777777" w:rsidR="001E274B" w:rsidRDefault="001E274B" w:rsidP="00E47CD7">
      <w:pPr>
        <w:pStyle w:val="a1"/>
        <w:numPr>
          <w:ilvl w:val="0"/>
          <w:numId w:val="23"/>
        </w:numPr>
      </w:pPr>
      <w:r>
        <w:t>Высокое качество картографических данных</w:t>
      </w:r>
    </w:p>
    <w:p w14:paraId="143C3779" w14:textId="77777777" w:rsidR="001E274B" w:rsidRDefault="001E274B" w:rsidP="00E47CD7">
      <w:pPr>
        <w:pStyle w:val="a1"/>
        <w:numPr>
          <w:ilvl w:val="0"/>
          <w:numId w:val="23"/>
        </w:numPr>
      </w:pPr>
      <w:r>
        <w:t>Удобный API</w:t>
      </w:r>
    </w:p>
    <w:p w14:paraId="6528DA52" w14:textId="77777777" w:rsidR="001E274B" w:rsidRDefault="001E274B" w:rsidP="00E47CD7">
      <w:pPr>
        <w:pStyle w:val="a1"/>
        <w:numPr>
          <w:ilvl w:val="0"/>
          <w:numId w:val="23"/>
        </w:numPr>
      </w:pPr>
      <w:r>
        <w:t>Хорошая локализация для России</w:t>
      </w:r>
    </w:p>
    <w:p w14:paraId="6B4C72EC" w14:textId="77777777" w:rsidR="001E274B" w:rsidRDefault="001E274B" w:rsidP="00E47CD7">
      <w:pPr>
        <w:pStyle w:val="a1"/>
        <w:numPr>
          <w:ilvl w:val="0"/>
          <w:numId w:val="19"/>
        </w:numPr>
      </w:pPr>
      <w:r>
        <w:t>Недостатки:</w:t>
      </w:r>
    </w:p>
    <w:p w14:paraId="6EE1C097" w14:textId="77777777" w:rsidR="001E274B" w:rsidRDefault="001E274B" w:rsidP="00E47CD7">
      <w:pPr>
        <w:pStyle w:val="a1"/>
        <w:numPr>
          <w:ilvl w:val="0"/>
          <w:numId w:val="24"/>
        </w:numPr>
      </w:pPr>
      <w:r>
        <w:t>Платное использование</w:t>
      </w:r>
    </w:p>
    <w:p w14:paraId="65A6609B" w14:textId="77777777" w:rsidR="001E274B" w:rsidRDefault="001E274B" w:rsidP="00E47CD7">
      <w:pPr>
        <w:pStyle w:val="a1"/>
        <w:numPr>
          <w:ilvl w:val="0"/>
          <w:numId w:val="24"/>
        </w:numPr>
      </w:pPr>
      <w:r>
        <w:t>Региональные ограничения</w:t>
      </w:r>
    </w:p>
    <w:p w14:paraId="6A0DA341" w14:textId="0F5BB534" w:rsidR="001E274B" w:rsidRDefault="001E274B" w:rsidP="00E47CD7">
      <w:pPr>
        <w:pStyle w:val="a1"/>
        <w:numPr>
          <w:ilvl w:val="0"/>
          <w:numId w:val="24"/>
        </w:numPr>
      </w:pPr>
      <w:r>
        <w:t>Зависимость от внешнего сервиса</w:t>
      </w:r>
    </w:p>
    <w:p w14:paraId="4C433BEB" w14:textId="46BB204D" w:rsidR="00767A8E" w:rsidRDefault="00767A8E" w:rsidP="00A36C8F">
      <w:pPr>
        <w:pStyle w:val="3"/>
      </w:pPr>
      <w:bookmarkStart w:id="10" w:name="_Toc198241070"/>
      <w:r w:rsidRPr="00767A8E">
        <w:t>Перспективы развития навигационных систем</w:t>
      </w:r>
      <w:bookmarkEnd w:id="10"/>
    </w:p>
    <w:p w14:paraId="43B36C57" w14:textId="77777777" w:rsidR="000116CE" w:rsidRPr="000116CE" w:rsidRDefault="000116CE" w:rsidP="000116CE">
      <w:pPr>
        <w:rPr>
          <w:lang w:val="ru-BY"/>
        </w:rPr>
      </w:pPr>
      <w:r w:rsidRPr="000116CE">
        <w:rPr>
          <w:lang w:val="ru-BY"/>
        </w:rPr>
        <w:t>Современные тенденции развития навигационных систем включают:</w:t>
      </w:r>
    </w:p>
    <w:p w14:paraId="61CE5597" w14:textId="201F7B02" w:rsidR="003F0EE4" w:rsidRPr="003F0EE4" w:rsidRDefault="003F0EE4" w:rsidP="00E47CD7">
      <w:pPr>
        <w:pStyle w:val="a1"/>
        <w:numPr>
          <w:ilvl w:val="0"/>
          <w:numId w:val="26"/>
        </w:numPr>
        <w:rPr>
          <w:lang w:val="ru-BY"/>
        </w:rPr>
      </w:pPr>
      <w:r w:rsidRPr="003F0EE4">
        <w:rPr>
          <w:lang w:val="ru-BY"/>
        </w:rPr>
        <w:t>Повышение точности построения маршрутов</w:t>
      </w:r>
    </w:p>
    <w:p w14:paraId="43B67FCF" w14:textId="77777777" w:rsidR="003F0EE4" w:rsidRPr="003F0EE4" w:rsidRDefault="003F0EE4" w:rsidP="00E47CD7">
      <w:pPr>
        <w:pStyle w:val="a1"/>
        <w:numPr>
          <w:ilvl w:val="0"/>
          <w:numId w:val="25"/>
        </w:numPr>
        <w:rPr>
          <w:lang w:val="ru-BY"/>
        </w:rPr>
      </w:pPr>
      <w:r w:rsidRPr="003F0EE4">
        <w:rPr>
          <w:lang w:val="ru-BY"/>
        </w:rPr>
        <w:lastRenderedPageBreak/>
        <w:t>Использование квантовых сенсоров и улучшенных ГЛОНАСС/GPS технологий</w:t>
      </w:r>
    </w:p>
    <w:p w14:paraId="4B520F00" w14:textId="77777777" w:rsidR="003F0EE4" w:rsidRPr="003F0EE4" w:rsidRDefault="003F0EE4" w:rsidP="00E47CD7">
      <w:pPr>
        <w:pStyle w:val="a1"/>
        <w:numPr>
          <w:ilvl w:val="0"/>
          <w:numId w:val="25"/>
        </w:numPr>
        <w:rPr>
          <w:lang w:val="ru-BY"/>
        </w:rPr>
      </w:pPr>
      <w:r w:rsidRPr="003F0EE4">
        <w:rPr>
          <w:lang w:val="ru-BY"/>
        </w:rPr>
        <w:t>Применение машинного обучения для анализа дорожных паттернов</w:t>
      </w:r>
    </w:p>
    <w:p w14:paraId="261654EF" w14:textId="77777777" w:rsidR="003F0EE4" w:rsidRPr="003F0EE4" w:rsidRDefault="003F0EE4" w:rsidP="00E47CD7">
      <w:pPr>
        <w:pStyle w:val="a1"/>
        <w:numPr>
          <w:ilvl w:val="0"/>
          <w:numId w:val="26"/>
        </w:numPr>
        <w:rPr>
          <w:lang w:val="ru-BY"/>
        </w:rPr>
      </w:pPr>
      <w:r w:rsidRPr="003F0EE4">
        <w:rPr>
          <w:lang w:val="ru-BY"/>
        </w:rPr>
        <w:t>Улучшение производительности алгоритмов</w:t>
      </w:r>
    </w:p>
    <w:p w14:paraId="41C517CF" w14:textId="77777777" w:rsidR="003F0EE4" w:rsidRPr="003F0EE4" w:rsidRDefault="003F0EE4" w:rsidP="00E47CD7">
      <w:pPr>
        <w:pStyle w:val="a1"/>
        <w:numPr>
          <w:ilvl w:val="0"/>
          <w:numId w:val="25"/>
        </w:numPr>
        <w:rPr>
          <w:lang w:val="ru-BY"/>
        </w:rPr>
      </w:pPr>
      <w:r w:rsidRPr="003F0EE4">
        <w:rPr>
          <w:lang w:val="ru-BY"/>
        </w:rPr>
        <w:t>Разработка энергоэффективных вычислительных архитектур</w:t>
      </w:r>
    </w:p>
    <w:p w14:paraId="412F48E0" w14:textId="77777777" w:rsidR="003F0EE4" w:rsidRPr="003F0EE4" w:rsidRDefault="003F0EE4" w:rsidP="00E47CD7">
      <w:pPr>
        <w:pStyle w:val="a1"/>
        <w:numPr>
          <w:ilvl w:val="0"/>
          <w:numId w:val="25"/>
        </w:numPr>
        <w:rPr>
          <w:lang w:val="ru-BY"/>
        </w:rPr>
      </w:pPr>
      <w:r w:rsidRPr="003F0EE4">
        <w:rPr>
          <w:lang w:val="ru-BY"/>
        </w:rPr>
        <w:t>Оптимизация алгоритмов маршрутизации с использованием квантовых вычислений</w:t>
      </w:r>
    </w:p>
    <w:p w14:paraId="4E0B89B3" w14:textId="77777777" w:rsidR="003F0EE4" w:rsidRPr="003F0EE4" w:rsidRDefault="003F0EE4" w:rsidP="00E47CD7">
      <w:pPr>
        <w:pStyle w:val="a1"/>
        <w:numPr>
          <w:ilvl w:val="0"/>
          <w:numId w:val="26"/>
        </w:numPr>
        <w:rPr>
          <w:lang w:val="ru-BY"/>
        </w:rPr>
      </w:pPr>
      <w:r w:rsidRPr="003F0EE4">
        <w:rPr>
          <w:lang w:val="ru-BY"/>
        </w:rPr>
        <w:t>Развитие интерактивных возможностей</w:t>
      </w:r>
    </w:p>
    <w:p w14:paraId="2BAE6714" w14:textId="77777777" w:rsidR="003F0EE4" w:rsidRPr="003F0EE4" w:rsidRDefault="003F0EE4" w:rsidP="00E47CD7">
      <w:pPr>
        <w:pStyle w:val="a1"/>
        <w:numPr>
          <w:ilvl w:val="0"/>
          <w:numId w:val="25"/>
        </w:numPr>
        <w:rPr>
          <w:lang w:val="ru-BY"/>
        </w:rPr>
      </w:pPr>
      <w:r w:rsidRPr="003F0EE4">
        <w:rPr>
          <w:lang w:val="ru-BY"/>
        </w:rPr>
        <w:t>Внедрение голосовых интерфейсов с эмоциональным интеллектом</w:t>
      </w:r>
    </w:p>
    <w:p w14:paraId="5CB535F1" w14:textId="77777777" w:rsidR="003F0EE4" w:rsidRPr="003F0EE4" w:rsidRDefault="003F0EE4" w:rsidP="00E47CD7">
      <w:pPr>
        <w:pStyle w:val="a1"/>
        <w:numPr>
          <w:ilvl w:val="0"/>
          <w:numId w:val="25"/>
        </w:numPr>
        <w:rPr>
          <w:lang w:val="ru-BY"/>
        </w:rPr>
      </w:pPr>
      <w:r w:rsidRPr="003F0EE4">
        <w:rPr>
          <w:lang w:val="ru-BY"/>
        </w:rPr>
        <w:t>Развитие AR-навигации через умные очки и HUD-дисплеи</w:t>
      </w:r>
    </w:p>
    <w:p w14:paraId="2EE349ED" w14:textId="77777777" w:rsidR="003F0EE4" w:rsidRPr="003F0EE4" w:rsidRDefault="003F0EE4" w:rsidP="00E47CD7">
      <w:pPr>
        <w:pStyle w:val="a1"/>
        <w:numPr>
          <w:ilvl w:val="0"/>
          <w:numId w:val="26"/>
        </w:numPr>
        <w:rPr>
          <w:lang w:val="ru-BY"/>
        </w:rPr>
      </w:pPr>
      <w:r w:rsidRPr="003F0EE4">
        <w:rPr>
          <w:lang w:val="ru-BY"/>
        </w:rPr>
        <w:t>Интеграция с различными источниками данных</w:t>
      </w:r>
    </w:p>
    <w:p w14:paraId="6097C7BC" w14:textId="77777777" w:rsidR="003F0EE4" w:rsidRPr="003F0EE4" w:rsidRDefault="003F0EE4" w:rsidP="00E47CD7">
      <w:pPr>
        <w:pStyle w:val="a1"/>
        <w:numPr>
          <w:ilvl w:val="0"/>
          <w:numId w:val="25"/>
        </w:numPr>
        <w:rPr>
          <w:lang w:val="ru-BY"/>
        </w:rPr>
      </w:pPr>
      <w:r w:rsidRPr="003F0EE4">
        <w:rPr>
          <w:lang w:val="ru-BY"/>
        </w:rPr>
        <w:t>Подключение к городским системам "умного города"</w:t>
      </w:r>
    </w:p>
    <w:p w14:paraId="39D671CE" w14:textId="77777777" w:rsidR="003F0EE4" w:rsidRPr="003F0EE4" w:rsidRDefault="003F0EE4" w:rsidP="00E47CD7">
      <w:pPr>
        <w:pStyle w:val="a1"/>
        <w:numPr>
          <w:ilvl w:val="0"/>
          <w:numId w:val="25"/>
        </w:numPr>
        <w:rPr>
          <w:lang w:val="ru-BY"/>
        </w:rPr>
      </w:pPr>
      <w:r w:rsidRPr="003F0EE4">
        <w:rPr>
          <w:lang w:val="ru-BY"/>
        </w:rPr>
        <w:t>Использование данных от беспилотных летательных аппаратов</w:t>
      </w:r>
    </w:p>
    <w:p w14:paraId="72D8C4FF" w14:textId="77777777" w:rsidR="003F0EE4" w:rsidRPr="003F0EE4" w:rsidRDefault="003F0EE4" w:rsidP="00E47CD7">
      <w:pPr>
        <w:pStyle w:val="a1"/>
        <w:numPr>
          <w:ilvl w:val="0"/>
          <w:numId w:val="26"/>
        </w:numPr>
        <w:rPr>
          <w:lang w:val="ru-BY"/>
        </w:rPr>
      </w:pPr>
      <w:r w:rsidRPr="003F0EE4">
        <w:rPr>
          <w:lang w:val="ru-BY"/>
        </w:rPr>
        <w:t>Оптимизация работы с большими объемами картографической информации</w:t>
      </w:r>
    </w:p>
    <w:p w14:paraId="010A70B0" w14:textId="77777777" w:rsidR="003F0EE4" w:rsidRPr="003F0EE4" w:rsidRDefault="003F0EE4" w:rsidP="00E47CD7">
      <w:pPr>
        <w:pStyle w:val="a1"/>
        <w:numPr>
          <w:ilvl w:val="0"/>
          <w:numId w:val="25"/>
        </w:numPr>
        <w:rPr>
          <w:lang w:val="ru-BY"/>
        </w:rPr>
      </w:pPr>
      <w:r w:rsidRPr="003F0EE4">
        <w:rPr>
          <w:lang w:val="ru-BY"/>
        </w:rPr>
        <w:t>Применение распределенных реестров (blockchain) для актуализации карт</w:t>
      </w:r>
    </w:p>
    <w:p w14:paraId="0891C1C5" w14:textId="77777777" w:rsidR="003F0EE4" w:rsidRPr="003F0EE4" w:rsidRDefault="003F0EE4" w:rsidP="00E47CD7">
      <w:pPr>
        <w:pStyle w:val="a1"/>
        <w:numPr>
          <w:ilvl w:val="0"/>
          <w:numId w:val="25"/>
        </w:numPr>
        <w:rPr>
          <w:lang w:val="ru-BY"/>
        </w:rPr>
      </w:pPr>
      <w:r w:rsidRPr="003F0EE4">
        <w:rPr>
          <w:lang w:val="ru-BY"/>
        </w:rPr>
        <w:t>Развитие краудсорсинговых платформ обновления картографических данных</w:t>
      </w:r>
    </w:p>
    <w:p w14:paraId="5AC34E06" w14:textId="77777777" w:rsidR="003F0EE4" w:rsidRPr="003F0EE4" w:rsidRDefault="003F0EE4" w:rsidP="00E47CD7">
      <w:pPr>
        <w:pStyle w:val="a1"/>
        <w:numPr>
          <w:ilvl w:val="0"/>
          <w:numId w:val="26"/>
        </w:numPr>
        <w:rPr>
          <w:lang w:val="ru-BY"/>
        </w:rPr>
      </w:pPr>
      <w:r w:rsidRPr="003F0EE4">
        <w:rPr>
          <w:lang w:val="ru-BY"/>
        </w:rPr>
        <w:t>Новые направления развития</w:t>
      </w:r>
    </w:p>
    <w:p w14:paraId="11952F03" w14:textId="77777777" w:rsidR="003F0EE4" w:rsidRPr="003F0EE4" w:rsidRDefault="003F0EE4" w:rsidP="00E47CD7">
      <w:pPr>
        <w:pStyle w:val="a1"/>
        <w:numPr>
          <w:ilvl w:val="0"/>
          <w:numId w:val="25"/>
        </w:numPr>
        <w:rPr>
          <w:lang w:val="ru-BY"/>
        </w:rPr>
      </w:pPr>
      <w:r w:rsidRPr="003F0EE4">
        <w:rPr>
          <w:lang w:val="ru-BY"/>
        </w:rPr>
        <w:t>Навигация в условиях отсутствия сигнала (подземные, подводные, космические системы)</w:t>
      </w:r>
    </w:p>
    <w:p w14:paraId="23393466" w14:textId="7CF787A6" w:rsidR="003F0EE4" w:rsidRDefault="003F0EE4" w:rsidP="00E47CD7">
      <w:pPr>
        <w:pStyle w:val="a1"/>
        <w:numPr>
          <w:ilvl w:val="0"/>
          <w:numId w:val="25"/>
        </w:numPr>
        <w:rPr>
          <w:lang w:val="ru-BY"/>
        </w:rPr>
      </w:pPr>
      <w:r w:rsidRPr="003F0EE4">
        <w:rPr>
          <w:lang w:val="ru-BY"/>
        </w:rPr>
        <w:t>Бионические навигационные системы, имитирующие природные механизмы ориентации</w:t>
      </w:r>
    </w:p>
    <w:p w14:paraId="3F1BE4C4" w14:textId="23205EE6" w:rsidR="003F0EE4" w:rsidRDefault="003F0EE4" w:rsidP="00A36C8F">
      <w:pPr>
        <w:pStyle w:val="3"/>
      </w:pPr>
      <w:bookmarkStart w:id="11" w:name="_Toc198241071"/>
      <w:r w:rsidRPr="003F0EE4">
        <w:rPr>
          <w:lang w:val="ru-BY"/>
        </w:rPr>
        <w:lastRenderedPageBreak/>
        <w:t>Современные ИИ-технологии в навигационных системах</w:t>
      </w:r>
      <w:bookmarkEnd w:id="11"/>
    </w:p>
    <w:p w14:paraId="5309AE7E" w14:textId="77777777" w:rsidR="003F0EE4" w:rsidRDefault="003F0EE4" w:rsidP="003F0EE4">
      <w:r>
        <w:t>В настоящее время искусственный интеллект активно интегрируется в навигационные системы, предоставляя новые возможности для повышения точности и эффективности построения маршрутов.</w:t>
      </w:r>
    </w:p>
    <w:p w14:paraId="3577F24A" w14:textId="77777777" w:rsidR="003F0EE4" w:rsidRPr="003F0EE4" w:rsidRDefault="003F0EE4" w:rsidP="003F0EE4">
      <w:pPr>
        <w:rPr>
          <w:b/>
          <w:bCs/>
          <w:lang w:val="en-US"/>
        </w:rPr>
      </w:pPr>
      <w:r w:rsidRPr="003F0EE4">
        <w:rPr>
          <w:b/>
          <w:bCs/>
          <w:lang w:val="en-US"/>
        </w:rPr>
        <w:t>SLAM (</w:t>
      </w:r>
      <w:r w:rsidRPr="003F0EE4">
        <w:rPr>
          <w:b/>
          <w:bCs/>
          <w:i/>
          <w:iCs/>
          <w:lang w:val="en-US"/>
        </w:rPr>
        <w:t>Simultaneous Localization and Mapping</w:t>
      </w:r>
      <w:r w:rsidRPr="003F0EE4">
        <w:rPr>
          <w:b/>
          <w:bCs/>
          <w:lang w:val="en-US"/>
        </w:rPr>
        <w:t>)</w:t>
      </w:r>
    </w:p>
    <w:p w14:paraId="5596C48B" w14:textId="77777777" w:rsidR="003F0EE4" w:rsidRDefault="003F0EE4" w:rsidP="003F0EE4">
      <w:r>
        <w:t>SLAM представляет собой технологию одновременной локализации и построения карты, которая находит применение в современных навигационных системах:</w:t>
      </w:r>
    </w:p>
    <w:p w14:paraId="19A24803" w14:textId="14BD725E" w:rsidR="007948EA" w:rsidRDefault="003F0EE4" w:rsidP="00DC5B0D">
      <w:pPr>
        <w:pStyle w:val="a1"/>
        <w:numPr>
          <w:ilvl w:val="0"/>
          <w:numId w:val="27"/>
        </w:numPr>
      </w:pPr>
      <w:r>
        <w:t>Принципы работы SLAM</w:t>
      </w:r>
      <w:r w:rsidR="00DC5B0D" w:rsidRPr="00DC5B0D">
        <w:t xml:space="preserve">: </w:t>
      </w:r>
      <w:r w:rsidR="00DC5B0D">
        <w:t>это о</w:t>
      </w:r>
      <w:r w:rsidR="007948EA">
        <w:t>дновременное определение местоположения и построение карты окружающей среды</w:t>
      </w:r>
      <w:r w:rsidR="00DC5B0D" w:rsidRPr="00DC5B0D">
        <w:t>;</w:t>
      </w:r>
      <w:r w:rsidR="00DC5B0D">
        <w:t xml:space="preserve"> и</w:t>
      </w:r>
      <w:r w:rsidR="007948EA">
        <w:t>спользование данных от лидаров, камер и других сенсоров для создания и обновления карт в реальном времени</w:t>
      </w:r>
      <w:r w:rsidR="00DC5B0D">
        <w:t>, а также п</w:t>
      </w:r>
      <w:r w:rsidR="007948EA">
        <w:t>рименение алгоритмов оптимизации (например, фильтр Калмана) для минимизации погрешностей.</w:t>
      </w:r>
    </w:p>
    <w:p w14:paraId="78580030" w14:textId="155A8EB9" w:rsidR="00BF4D69" w:rsidRDefault="003F0EE4" w:rsidP="00DC5B0D">
      <w:pPr>
        <w:pStyle w:val="a1"/>
        <w:numPr>
          <w:ilvl w:val="0"/>
          <w:numId w:val="27"/>
        </w:numPr>
      </w:pPr>
      <w:r>
        <w:t>Применение в навигационных системах</w:t>
      </w:r>
      <w:r w:rsidR="00DC5B0D" w:rsidRPr="00DC5B0D">
        <w:t xml:space="preserve">: </w:t>
      </w:r>
      <w:r w:rsidR="00DC5B0D">
        <w:t>подразумевает собой а</w:t>
      </w:r>
      <w:r w:rsidR="00BF4D69">
        <w:t>втономные транспортные средства</w:t>
      </w:r>
      <w:r w:rsidR="00DC5B0D">
        <w:t xml:space="preserve"> (например, н</w:t>
      </w:r>
      <w:r w:rsidR="00BF4D69">
        <w:t>авигация беспилотных автомобилей в динамической среде</w:t>
      </w:r>
      <w:r w:rsidR="00DC5B0D">
        <w:t>)</w:t>
      </w:r>
      <w:r w:rsidR="00DC5B0D" w:rsidRPr="00DC5B0D">
        <w:t xml:space="preserve">; </w:t>
      </w:r>
      <w:r w:rsidR="00DC5B0D">
        <w:t>р</w:t>
      </w:r>
      <w:r w:rsidR="00BF4D69">
        <w:t>обототехника</w:t>
      </w:r>
      <w:r w:rsidR="00DC5B0D">
        <w:t xml:space="preserve"> (п</w:t>
      </w:r>
      <w:r w:rsidR="00BF4D69">
        <w:t>остроение карт помещений для роботов-уборщиков и дронов</w:t>
      </w:r>
      <w:r w:rsidR="00DC5B0D">
        <w:t>)</w:t>
      </w:r>
      <w:r w:rsidR="00DC5B0D" w:rsidRPr="00DC5B0D">
        <w:t>;</w:t>
      </w:r>
      <w:r w:rsidR="00DC5B0D">
        <w:t xml:space="preserve"> д</w:t>
      </w:r>
      <w:r w:rsidR="00BF4D69">
        <w:t>ополненная реальность</w:t>
      </w:r>
      <w:r w:rsidR="00DC5B0D">
        <w:t xml:space="preserve"> (</w:t>
      </w:r>
      <w:r w:rsidR="00BF4D69">
        <w:t>например, навигация в торговых центрах).</w:t>
      </w:r>
    </w:p>
    <w:p w14:paraId="57AB2525" w14:textId="7030F3A5" w:rsidR="00FA4A4B" w:rsidRDefault="00FA4A4B" w:rsidP="00E47CD7">
      <w:pPr>
        <w:pStyle w:val="a1"/>
        <w:numPr>
          <w:ilvl w:val="0"/>
          <w:numId w:val="27"/>
        </w:numPr>
      </w:pPr>
      <w:r>
        <w:t>Примеры технологий</w:t>
      </w:r>
    </w:p>
    <w:p w14:paraId="210005B7" w14:textId="1C275569" w:rsidR="00FA4A4B" w:rsidRDefault="00FA4A4B" w:rsidP="00E26720">
      <w:pPr>
        <w:pStyle w:val="a1"/>
        <w:numPr>
          <w:ilvl w:val="0"/>
          <w:numId w:val="28"/>
        </w:numPr>
      </w:pPr>
      <w:r>
        <w:rPr>
          <w:lang w:val="en-US"/>
        </w:rPr>
        <w:t>Visual</w:t>
      </w:r>
      <w:r w:rsidRPr="00FA4A4B">
        <w:t xml:space="preserve"> </w:t>
      </w:r>
      <w:r>
        <w:rPr>
          <w:lang w:val="en-US"/>
        </w:rPr>
        <w:t>SLAM</w:t>
      </w:r>
      <w:r w:rsidRPr="00FA4A4B">
        <w:t xml:space="preserve">: </w:t>
      </w:r>
      <w:r>
        <w:t>Использует камеры для построения карты (</w:t>
      </w:r>
      <w:r>
        <w:rPr>
          <w:lang w:val="en-US"/>
        </w:rPr>
        <w:t>Apple</w:t>
      </w:r>
      <w:r w:rsidRPr="00FA4A4B">
        <w:t xml:space="preserve"> </w:t>
      </w:r>
      <w:r>
        <w:rPr>
          <w:lang w:val="en-US"/>
        </w:rPr>
        <w:t>ARKit</w:t>
      </w:r>
      <w:r w:rsidRPr="00FA4A4B">
        <w:t xml:space="preserve">, </w:t>
      </w:r>
      <w:r>
        <w:rPr>
          <w:lang w:val="en-US"/>
        </w:rPr>
        <w:t>Google</w:t>
      </w:r>
      <w:r w:rsidRPr="00FA4A4B">
        <w:t xml:space="preserve"> </w:t>
      </w:r>
      <w:r>
        <w:rPr>
          <w:lang w:val="en-US"/>
        </w:rPr>
        <w:t>ARCore</w:t>
      </w:r>
      <w:r>
        <w:t>)</w:t>
      </w:r>
      <w:r w:rsidRPr="00FA4A4B">
        <w:t>.</w:t>
      </w:r>
    </w:p>
    <w:p w14:paraId="2C046AB2" w14:textId="18574238" w:rsidR="00FA4A4B" w:rsidRDefault="00FA4A4B" w:rsidP="00E26720">
      <w:pPr>
        <w:pStyle w:val="a1"/>
        <w:numPr>
          <w:ilvl w:val="0"/>
          <w:numId w:val="28"/>
        </w:numPr>
      </w:pPr>
      <w:r>
        <w:rPr>
          <w:lang w:val="en-US"/>
        </w:rPr>
        <w:t>LIDAR</w:t>
      </w:r>
      <w:r w:rsidRPr="00FA4A4B">
        <w:t xml:space="preserve"> </w:t>
      </w:r>
      <w:r>
        <w:rPr>
          <w:lang w:val="en-US"/>
        </w:rPr>
        <w:t>SLAM</w:t>
      </w:r>
      <w:r w:rsidRPr="00FA4A4B">
        <w:t xml:space="preserve">: </w:t>
      </w:r>
      <w:r>
        <w:t xml:space="preserve">Применяет лазерные сканеры для высокой точности (автономные автомобили </w:t>
      </w:r>
      <w:r>
        <w:rPr>
          <w:lang w:val="en-US"/>
        </w:rPr>
        <w:t>Tesla</w:t>
      </w:r>
      <w:r>
        <w:t>)</w:t>
      </w:r>
      <w:r w:rsidR="001F0F9B" w:rsidRPr="001F0F9B">
        <w:t>.</w:t>
      </w:r>
    </w:p>
    <w:p w14:paraId="128E5B35" w14:textId="41EAD427" w:rsidR="001F0F9B" w:rsidRDefault="001F0F9B" w:rsidP="001F0F9B">
      <w:pPr>
        <w:rPr>
          <w:b/>
          <w:bCs/>
        </w:rPr>
      </w:pPr>
      <w:r w:rsidRPr="001F0F9B">
        <w:rPr>
          <w:b/>
          <w:bCs/>
        </w:rPr>
        <w:t>Нейросетевые методы в навигации</w:t>
      </w:r>
    </w:p>
    <w:p w14:paraId="68D9AA04" w14:textId="18E061EE" w:rsidR="001F0F9B" w:rsidRDefault="001F0F9B" w:rsidP="00E26720">
      <w:pPr>
        <w:pStyle w:val="a1"/>
        <w:numPr>
          <w:ilvl w:val="0"/>
          <w:numId w:val="29"/>
        </w:numPr>
      </w:pPr>
      <w:r>
        <w:t>Обработка и анализ данных</w:t>
      </w:r>
    </w:p>
    <w:p w14:paraId="1134319B" w14:textId="17A7D0A1" w:rsidR="001F0F9B" w:rsidRDefault="001F0F9B" w:rsidP="00E26720">
      <w:pPr>
        <w:pStyle w:val="a1"/>
        <w:numPr>
          <w:ilvl w:val="0"/>
          <w:numId w:val="30"/>
        </w:numPr>
      </w:pPr>
      <w:r>
        <w:lastRenderedPageBreak/>
        <w:t xml:space="preserve">Свёрточные нейронные сети </w:t>
      </w:r>
      <w:r w:rsidRPr="00A924D3">
        <w:t>(</w:t>
      </w:r>
      <w:r>
        <w:rPr>
          <w:lang w:val="en-US"/>
        </w:rPr>
        <w:t>CNN</w:t>
      </w:r>
      <w:r w:rsidRPr="00A924D3">
        <w:t>)</w:t>
      </w:r>
      <w:r w:rsidR="00A924D3">
        <w:t xml:space="preserve"> помогают р</w:t>
      </w:r>
      <w:r w:rsidRPr="001F0F9B">
        <w:t>аспознава</w:t>
      </w:r>
      <w:r w:rsidR="00A924D3">
        <w:t>ть</w:t>
      </w:r>
      <w:r w:rsidRPr="001F0F9B">
        <w:t xml:space="preserve"> дорожны</w:t>
      </w:r>
      <w:r w:rsidR="00A924D3">
        <w:t>е</w:t>
      </w:r>
      <w:r w:rsidRPr="001F0F9B">
        <w:t xml:space="preserve"> знак</w:t>
      </w:r>
      <w:r w:rsidR="00A924D3">
        <w:t>и</w:t>
      </w:r>
      <w:r w:rsidRPr="001F0F9B">
        <w:t>, разметки и препятстви</w:t>
      </w:r>
      <w:r w:rsidR="00A924D3">
        <w:t>я</w:t>
      </w:r>
      <w:r w:rsidR="00A924D3" w:rsidRPr="00A924D3">
        <w:t xml:space="preserve">; </w:t>
      </w:r>
      <w:r w:rsidR="00A924D3">
        <w:t>выполняют а</w:t>
      </w:r>
      <w:r w:rsidRPr="001F0F9B">
        <w:t>нализ изображений с камер для оценки дорожной обстановки.</w:t>
      </w:r>
    </w:p>
    <w:p w14:paraId="5D523375" w14:textId="55FB25BE" w:rsidR="001F0F9B" w:rsidRDefault="001F0F9B" w:rsidP="00E26720">
      <w:pPr>
        <w:pStyle w:val="a1"/>
        <w:numPr>
          <w:ilvl w:val="0"/>
          <w:numId w:val="31"/>
        </w:numPr>
      </w:pPr>
      <w:r w:rsidRPr="001F0F9B">
        <w:t>Рекуррентные сети (RNN/LSTM)</w:t>
      </w:r>
      <w:r w:rsidR="00A924D3">
        <w:t xml:space="preserve"> удобны в п</w:t>
      </w:r>
      <w:r>
        <w:t>рогнозировани</w:t>
      </w:r>
      <w:r w:rsidR="00A924D3">
        <w:t>и</w:t>
      </w:r>
      <w:r>
        <w:t xml:space="preserve"> пробок и аварий на основе исторических данны</w:t>
      </w:r>
      <w:r w:rsidR="00A924D3">
        <w:t>х, а также в а</w:t>
      </w:r>
      <w:r>
        <w:t>даптаци</w:t>
      </w:r>
      <w:r w:rsidR="00A924D3">
        <w:t>и</w:t>
      </w:r>
      <w:r>
        <w:t xml:space="preserve"> маршрутов в реальном времени.</w:t>
      </w:r>
    </w:p>
    <w:p w14:paraId="4F37A254" w14:textId="4BF60262" w:rsidR="001F0F9B" w:rsidRDefault="001F0F9B" w:rsidP="00E26720">
      <w:pPr>
        <w:pStyle w:val="a1"/>
        <w:numPr>
          <w:ilvl w:val="0"/>
          <w:numId w:val="29"/>
        </w:numPr>
      </w:pPr>
      <w:r>
        <w:t>Персонализация маршрутов</w:t>
      </w:r>
    </w:p>
    <w:p w14:paraId="37C63CD9" w14:textId="05738908" w:rsidR="001F0F9B" w:rsidRDefault="001F2DAF" w:rsidP="001F2DAF">
      <w:pPr>
        <w:pStyle w:val="a1"/>
        <w:numPr>
          <w:ilvl w:val="0"/>
          <w:numId w:val="0"/>
        </w:numPr>
        <w:ind w:left="1287"/>
      </w:pPr>
      <w:r>
        <w:t>Персонализация маршрутов помогает вести у</w:t>
      </w:r>
      <w:r w:rsidR="001F0F9B">
        <w:t>чет предпочтений пользователя (например, избегание платных дорог).</w:t>
      </w:r>
      <w:r>
        <w:t xml:space="preserve"> Ещё одно преимущество состоит в том, что это положительно влияет на а</w:t>
      </w:r>
      <w:r w:rsidR="001F0F9B">
        <w:t>нализ поведения водителя для предложения оптимальных маршрутов.</w:t>
      </w:r>
    </w:p>
    <w:p w14:paraId="28DC1866" w14:textId="0CE0E722" w:rsidR="001F0F9B" w:rsidRDefault="001F0F9B" w:rsidP="00E26720">
      <w:pPr>
        <w:pStyle w:val="a1"/>
        <w:numPr>
          <w:ilvl w:val="0"/>
          <w:numId w:val="29"/>
        </w:numPr>
      </w:pPr>
      <w:r w:rsidRPr="001F0F9B">
        <w:t>Примеры внедрения</w:t>
      </w:r>
    </w:p>
    <w:p w14:paraId="05FAF171" w14:textId="036CB8A1" w:rsidR="001F0F9B" w:rsidRDefault="001F0F9B" w:rsidP="00E26720">
      <w:pPr>
        <w:pStyle w:val="a1"/>
        <w:numPr>
          <w:ilvl w:val="0"/>
          <w:numId w:val="32"/>
        </w:numPr>
      </w:pPr>
      <w:r>
        <w:t>Яндекс Навигатор</w:t>
      </w:r>
      <w:r w:rsidR="00D81FCF">
        <w:t>: использует</w:t>
      </w:r>
      <w:r>
        <w:t xml:space="preserve"> нейросети для прогнозирования пробок.</w:t>
      </w:r>
    </w:p>
    <w:p w14:paraId="441A845F" w14:textId="0C25523B" w:rsidR="00E9162E" w:rsidRDefault="001F0F9B" w:rsidP="00E26720">
      <w:pPr>
        <w:pStyle w:val="a1"/>
        <w:numPr>
          <w:ilvl w:val="0"/>
          <w:numId w:val="32"/>
        </w:numPr>
      </w:pPr>
      <w:r>
        <w:t xml:space="preserve">Google Maps: </w:t>
      </w:r>
      <w:r w:rsidR="00D81FCF">
        <w:t>п</w:t>
      </w:r>
      <w:r>
        <w:t>рименяет ИИ для анализа трафика и рекомендаций</w:t>
      </w:r>
      <w:r w:rsidR="00E15002">
        <w:t>.</w:t>
      </w:r>
    </w:p>
    <w:p w14:paraId="0ED051D7" w14:textId="7775BFAE" w:rsidR="00E15002" w:rsidRDefault="00E15002" w:rsidP="00E15002">
      <w:pPr>
        <w:rPr>
          <w:b/>
          <w:bCs/>
        </w:rPr>
      </w:pPr>
      <w:r w:rsidRPr="00E15002">
        <w:rPr>
          <w:b/>
          <w:bCs/>
        </w:rPr>
        <w:t>Перспективы развития</w:t>
      </w:r>
    </w:p>
    <w:p w14:paraId="2FF0C6AA" w14:textId="77777777" w:rsidR="00420FC8" w:rsidRDefault="00E15002" w:rsidP="00E26720">
      <w:pPr>
        <w:pStyle w:val="a1"/>
        <w:numPr>
          <w:ilvl w:val="0"/>
          <w:numId w:val="33"/>
        </w:numPr>
      </w:pPr>
      <w:r w:rsidRPr="00E15002">
        <w:t>Улучшение точности</w:t>
      </w:r>
    </w:p>
    <w:p w14:paraId="70CB4606" w14:textId="37185C41" w:rsidR="00E15002" w:rsidRDefault="00420FC8" w:rsidP="00420FC8">
      <w:pPr>
        <w:pStyle w:val="a1"/>
        <w:numPr>
          <w:ilvl w:val="0"/>
          <w:numId w:val="0"/>
        </w:numPr>
        <w:ind w:left="927"/>
      </w:pPr>
      <w:r>
        <w:t>Улучшение точности заключается в потенциальной и</w:t>
      </w:r>
      <w:r w:rsidR="00E15002">
        <w:t>нтеграция данных с IoT-устройств (датчики дорожного покрытия, умные светофоры)</w:t>
      </w:r>
      <w:r>
        <w:t>, и</w:t>
      </w:r>
      <w:r w:rsidR="00E15002">
        <w:t>спользовани</w:t>
      </w:r>
      <w:r>
        <w:t>и</w:t>
      </w:r>
      <w:r w:rsidR="00E15002">
        <w:t xml:space="preserve"> квантовых сенсоров для повышения точности позиционирования.</w:t>
      </w:r>
    </w:p>
    <w:p w14:paraId="119F0FDF" w14:textId="77777777" w:rsidR="00420FC8" w:rsidRDefault="00E15002" w:rsidP="00E26720">
      <w:pPr>
        <w:pStyle w:val="a1"/>
        <w:numPr>
          <w:ilvl w:val="0"/>
          <w:numId w:val="33"/>
        </w:numPr>
      </w:pPr>
      <w:r w:rsidRPr="00E15002">
        <w:t>Расширение функциональности</w:t>
      </w:r>
    </w:p>
    <w:p w14:paraId="2DA1FC37" w14:textId="02D01BC8" w:rsidR="00E15002" w:rsidRDefault="00420FC8" w:rsidP="00420FC8">
      <w:pPr>
        <w:pStyle w:val="a1"/>
        <w:numPr>
          <w:ilvl w:val="0"/>
          <w:numId w:val="0"/>
        </w:numPr>
        <w:ind w:left="927"/>
      </w:pPr>
      <w:r>
        <w:t>С развитием технологий, в ближайшем будущем можно будет наблюдать появление аппаратов для навигации</w:t>
      </w:r>
      <w:r w:rsidR="00E15002">
        <w:t xml:space="preserve"> в экстремальных условиях (подземные тоннели, зоны с отсутствием GPS)</w:t>
      </w:r>
      <w:r>
        <w:t>, дополнением к этому может послужить р</w:t>
      </w:r>
      <w:r w:rsidR="00E15002">
        <w:t>азвитие голосовых интерфейсов с эмоциональным интеллектом для удобства пользователей.</w:t>
      </w:r>
    </w:p>
    <w:p w14:paraId="6A210D14" w14:textId="1DE02C1B" w:rsidR="00E15002" w:rsidRDefault="00E15002" w:rsidP="00E26720">
      <w:pPr>
        <w:pStyle w:val="a1"/>
        <w:numPr>
          <w:ilvl w:val="0"/>
          <w:numId w:val="33"/>
        </w:numPr>
      </w:pPr>
      <w:r w:rsidRPr="00E15002">
        <w:t>Комбинированные технологии</w:t>
      </w:r>
    </w:p>
    <w:p w14:paraId="4C3D6CD0" w14:textId="77777777" w:rsidR="00E15002" w:rsidRDefault="00E15002" w:rsidP="00E26720">
      <w:pPr>
        <w:pStyle w:val="a1"/>
        <w:numPr>
          <w:ilvl w:val="0"/>
          <w:numId w:val="34"/>
        </w:numPr>
      </w:pPr>
      <w:r>
        <w:lastRenderedPageBreak/>
        <w:t>SLAM + ИИ: Ускорение обработки данных и улучшение картографирования.</w:t>
      </w:r>
    </w:p>
    <w:p w14:paraId="03E17B69" w14:textId="77777777" w:rsidR="00E15002" w:rsidRDefault="00E15002" w:rsidP="00E26720">
      <w:pPr>
        <w:pStyle w:val="a1"/>
        <w:numPr>
          <w:ilvl w:val="0"/>
          <w:numId w:val="34"/>
        </w:numPr>
      </w:pPr>
      <w:r>
        <w:t>Edge AI: Размещение легковесных моделей ИИ на бортовых устройствах для работы без облака.</w:t>
      </w:r>
    </w:p>
    <w:p w14:paraId="375AA9DD" w14:textId="77777777" w:rsidR="005A7894" w:rsidRDefault="00E15002" w:rsidP="005A7894">
      <w:pPr>
        <w:rPr>
          <w:b/>
          <w:bCs/>
        </w:rPr>
      </w:pPr>
      <w:r w:rsidRPr="00E15002">
        <w:rPr>
          <w:b/>
          <w:bCs/>
        </w:rPr>
        <w:t>Ограничения и проблемы</w:t>
      </w:r>
    </w:p>
    <w:p w14:paraId="20FEF7AE" w14:textId="3819177A" w:rsidR="00E15002" w:rsidRPr="005A7894" w:rsidRDefault="00E15002" w:rsidP="005A7894">
      <w:pPr>
        <w:rPr>
          <w:b/>
          <w:bCs/>
        </w:rPr>
      </w:pPr>
      <w:r>
        <w:t>Высокие требования к вычислительным ресурсам для обработки данных в реальном времени.</w:t>
      </w:r>
      <w:r w:rsidR="00826600" w:rsidRPr="00826600">
        <w:rPr>
          <w:b/>
          <w:bCs/>
        </w:rPr>
        <w:t xml:space="preserve"> </w:t>
      </w:r>
      <w:r>
        <w:t>Необходимость больших объемов обучающих данных для нейросетевых моделей.</w:t>
      </w:r>
      <w:r w:rsidR="00826600" w:rsidRPr="00826600">
        <w:rPr>
          <w:b/>
          <w:bCs/>
        </w:rPr>
        <w:t xml:space="preserve"> </w:t>
      </w:r>
      <w:r>
        <w:t>Риски кибератак на навигационные системы.</w:t>
      </w:r>
      <w:r w:rsidR="00826600" w:rsidRPr="00826600">
        <w:rPr>
          <w:b/>
          <w:bCs/>
        </w:rPr>
        <w:t xml:space="preserve"> </w:t>
      </w:r>
      <w:r>
        <w:t>Обработка персональных данных пользователей.</w:t>
      </w:r>
      <w:r w:rsidR="00826600" w:rsidRPr="00826600">
        <w:rPr>
          <w:b/>
          <w:bCs/>
        </w:rPr>
        <w:t xml:space="preserve"> </w:t>
      </w:r>
      <w:r>
        <w:t>Затраты на внедрение и поддержку ИИ-решений.</w:t>
      </w:r>
    </w:p>
    <w:p w14:paraId="60F598CA" w14:textId="3E626978" w:rsidR="0097790B" w:rsidRDefault="0097790B" w:rsidP="0097790B">
      <w:pPr>
        <w:rPr>
          <w:b/>
          <w:bCs/>
        </w:rPr>
      </w:pPr>
      <w:r w:rsidRPr="0097790B">
        <w:rPr>
          <w:b/>
          <w:bCs/>
        </w:rPr>
        <w:t>Заключение</w:t>
      </w:r>
    </w:p>
    <w:p w14:paraId="6074F4D0" w14:textId="09337AED" w:rsidR="0097790B" w:rsidRDefault="0097790B" w:rsidP="0097790B">
      <w:r w:rsidRPr="0097790B">
        <w:t>Интеграция ИИ-технологий, таких как SLAM и нейросетевые методы, открывает новые возможности для навигационных систем. Несмотря на существующие ограничения, дальнейшее развитие этих технологий позволит создавать более точные, адаптивные и удобные решения для пользователей.</w:t>
      </w:r>
    </w:p>
    <w:p w14:paraId="63002D13" w14:textId="16D9DCBB" w:rsidR="00031B46" w:rsidRDefault="00031B46" w:rsidP="00031B46">
      <w:pPr>
        <w:pStyle w:val="2"/>
      </w:pPr>
      <w:bookmarkStart w:id="12" w:name="_Toc198241072"/>
      <w:r w:rsidRPr="00031B46">
        <w:t>Алгоритмы построения маршрутов</w:t>
      </w:r>
      <w:bookmarkEnd w:id="12"/>
    </w:p>
    <w:p w14:paraId="16FF80E2" w14:textId="0A700EF4" w:rsidR="00031B46" w:rsidRDefault="00C769FC" w:rsidP="00A36C8F">
      <w:pPr>
        <w:pStyle w:val="3"/>
      </w:pPr>
      <w:bookmarkStart w:id="13" w:name="_Toc198241073"/>
      <w:r>
        <w:t>Классический алгоритм Дейкстры</w:t>
      </w:r>
      <w:bookmarkEnd w:id="13"/>
    </w:p>
    <w:p w14:paraId="0D95E94B" w14:textId="5D157825" w:rsidR="00C769FC" w:rsidRDefault="00C769FC" w:rsidP="00E66E30">
      <w:pPr>
        <w:ind w:firstLine="720"/>
      </w:pPr>
      <w:r w:rsidRPr="00C769FC">
        <w:t>Алгоритм Дейкстры, разработанный Эдсгером Дейкстрой в 1959 году, является одним из фундаментальных алгоритмов поиска кратчайшего пути в графе.</w:t>
      </w:r>
    </w:p>
    <w:p w14:paraId="1BAF15A2" w14:textId="3E729456" w:rsidR="00C769FC" w:rsidRPr="009057F2" w:rsidRDefault="00C769FC" w:rsidP="00677804">
      <w:pPr>
        <w:ind w:firstLine="0"/>
        <w:rPr>
          <w:b/>
          <w:bCs/>
          <w:lang w:val="ru-BY"/>
        </w:rPr>
      </w:pPr>
      <w:r w:rsidRPr="009057F2">
        <w:rPr>
          <w:b/>
          <w:bCs/>
          <w:lang w:val="ru-BY"/>
        </w:rPr>
        <w:t>Основные принципы работы классического алгоритма:</w:t>
      </w:r>
    </w:p>
    <w:p w14:paraId="4CB16CED" w14:textId="113ED9EA" w:rsidR="00C769FC" w:rsidRDefault="00B63043" w:rsidP="00E26720">
      <w:pPr>
        <w:pStyle w:val="a1"/>
        <w:numPr>
          <w:ilvl w:val="0"/>
          <w:numId w:val="35"/>
        </w:numPr>
        <w:rPr>
          <w:lang w:val="ru-BY"/>
        </w:rPr>
      </w:pPr>
      <w:r w:rsidRPr="00B63043">
        <w:rPr>
          <w:lang w:val="ru-BY"/>
        </w:rPr>
        <w:t>Инициализация:</w:t>
      </w:r>
    </w:p>
    <w:p w14:paraId="77A29AF3" w14:textId="77777777" w:rsidR="00B63043" w:rsidRPr="00B63043" w:rsidRDefault="00B63043" w:rsidP="00E26720">
      <w:pPr>
        <w:pStyle w:val="a1"/>
        <w:numPr>
          <w:ilvl w:val="0"/>
          <w:numId w:val="36"/>
        </w:numPr>
        <w:rPr>
          <w:lang w:val="ru-BY"/>
        </w:rPr>
      </w:pPr>
      <w:r w:rsidRPr="00B63043">
        <w:rPr>
          <w:lang w:val="ru-BY"/>
        </w:rPr>
        <w:t>Всем вершинам, кроме начальной, присваивается расстояние "бесконечность"</w:t>
      </w:r>
    </w:p>
    <w:p w14:paraId="341F5C1B" w14:textId="77777777" w:rsidR="00B63043" w:rsidRPr="00B63043" w:rsidRDefault="00B63043" w:rsidP="00E26720">
      <w:pPr>
        <w:pStyle w:val="a1"/>
        <w:numPr>
          <w:ilvl w:val="0"/>
          <w:numId w:val="36"/>
        </w:numPr>
        <w:rPr>
          <w:lang w:val="ru-BY"/>
        </w:rPr>
      </w:pPr>
      <w:r w:rsidRPr="00B63043">
        <w:rPr>
          <w:lang w:val="ru-BY"/>
        </w:rPr>
        <w:lastRenderedPageBreak/>
        <w:t>Начальной вершине присваивается расстояние 0</w:t>
      </w:r>
    </w:p>
    <w:p w14:paraId="333AA4CD" w14:textId="3619D2BA" w:rsidR="00B63043" w:rsidRPr="00B63043" w:rsidRDefault="00B63043" w:rsidP="00E26720">
      <w:pPr>
        <w:pStyle w:val="a1"/>
        <w:numPr>
          <w:ilvl w:val="0"/>
          <w:numId w:val="36"/>
        </w:numPr>
        <w:rPr>
          <w:lang w:val="ru-BY"/>
        </w:rPr>
      </w:pPr>
      <w:r w:rsidRPr="00B63043">
        <w:rPr>
          <w:lang w:val="ru-BY"/>
        </w:rPr>
        <w:t>Все вершины помечаются как непосещенны</w:t>
      </w:r>
      <w:r>
        <w:t>е</w:t>
      </w:r>
    </w:p>
    <w:p w14:paraId="17B5EE82" w14:textId="4D9BD27A" w:rsidR="00B63043" w:rsidRPr="00B63043" w:rsidRDefault="00B63043" w:rsidP="00E26720">
      <w:pPr>
        <w:pStyle w:val="a1"/>
        <w:numPr>
          <w:ilvl w:val="0"/>
          <w:numId w:val="35"/>
        </w:numPr>
        <w:rPr>
          <w:lang w:val="ru-BY"/>
        </w:rPr>
      </w:pPr>
      <w:r>
        <w:t>Итеративный процесс</w:t>
      </w:r>
      <w:r w:rsidR="001F2F94">
        <w:rPr>
          <w:lang w:val="en-US"/>
        </w:rPr>
        <w:t>:</w:t>
      </w:r>
    </w:p>
    <w:p w14:paraId="6475BA35" w14:textId="77777777" w:rsidR="00B63043" w:rsidRPr="00B63043" w:rsidRDefault="00B63043" w:rsidP="00E26720">
      <w:pPr>
        <w:pStyle w:val="a1"/>
        <w:numPr>
          <w:ilvl w:val="0"/>
          <w:numId w:val="37"/>
        </w:numPr>
        <w:rPr>
          <w:lang w:val="ru-BY"/>
        </w:rPr>
      </w:pPr>
      <w:r w:rsidRPr="00B63043">
        <w:rPr>
          <w:lang w:val="ru-BY"/>
        </w:rPr>
        <w:t>Выбор непосещенной вершины с минимальным расстоянием</w:t>
      </w:r>
    </w:p>
    <w:p w14:paraId="137560C4" w14:textId="77777777" w:rsidR="00B63043" w:rsidRPr="00B63043" w:rsidRDefault="00B63043" w:rsidP="00E26720">
      <w:pPr>
        <w:pStyle w:val="a1"/>
        <w:numPr>
          <w:ilvl w:val="0"/>
          <w:numId w:val="37"/>
        </w:numPr>
        <w:rPr>
          <w:lang w:val="ru-BY"/>
        </w:rPr>
      </w:pPr>
      <w:r w:rsidRPr="00B63043">
        <w:rPr>
          <w:lang w:val="ru-BY"/>
        </w:rPr>
        <w:t>Обновление расстояний до соседних вершин</w:t>
      </w:r>
    </w:p>
    <w:p w14:paraId="16FF5C4E" w14:textId="0DFAA2DF" w:rsidR="00B63043" w:rsidRDefault="00B63043" w:rsidP="00E26720">
      <w:pPr>
        <w:pStyle w:val="a1"/>
        <w:numPr>
          <w:ilvl w:val="0"/>
          <w:numId w:val="37"/>
        </w:numPr>
        <w:rPr>
          <w:lang w:val="ru-BY"/>
        </w:rPr>
      </w:pPr>
      <w:r w:rsidRPr="00B63043">
        <w:rPr>
          <w:lang w:val="ru-BY"/>
        </w:rPr>
        <w:t>Пометка текущей вершины как посещенной</w:t>
      </w:r>
    </w:p>
    <w:p w14:paraId="6347024D" w14:textId="33797CB6" w:rsidR="001F2F94" w:rsidRPr="009057F2" w:rsidRDefault="001F2F94" w:rsidP="00E26720">
      <w:pPr>
        <w:pStyle w:val="a1"/>
        <w:numPr>
          <w:ilvl w:val="0"/>
          <w:numId w:val="35"/>
        </w:numPr>
        <w:rPr>
          <w:lang w:val="ru-BY"/>
        </w:rPr>
      </w:pPr>
      <w:r w:rsidRPr="001F2F94">
        <w:rPr>
          <w:lang w:val="ru-BY"/>
        </w:rPr>
        <w:t>Временная сложность</w:t>
      </w:r>
      <w:r w:rsidRPr="001F2F94">
        <w:t>: O(V²), где V - количество вершин в графе</w:t>
      </w:r>
    </w:p>
    <w:p w14:paraId="56B22B48" w14:textId="4AEA7398" w:rsidR="009057F2" w:rsidRDefault="009057F2" w:rsidP="00A36C8F">
      <w:pPr>
        <w:pStyle w:val="3"/>
      </w:pPr>
      <w:bookmarkStart w:id="14" w:name="_Toc198241074"/>
      <w:r w:rsidRPr="009057F2">
        <w:rPr>
          <w:lang w:val="ru-BY"/>
        </w:rPr>
        <w:t>Модифицированный алгоритм Дейкстры с приоритетной очередью</w:t>
      </w:r>
      <w:bookmarkEnd w:id="14"/>
    </w:p>
    <w:p w14:paraId="280A8157" w14:textId="77777777" w:rsidR="004760B4" w:rsidRDefault="009057F2" w:rsidP="0039218B">
      <w:pPr>
        <w:rPr>
          <w:b/>
          <w:bCs/>
        </w:rPr>
      </w:pPr>
      <w:r w:rsidRPr="009057F2">
        <w:rPr>
          <w:b/>
          <w:bCs/>
        </w:rPr>
        <w:t>Описание модификации</w:t>
      </w:r>
    </w:p>
    <w:p w14:paraId="121ACB8F" w14:textId="6C0F750E" w:rsidR="009057F2" w:rsidRPr="004760B4" w:rsidRDefault="009057F2" w:rsidP="0039218B">
      <w:pPr>
        <w:rPr>
          <w:b/>
          <w:bCs/>
        </w:rPr>
      </w:pPr>
      <w:r w:rsidRPr="009057F2">
        <w:t>Основное улучшение классического алгоритма заключается в использовании</w:t>
      </w:r>
      <w:r w:rsidR="004760B4" w:rsidRPr="004760B4">
        <w:t xml:space="preserve"> </w:t>
      </w:r>
      <w:r w:rsidRPr="009057F2">
        <w:t>приоритетной очереди для хранения и выбора вершин с минимальным расстоянием. Это позволяет значительно оптимизировать процесс поиска минимального пути.</w:t>
      </w:r>
    </w:p>
    <w:p w14:paraId="267951F7" w14:textId="31B643AF" w:rsidR="009057F2" w:rsidRPr="000149ED" w:rsidRDefault="009057F2" w:rsidP="00677804">
      <w:pPr>
        <w:rPr>
          <w:b/>
          <w:bCs/>
        </w:rPr>
      </w:pPr>
      <w:r>
        <w:rPr>
          <w:b/>
          <w:bCs/>
        </w:rPr>
        <w:t>Математическое обоснование</w:t>
      </w:r>
    </w:p>
    <w:p w14:paraId="530A31EE" w14:textId="6D362F98" w:rsidR="009057F2" w:rsidRDefault="00677804" w:rsidP="009057F2">
      <w:pPr>
        <w:ind w:firstLine="0"/>
      </w:pPr>
      <w:r>
        <w:tab/>
      </w:r>
      <w:r w:rsidR="009057F2" w:rsidRPr="009057F2">
        <w:t>Пусть G = (V, E) - взвешенный граф, где:</w:t>
      </w:r>
    </w:p>
    <w:p w14:paraId="5CEA8092" w14:textId="77777777" w:rsidR="00677804" w:rsidRDefault="00677804" w:rsidP="00E26720">
      <w:pPr>
        <w:pStyle w:val="a1"/>
        <w:numPr>
          <w:ilvl w:val="0"/>
          <w:numId w:val="87"/>
        </w:numPr>
      </w:pPr>
      <w:r>
        <w:t>V - множество вершин (узлов дорожной сети)</w:t>
      </w:r>
    </w:p>
    <w:p w14:paraId="2B534AFD" w14:textId="77777777" w:rsidR="00677804" w:rsidRDefault="00677804" w:rsidP="00E26720">
      <w:pPr>
        <w:pStyle w:val="a1"/>
        <w:numPr>
          <w:ilvl w:val="0"/>
          <w:numId w:val="87"/>
        </w:numPr>
      </w:pPr>
      <w:r>
        <w:t>E - множество рёбер (дорожных сегментов)</w:t>
      </w:r>
    </w:p>
    <w:p w14:paraId="35709F9B" w14:textId="77777777" w:rsidR="00677804" w:rsidRDefault="00677804" w:rsidP="00E26720">
      <w:pPr>
        <w:pStyle w:val="a1"/>
        <w:numPr>
          <w:ilvl w:val="0"/>
          <w:numId w:val="87"/>
        </w:numPr>
      </w:pPr>
      <w:r>
        <w:t>w: E → R⁺ - весовая функция, определяющая вес каждого ребра</w:t>
      </w:r>
    </w:p>
    <w:p w14:paraId="3CA7D307" w14:textId="77777777" w:rsidR="00677804" w:rsidRDefault="00677804" w:rsidP="00E26720">
      <w:pPr>
        <w:pStyle w:val="a1"/>
        <w:numPr>
          <w:ilvl w:val="0"/>
          <w:numId w:val="87"/>
        </w:numPr>
      </w:pPr>
      <w:r>
        <w:t xml:space="preserve">s </w:t>
      </w:r>
      <w:r>
        <w:rPr>
          <w:rFonts w:ascii="Cambria Math" w:hAnsi="Cambria Math" w:cs="Cambria Math"/>
        </w:rPr>
        <w:t>∈</w:t>
      </w:r>
      <w:r>
        <w:t xml:space="preserve"> V - </w:t>
      </w:r>
      <w:r>
        <w:rPr>
          <w:rFonts w:ascii="Times New Roman" w:hAnsi="Times New Roman"/>
        </w:rPr>
        <w:t>начальная</w:t>
      </w:r>
      <w:r>
        <w:t xml:space="preserve"> </w:t>
      </w:r>
      <w:r>
        <w:rPr>
          <w:rFonts w:ascii="Times New Roman" w:hAnsi="Times New Roman"/>
        </w:rPr>
        <w:t>вершина</w:t>
      </w:r>
    </w:p>
    <w:p w14:paraId="52CCCDFB" w14:textId="2B07B6F5" w:rsidR="00677804" w:rsidRDefault="00677804" w:rsidP="00E26720">
      <w:pPr>
        <w:pStyle w:val="a1"/>
        <w:numPr>
          <w:ilvl w:val="0"/>
          <w:numId w:val="87"/>
        </w:numPr>
      </w:pPr>
      <w:r>
        <w:t xml:space="preserve">t </w:t>
      </w:r>
      <w:r>
        <w:rPr>
          <w:rFonts w:ascii="Cambria Math" w:hAnsi="Cambria Math" w:cs="Cambria Math"/>
        </w:rPr>
        <w:t>∈</w:t>
      </w:r>
      <w:r>
        <w:t xml:space="preserve"> V - </w:t>
      </w:r>
      <w:r>
        <w:rPr>
          <w:rFonts w:ascii="Times New Roman" w:hAnsi="Times New Roman"/>
        </w:rPr>
        <w:t>конечная</w:t>
      </w:r>
      <w:r>
        <w:t xml:space="preserve"> </w:t>
      </w:r>
      <w:r>
        <w:rPr>
          <w:rFonts w:ascii="Times New Roman" w:hAnsi="Times New Roman"/>
        </w:rPr>
        <w:t>ве</w:t>
      </w:r>
      <w:r>
        <w:t>ршина</w:t>
      </w:r>
    </w:p>
    <w:p w14:paraId="5C720A13" w14:textId="77777777" w:rsidR="00677804" w:rsidRDefault="00677804" w:rsidP="00292ECF">
      <w:pPr>
        <w:ind w:firstLine="0"/>
      </w:pPr>
      <w:r>
        <w:tab/>
      </w:r>
      <w:r w:rsidR="00A96BA0" w:rsidRPr="00A96BA0">
        <w:t xml:space="preserve">Для каждой вершины v </w:t>
      </w:r>
      <w:r w:rsidR="00A96BA0" w:rsidRPr="00A96BA0">
        <w:rPr>
          <w:rFonts w:ascii="Cambria Math" w:hAnsi="Cambria Math" w:cs="Cambria Math"/>
        </w:rPr>
        <w:t>∈</w:t>
      </w:r>
      <w:r w:rsidR="00A96BA0" w:rsidRPr="00A96BA0">
        <w:t xml:space="preserve"> V </w:t>
      </w:r>
      <w:r w:rsidR="00A96BA0" w:rsidRPr="00A96BA0">
        <w:rPr>
          <w:rFonts w:ascii="Times New Roman" w:hAnsi="Times New Roman"/>
        </w:rPr>
        <w:t>поддерживаются</w:t>
      </w:r>
      <w:r w:rsidR="00A96BA0" w:rsidRPr="00A96BA0">
        <w:t xml:space="preserve"> </w:t>
      </w:r>
      <w:r w:rsidR="00A96BA0" w:rsidRPr="00A96BA0">
        <w:rPr>
          <w:rFonts w:ascii="Times New Roman" w:hAnsi="Times New Roman"/>
        </w:rPr>
        <w:t>значения</w:t>
      </w:r>
      <w:r w:rsidR="00A96BA0" w:rsidRPr="00A96BA0">
        <w:t>:</w:t>
      </w:r>
    </w:p>
    <w:p w14:paraId="7462E186" w14:textId="77777777" w:rsidR="00677804" w:rsidRDefault="00677804" w:rsidP="00E26720">
      <w:pPr>
        <w:pStyle w:val="a1"/>
        <w:numPr>
          <w:ilvl w:val="0"/>
          <w:numId w:val="88"/>
        </w:numPr>
      </w:pPr>
      <w:r>
        <w:t>d[v] - оценка кратчайшего расстояния от s до v</w:t>
      </w:r>
    </w:p>
    <w:p w14:paraId="01D8A754" w14:textId="39DEA3B2" w:rsidR="00677804" w:rsidRDefault="00677804" w:rsidP="00E26720">
      <w:pPr>
        <w:pStyle w:val="a1"/>
        <w:numPr>
          <w:ilvl w:val="0"/>
          <w:numId w:val="88"/>
        </w:numPr>
      </w:pPr>
      <w:r>
        <w:t>π[v] - предшественник вершины v в кратчайшем пут</w:t>
      </w:r>
      <w:r>
        <w:t>и</w:t>
      </w:r>
    </w:p>
    <w:p w14:paraId="67D119B8" w14:textId="2D3AC3CC" w:rsidR="00292ECF" w:rsidRDefault="00677804" w:rsidP="00292ECF">
      <w:pPr>
        <w:ind w:firstLine="0"/>
      </w:pPr>
      <w:r>
        <w:tab/>
      </w:r>
      <w:r w:rsidR="00292ECF">
        <w:t xml:space="preserve">Основное свойство кратчайших путей (принцип оптимальности Беллмана): если путь p = </w:t>
      </w:r>
      <w:r w:rsidR="00292ECF">
        <w:rPr>
          <w:rFonts w:ascii="Cambria Math" w:hAnsi="Cambria Math" w:cs="Cambria Math"/>
        </w:rPr>
        <w:t>⟨</w:t>
      </w:r>
      <w:r w:rsidR="00292ECF">
        <w:t>v₀, v₁, ..., vₖ</w:t>
      </w:r>
      <w:r w:rsidR="00292ECF">
        <w:rPr>
          <w:rFonts w:ascii="Cambria Math" w:hAnsi="Cambria Math" w:cs="Cambria Math"/>
        </w:rPr>
        <w:t>⟩</w:t>
      </w:r>
      <w:r w:rsidR="00292ECF">
        <w:t xml:space="preserve"> является кратчайшим путем от v₀ до vₖ, то для любого i </w:t>
      </w:r>
      <w:r w:rsidR="00292ECF">
        <w:lastRenderedPageBreak/>
        <w:t xml:space="preserve">и j, где 0 ≤ i ≤ j ≤ k, подпуть pᵢⱼ = </w:t>
      </w:r>
      <w:r w:rsidR="00292ECF">
        <w:rPr>
          <w:rFonts w:ascii="Cambria Math" w:hAnsi="Cambria Math" w:cs="Cambria Math"/>
        </w:rPr>
        <w:t>⟨</w:t>
      </w:r>
      <w:r w:rsidR="00292ECF">
        <w:t>vᵢ, vᵢ₊₁, ..., vⱼ</w:t>
      </w:r>
      <w:r w:rsidR="00292ECF">
        <w:rPr>
          <w:rFonts w:ascii="Cambria Math" w:hAnsi="Cambria Math" w:cs="Cambria Math"/>
        </w:rPr>
        <w:t>⟩</w:t>
      </w:r>
      <w:r w:rsidR="00292ECF">
        <w:t xml:space="preserve"> является кратчайшим путем от vᵢ до vⱼ.</w:t>
      </w:r>
    </w:p>
    <w:p w14:paraId="138AC544" w14:textId="5CDDE168" w:rsidR="00292ECF" w:rsidRDefault="005D3CBA" w:rsidP="00292ECF">
      <w:pPr>
        <w:ind w:firstLine="0"/>
        <w:rPr>
          <w:b/>
          <w:bCs/>
        </w:rPr>
      </w:pPr>
      <w:r>
        <w:rPr>
          <w:b/>
          <w:bCs/>
        </w:rPr>
        <w:tab/>
      </w:r>
      <w:r w:rsidR="00292ECF" w:rsidRPr="00292ECF">
        <w:rPr>
          <w:b/>
          <w:bCs/>
        </w:rPr>
        <w:t>Реализация с приоритетной очередью</w:t>
      </w:r>
    </w:p>
    <w:p w14:paraId="6DD0F0BA" w14:textId="7DCC4A81" w:rsidR="00292ECF" w:rsidRDefault="00292ECF" w:rsidP="00E66E30">
      <w:r w:rsidRPr="00292ECF">
        <w:t>В проекте приоритетная очередь реализована с помощью бинарной кучи (binary heap), которая обеспечивает следующие операции:</w:t>
      </w:r>
    </w:p>
    <w:p w14:paraId="215329BB" w14:textId="1388BE42" w:rsidR="00292ECF" w:rsidRDefault="00292ECF" w:rsidP="00E26720">
      <w:pPr>
        <w:pStyle w:val="a1"/>
        <w:numPr>
          <w:ilvl w:val="0"/>
          <w:numId w:val="38"/>
        </w:numPr>
      </w:pPr>
      <w:r w:rsidRPr="00292ECF">
        <w:t>insert(Q, v) - вставка вершины v в очередь Q</w:t>
      </w:r>
    </w:p>
    <w:p w14:paraId="409B744F" w14:textId="77777777" w:rsidR="00292ECF" w:rsidRDefault="00292ECF" w:rsidP="00E26720">
      <w:pPr>
        <w:pStyle w:val="a1"/>
        <w:numPr>
          <w:ilvl w:val="0"/>
          <w:numId w:val="39"/>
        </w:numPr>
      </w:pPr>
      <w:r>
        <w:t>Временная сложность: O(log |V|)</w:t>
      </w:r>
    </w:p>
    <w:p w14:paraId="26C9D12C" w14:textId="77777777" w:rsidR="00292ECF" w:rsidRDefault="00292ECF" w:rsidP="00E26720">
      <w:pPr>
        <w:pStyle w:val="a1"/>
        <w:numPr>
          <w:ilvl w:val="0"/>
          <w:numId w:val="39"/>
        </w:numPr>
      </w:pPr>
      <w:r>
        <w:t>Пространственная сложность: O(1)</w:t>
      </w:r>
    </w:p>
    <w:p w14:paraId="7FF7AD7C" w14:textId="23EE4664" w:rsidR="00292ECF" w:rsidRDefault="00292ECF" w:rsidP="00E26720">
      <w:pPr>
        <w:pStyle w:val="a1"/>
        <w:numPr>
          <w:ilvl w:val="0"/>
          <w:numId w:val="38"/>
        </w:numPr>
      </w:pPr>
      <w:r w:rsidRPr="00292ECF">
        <w:t>extract_min(Q) - извлечение вершины с минимальным значением d[v]</w:t>
      </w:r>
    </w:p>
    <w:p w14:paraId="6C4B9DD1" w14:textId="77777777" w:rsidR="00292ECF" w:rsidRDefault="00292ECF" w:rsidP="00E26720">
      <w:pPr>
        <w:pStyle w:val="a1"/>
        <w:numPr>
          <w:ilvl w:val="0"/>
          <w:numId w:val="40"/>
        </w:numPr>
      </w:pPr>
      <w:r>
        <w:t>Временная сложность: O(log |V|)</w:t>
      </w:r>
    </w:p>
    <w:p w14:paraId="2BF2556F" w14:textId="77777777" w:rsidR="00292ECF" w:rsidRDefault="00292ECF" w:rsidP="00E26720">
      <w:pPr>
        <w:pStyle w:val="a1"/>
        <w:numPr>
          <w:ilvl w:val="0"/>
          <w:numId w:val="40"/>
        </w:numPr>
      </w:pPr>
      <w:r>
        <w:t>Пространственная сложность: O(1)</w:t>
      </w:r>
    </w:p>
    <w:p w14:paraId="070F40F3" w14:textId="3F31A31B" w:rsidR="00292ECF" w:rsidRDefault="00292ECF" w:rsidP="00E26720">
      <w:pPr>
        <w:pStyle w:val="a1"/>
        <w:numPr>
          <w:ilvl w:val="0"/>
          <w:numId w:val="38"/>
        </w:numPr>
      </w:pPr>
      <w:r w:rsidRPr="00292ECF">
        <w:t>decrease_key(Q, v, k) - уменьшение ключа вершины v до значения k</w:t>
      </w:r>
    </w:p>
    <w:p w14:paraId="6B66D04F" w14:textId="77777777" w:rsidR="00292ECF" w:rsidRDefault="00292ECF" w:rsidP="00E26720">
      <w:pPr>
        <w:pStyle w:val="a1"/>
        <w:numPr>
          <w:ilvl w:val="0"/>
          <w:numId w:val="41"/>
        </w:numPr>
      </w:pPr>
      <w:r>
        <w:t>Временная сложность: O(log |V|)</w:t>
      </w:r>
    </w:p>
    <w:p w14:paraId="6E4B178D" w14:textId="28DB623B" w:rsidR="00292ECF" w:rsidRDefault="00292ECF" w:rsidP="00E26720">
      <w:pPr>
        <w:pStyle w:val="a1"/>
        <w:numPr>
          <w:ilvl w:val="0"/>
          <w:numId w:val="41"/>
        </w:numPr>
      </w:pPr>
      <w:r>
        <w:t>Пространственная сложность: O(1)</w:t>
      </w:r>
    </w:p>
    <w:p w14:paraId="58A18E5A" w14:textId="2B116E83" w:rsidR="004472CE" w:rsidRPr="004472CE" w:rsidRDefault="002B60AA" w:rsidP="004472CE">
      <w:pPr>
        <w:ind w:firstLine="0"/>
        <w:rPr>
          <w:b/>
          <w:bCs/>
        </w:rPr>
      </w:pPr>
      <w:r>
        <w:rPr>
          <w:b/>
          <w:bCs/>
        </w:rPr>
        <w:tab/>
      </w:r>
      <w:r w:rsidR="004472CE" w:rsidRPr="004472CE">
        <w:rPr>
          <w:b/>
          <w:bCs/>
        </w:rPr>
        <w:t>Доказательство корректности</w:t>
      </w:r>
    </w:p>
    <w:p w14:paraId="48DEE51E" w14:textId="77777777" w:rsidR="004472CE" w:rsidRDefault="004472CE" w:rsidP="00E66E30">
      <w:r>
        <w:t>Докажем корректность алгоритма через следующие утверждения:</w:t>
      </w:r>
    </w:p>
    <w:p w14:paraId="2A08823F" w14:textId="708561BC" w:rsidR="004472CE" w:rsidRDefault="004472CE" w:rsidP="00E26720">
      <w:pPr>
        <w:pStyle w:val="a1"/>
        <w:numPr>
          <w:ilvl w:val="0"/>
          <w:numId w:val="42"/>
        </w:numPr>
      </w:pPr>
      <w:r>
        <w:t xml:space="preserve">Лемма 1: в любой момент работы алгоритма для каждой вершины v </w:t>
      </w:r>
      <w:r w:rsidRPr="004472CE">
        <w:rPr>
          <w:rFonts w:ascii="Cambria Math" w:hAnsi="Cambria Math" w:cs="Cambria Math"/>
        </w:rPr>
        <w:t>∈</w:t>
      </w:r>
      <w:r>
        <w:t xml:space="preserve"> V </w:t>
      </w:r>
      <w:r w:rsidRPr="004472CE">
        <w:rPr>
          <w:rFonts w:ascii="Times New Roman" w:hAnsi="Times New Roman"/>
        </w:rPr>
        <w:t>выполняется</w:t>
      </w:r>
      <w:r>
        <w:t xml:space="preserve"> d[v] </w:t>
      </w:r>
      <w:r w:rsidRPr="004472CE">
        <w:rPr>
          <w:rFonts w:ascii="Times New Roman" w:hAnsi="Times New Roman"/>
        </w:rPr>
        <w:t>≥</w:t>
      </w:r>
      <w:r>
        <w:t xml:space="preserve"> </w:t>
      </w:r>
      <w:r w:rsidRPr="004472CE">
        <w:rPr>
          <w:rFonts w:ascii="Times New Roman" w:hAnsi="Times New Roman"/>
        </w:rPr>
        <w:t>δ</w:t>
      </w:r>
      <w:r>
        <w:t xml:space="preserve">(s,v), </w:t>
      </w:r>
      <w:r w:rsidRPr="004472CE">
        <w:rPr>
          <w:rFonts w:ascii="Times New Roman" w:hAnsi="Times New Roman"/>
        </w:rPr>
        <w:t>где</w:t>
      </w:r>
      <w:r>
        <w:t xml:space="preserve"> </w:t>
      </w:r>
      <w:r w:rsidRPr="004472CE">
        <w:rPr>
          <w:rFonts w:ascii="Times New Roman" w:hAnsi="Times New Roman"/>
        </w:rPr>
        <w:t>δ</w:t>
      </w:r>
      <w:r>
        <w:t xml:space="preserve">(s,v) - </w:t>
      </w:r>
      <w:r w:rsidRPr="004472CE">
        <w:rPr>
          <w:rFonts w:ascii="Times New Roman" w:hAnsi="Times New Roman"/>
        </w:rPr>
        <w:t>действительное</w:t>
      </w:r>
      <w:r>
        <w:t xml:space="preserve"> </w:t>
      </w:r>
      <w:r w:rsidRPr="004472CE">
        <w:rPr>
          <w:rFonts w:ascii="Times New Roman" w:hAnsi="Times New Roman"/>
        </w:rPr>
        <w:t>кратчайшее</w:t>
      </w:r>
      <w:r>
        <w:t xml:space="preserve"> </w:t>
      </w:r>
      <w:r w:rsidRPr="004472CE">
        <w:rPr>
          <w:rFonts w:ascii="Times New Roman" w:hAnsi="Times New Roman"/>
        </w:rPr>
        <w:t>расстояние</w:t>
      </w:r>
      <w:r>
        <w:t xml:space="preserve"> от s до v.</w:t>
      </w:r>
    </w:p>
    <w:p w14:paraId="23797644" w14:textId="3CB3DE2D" w:rsidR="004472CE" w:rsidRDefault="004472CE" w:rsidP="00E26720">
      <w:pPr>
        <w:pStyle w:val="a1"/>
        <w:numPr>
          <w:ilvl w:val="0"/>
          <w:numId w:val="42"/>
        </w:numPr>
      </w:pPr>
      <w:r>
        <w:t>Лемма 2: после извлечения вершины u из приоритетной очереди выполняется d[u] = δ(s,u).</w:t>
      </w:r>
    </w:p>
    <w:p w14:paraId="03544715" w14:textId="1575618F" w:rsidR="004472CE" w:rsidRDefault="004472CE" w:rsidP="00E26720">
      <w:pPr>
        <w:pStyle w:val="a1"/>
        <w:numPr>
          <w:ilvl w:val="0"/>
          <w:numId w:val="42"/>
        </w:numPr>
      </w:pPr>
      <w:r>
        <w:t xml:space="preserve">Теорема о корректности: по завершении работы алгоритма для всех v </w:t>
      </w:r>
      <w:r w:rsidRPr="004472CE">
        <w:rPr>
          <w:rFonts w:ascii="Cambria Math" w:hAnsi="Cambria Math" w:cs="Cambria Math"/>
        </w:rPr>
        <w:t>∈</w:t>
      </w:r>
      <w:r>
        <w:t xml:space="preserve"> V </w:t>
      </w:r>
      <w:r w:rsidRPr="004472CE">
        <w:rPr>
          <w:rFonts w:ascii="Times New Roman" w:hAnsi="Times New Roman"/>
        </w:rPr>
        <w:t>выполняется</w:t>
      </w:r>
      <w:r>
        <w:t xml:space="preserve"> d[v] = </w:t>
      </w:r>
      <w:r w:rsidRPr="004472CE">
        <w:rPr>
          <w:rFonts w:ascii="Times New Roman" w:hAnsi="Times New Roman"/>
        </w:rPr>
        <w:t>δ</w:t>
      </w:r>
      <w:r>
        <w:t>(s,v).</w:t>
      </w:r>
    </w:p>
    <w:p w14:paraId="532C7700" w14:textId="56C96AFC" w:rsidR="009406A2" w:rsidRDefault="002B60AA" w:rsidP="009406A2">
      <w:pPr>
        <w:ind w:firstLine="0"/>
        <w:rPr>
          <w:b/>
          <w:bCs/>
          <w:lang w:val="ru-BY"/>
        </w:rPr>
      </w:pPr>
      <w:r>
        <w:rPr>
          <w:b/>
          <w:bCs/>
          <w:lang w:val="ru-BY"/>
        </w:rPr>
        <w:tab/>
      </w:r>
      <w:r w:rsidR="009406A2" w:rsidRPr="009406A2">
        <w:rPr>
          <w:b/>
          <w:bCs/>
          <w:lang w:val="ru-BY"/>
        </w:rPr>
        <w:t>Анализ производительности в контексте навигационных систем</w:t>
      </w:r>
    </w:p>
    <w:p w14:paraId="35FD5637" w14:textId="5046A323" w:rsidR="009406A2" w:rsidRDefault="009406A2" w:rsidP="00E66E30">
      <w:pPr>
        <w:rPr>
          <w:lang w:val="ru-BY"/>
        </w:rPr>
      </w:pPr>
      <w:r w:rsidRPr="009406A2">
        <w:rPr>
          <w:lang w:val="ru-BY"/>
        </w:rPr>
        <w:t>В</w:t>
      </w:r>
      <w:r>
        <w:t xml:space="preserve"> данном</w:t>
      </w:r>
      <w:r w:rsidRPr="009406A2">
        <w:rPr>
          <w:lang w:val="ru-BY"/>
        </w:rPr>
        <w:t xml:space="preserve"> проекте использование приоритетной очереди показало следующие преимущества:</w:t>
      </w:r>
    </w:p>
    <w:p w14:paraId="40ED4451" w14:textId="18EC7DDB" w:rsidR="009406A2" w:rsidRDefault="009406A2" w:rsidP="00E26720">
      <w:pPr>
        <w:pStyle w:val="a1"/>
        <w:numPr>
          <w:ilvl w:val="0"/>
          <w:numId w:val="43"/>
        </w:numPr>
        <w:rPr>
          <w:lang w:val="ru-BY"/>
        </w:rPr>
      </w:pPr>
      <w:r w:rsidRPr="009406A2">
        <w:rPr>
          <w:lang w:val="ru-BY"/>
        </w:rPr>
        <w:lastRenderedPageBreak/>
        <w:t>Временная эффективность:</w:t>
      </w:r>
    </w:p>
    <w:p w14:paraId="01696059" w14:textId="77777777" w:rsidR="009406A2" w:rsidRPr="009406A2" w:rsidRDefault="009406A2" w:rsidP="00E26720">
      <w:pPr>
        <w:pStyle w:val="a1"/>
        <w:numPr>
          <w:ilvl w:val="0"/>
          <w:numId w:val="44"/>
        </w:numPr>
        <w:rPr>
          <w:lang w:val="ru-BY"/>
        </w:rPr>
      </w:pPr>
      <w:r w:rsidRPr="009406A2">
        <w:rPr>
          <w:lang w:val="ru-BY"/>
        </w:rPr>
        <w:t>Уменьшение времени поиска минимальной вершины с O(V) до O(log V)</w:t>
      </w:r>
    </w:p>
    <w:p w14:paraId="43A4F561" w14:textId="3AFA7A84" w:rsidR="009406A2" w:rsidRDefault="009406A2" w:rsidP="00E26720">
      <w:pPr>
        <w:pStyle w:val="a1"/>
        <w:numPr>
          <w:ilvl w:val="0"/>
          <w:numId w:val="44"/>
        </w:numPr>
        <w:rPr>
          <w:lang w:val="ru-BY"/>
        </w:rPr>
      </w:pPr>
      <w:r w:rsidRPr="009406A2">
        <w:rPr>
          <w:lang w:val="ru-BY"/>
        </w:rPr>
        <w:t>Общее улучшение производительности с O(V²) до O((V + E) log V)</w:t>
      </w:r>
    </w:p>
    <w:p w14:paraId="363ADDEA" w14:textId="2DB4AF8D" w:rsidR="009406A2" w:rsidRDefault="009406A2" w:rsidP="00E26720">
      <w:pPr>
        <w:pStyle w:val="a1"/>
        <w:numPr>
          <w:ilvl w:val="0"/>
          <w:numId w:val="43"/>
        </w:numPr>
        <w:rPr>
          <w:lang w:val="ru-BY"/>
        </w:rPr>
      </w:pPr>
      <w:r w:rsidRPr="009406A2">
        <w:rPr>
          <w:lang w:val="ru-BY"/>
        </w:rPr>
        <w:t>Практические результаты:</w:t>
      </w:r>
    </w:p>
    <w:p w14:paraId="29E58E37" w14:textId="77777777" w:rsidR="009406A2" w:rsidRPr="009406A2" w:rsidRDefault="009406A2" w:rsidP="00E26720">
      <w:pPr>
        <w:pStyle w:val="a1"/>
        <w:numPr>
          <w:ilvl w:val="0"/>
          <w:numId w:val="45"/>
        </w:numPr>
        <w:rPr>
          <w:lang w:val="ru-BY"/>
        </w:rPr>
      </w:pPr>
      <w:r w:rsidRPr="009406A2">
        <w:rPr>
          <w:lang w:val="ru-BY"/>
        </w:rPr>
        <w:t>Для типичной городской карты (V ≈ 10⁴, E ≈ 3V):</w:t>
      </w:r>
    </w:p>
    <w:p w14:paraId="668DAF17" w14:textId="77777777" w:rsidR="009406A2" w:rsidRPr="009406A2" w:rsidRDefault="009406A2" w:rsidP="00E26720">
      <w:pPr>
        <w:pStyle w:val="a1"/>
        <w:numPr>
          <w:ilvl w:val="0"/>
          <w:numId w:val="46"/>
        </w:numPr>
        <w:rPr>
          <w:lang w:val="ru-BY"/>
        </w:rPr>
      </w:pPr>
      <w:r w:rsidRPr="009406A2">
        <w:rPr>
          <w:lang w:val="ru-BY"/>
        </w:rPr>
        <w:t>Классический алгоритм: ~100 мс</w:t>
      </w:r>
    </w:p>
    <w:p w14:paraId="1B13CF6F" w14:textId="4CD32527" w:rsidR="009406A2" w:rsidRDefault="009406A2" w:rsidP="00E26720">
      <w:pPr>
        <w:pStyle w:val="a1"/>
        <w:numPr>
          <w:ilvl w:val="0"/>
          <w:numId w:val="46"/>
        </w:numPr>
        <w:rPr>
          <w:lang w:val="ru-BY"/>
        </w:rPr>
      </w:pPr>
      <w:r w:rsidRPr="009406A2">
        <w:rPr>
          <w:lang w:val="ru-BY"/>
        </w:rPr>
        <w:t>Модифицированный алгоритм: ~10 мс</w:t>
      </w:r>
    </w:p>
    <w:p w14:paraId="5B4515D1" w14:textId="772AF852" w:rsidR="009406A2" w:rsidRDefault="009406A2" w:rsidP="00E26720">
      <w:pPr>
        <w:pStyle w:val="a1"/>
        <w:numPr>
          <w:ilvl w:val="0"/>
          <w:numId w:val="45"/>
        </w:numPr>
        <w:rPr>
          <w:lang w:val="ru-BY"/>
        </w:rPr>
      </w:pPr>
      <w:r w:rsidRPr="009406A2">
        <w:rPr>
          <w:lang w:val="ru-BY"/>
        </w:rPr>
        <w:t>Для крупных регионов (V ≈ 10⁵, E ≈ 3V):</w:t>
      </w:r>
    </w:p>
    <w:p w14:paraId="6707DD38" w14:textId="77777777" w:rsidR="009406A2" w:rsidRPr="009406A2" w:rsidRDefault="009406A2" w:rsidP="00E26720">
      <w:pPr>
        <w:pStyle w:val="a1"/>
        <w:numPr>
          <w:ilvl w:val="0"/>
          <w:numId w:val="47"/>
        </w:numPr>
        <w:rPr>
          <w:lang w:val="ru-BY"/>
        </w:rPr>
      </w:pPr>
      <w:r w:rsidRPr="009406A2">
        <w:rPr>
          <w:lang w:val="ru-BY"/>
        </w:rPr>
        <w:t>Классический алгоритм: ~10000 мс</w:t>
      </w:r>
    </w:p>
    <w:p w14:paraId="46855D0C" w14:textId="7F09294D" w:rsidR="009406A2" w:rsidRDefault="009406A2" w:rsidP="00E26720">
      <w:pPr>
        <w:pStyle w:val="a1"/>
        <w:numPr>
          <w:ilvl w:val="0"/>
          <w:numId w:val="47"/>
        </w:numPr>
        <w:rPr>
          <w:lang w:val="ru-BY"/>
        </w:rPr>
      </w:pPr>
      <w:r w:rsidRPr="009406A2">
        <w:rPr>
          <w:lang w:val="ru-BY"/>
        </w:rPr>
        <w:t>Модифицированный алгоритм: ~200 мс</w:t>
      </w:r>
    </w:p>
    <w:p w14:paraId="1D826656" w14:textId="01EA9CC5" w:rsidR="00A1312E" w:rsidRDefault="00A1312E" w:rsidP="00E26720">
      <w:pPr>
        <w:pStyle w:val="a1"/>
        <w:numPr>
          <w:ilvl w:val="0"/>
          <w:numId w:val="43"/>
        </w:numPr>
        <w:rPr>
          <w:lang w:val="ru-BY"/>
        </w:rPr>
      </w:pPr>
      <w:r w:rsidRPr="00A1312E">
        <w:rPr>
          <w:lang w:val="ru-BY"/>
        </w:rPr>
        <w:t>Оптимизация памяти:</w:t>
      </w:r>
    </w:p>
    <w:p w14:paraId="1DFF689F" w14:textId="77777777" w:rsidR="00A1312E" w:rsidRPr="00A1312E" w:rsidRDefault="00A1312E" w:rsidP="00E26720">
      <w:pPr>
        <w:pStyle w:val="a1"/>
        <w:numPr>
          <w:ilvl w:val="0"/>
          <w:numId w:val="48"/>
        </w:numPr>
        <w:rPr>
          <w:lang w:val="ru-BY"/>
        </w:rPr>
      </w:pPr>
      <w:r w:rsidRPr="00A1312E">
        <w:rPr>
          <w:lang w:val="ru-BY"/>
        </w:rPr>
        <w:t>Эффективное использование кеша процессора</w:t>
      </w:r>
    </w:p>
    <w:p w14:paraId="6A5D4B30" w14:textId="77777777" w:rsidR="00A1312E" w:rsidRPr="00A1312E" w:rsidRDefault="00A1312E" w:rsidP="00E26720">
      <w:pPr>
        <w:pStyle w:val="a1"/>
        <w:numPr>
          <w:ilvl w:val="0"/>
          <w:numId w:val="48"/>
        </w:numPr>
        <w:rPr>
          <w:lang w:val="ru-BY"/>
        </w:rPr>
      </w:pPr>
      <w:r w:rsidRPr="00A1312E">
        <w:rPr>
          <w:lang w:val="ru-BY"/>
        </w:rPr>
        <w:t>Линейное потребление памяти O(V)</w:t>
      </w:r>
    </w:p>
    <w:p w14:paraId="208CF022" w14:textId="52B71F57" w:rsidR="00A1312E" w:rsidRDefault="00A1312E" w:rsidP="00E26720">
      <w:pPr>
        <w:pStyle w:val="a1"/>
        <w:numPr>
          <w:ilvl w:val="0"/>
          <w:numId w:val="48"/>
        </w:numPr>
        <w:rPr>
          <w:lang w:val="ru-BY"/>
        </w:rPr>
      </w:pPr>
      <w:r w:rsidRPr="00A1312E">
        <w:rPr>
          <w:lang w:val="ru-BY"/>
        </w:rPr>
        <w:t>Возможность обработки больших графов</w:t>
      </w:r>
    </w:p>
    <w:p w14:paraId="13D543BA" w14:textId="081A25C2" w:rsidR="004C53F9" w:rsidRDefault="002B60AA" w:rsidP="004C53F9">
      <w:pPr>
        <w:ind w:firstLine="0"/>
        <w:rPr>
          <w:b/>
          <w:bCs/>
          <w:lang w:val="ru-BY"/>
        </w:rPr>
      </w:pPr>
      <w:r>
        <w:rPr>
          <w:b/>
          <w:bCs/>
          <w:lang w:val="ru-BY"/>
        </w:rPr>
        <w:tab/>
      </w:r>
      <w:r w:rsidR="004C53F9" w:rsidRPr="004C53F9">
        <w:rPr>
          <w:b/>
          <w:bCs/>
          <w:lang w:val="ru-BY"/>
        </w:rPr>
        <w:t>Преимущества модифицированной реализации</w:t>
      </w:r>
    </w:p>
    <w:p w14:paraId="08B6CC56" w14:textId="69D803AB" w:rsidR="004C53F9" w:rsidRPr="0041441D" w:rsidRDefault="004C53F9" w:rsidP="00E26720">
      <w:pPr>
        <w:pStyle w:val="a1"/>
        <w:numPr>
          <w:ilvl w:val="0"/>
          <w:numId w:val="49"/>
        </w:numPr>
        <w:rPr>
          <w:lang w:val="ru-BY"/>
        </w:rPr>
      </w:pPr>
      <w:r w:rsidRPr="004C53F9">
        <w:rPr>
          <w:lang w:val="ru-BY"/>
        </w:rPr>
        <w:t>Улучшенная производительность:</w:t>
      </w:r>
      <w:r w:rsidR="0041441D">
        <w:t xml:space="preserve"> имеем </w:t>
      </w:r>
      <w:r w:rsidR="0041441D" w:rsidRPr="0041441D">
        <w:rPr>
          <w:lang w:val="ru-BY"/>
        </w:rPr>
        <w:t>значительное</w:t>
      </w:r>
      <w:r w:rsidRPr="0041441D">
        <w:rPr>
          <w:lang w:val="ru-BY"/>
        </w:rPr>
        <w:t xml:space="preserve"> ускорение для разреженных графов</w:t>
      </w:r>
      <w:r w:rsidR="0041441D">
        <w:t>, э</w:t>
      </w:r>
      <w:r w:rsidRPr="0041441D">
        <w:rPr>
          <w:lang w:val="ru-BY"/>
        </w:rPr>
        <w:t>ффективное использование памяти</w:t>
      </w:r>
      <w:r w:rsidR="0041441D">
        <w:t xml:space="preserve"> и б</w:t>
      </w:r>
      <w:r w:rsidRPr="0041441D">
        <w:rPr>
          <w:lang w:val="ru-BY"/>
        </w:rPr>
        <w:t>ыстрый доступ к минимальному элементу</w:t>
      </w:r>
      <w:r w:rsidR="0041441D">
        <w:t>.</w:t>
      </w:r>
    </w:p>
    <w:p w14:paraId="260A7CC0" w14:textId="507D5969" w:rsidR="004C53F9" w:rsidRPr="0041441D" w:rsidRDefault="004C53F9" w:rsidP="00E26720">
      <w:pPr>
        <w:pStyle w:val="a1"/>
        <w:numPr>
          <w:ilvl w:val="0"/>
          <w:numId w:val="49"/>
        </w:numPr>
        <w:rPr>
          <w:lang w:val="ru-BY"/>
        </w:rPr>
      </w:pPr>
      <w:r w:rsidRPr="004C53F9">
        <w:rPr>
          <w:lang w:val="ru-BY"/>
        </w:rPr>
        <w:t>Практические преимущества:</w:t>
      </w:r>
      <w:r w:rsidR="0041441D">
        <w:t xml:space="preserve"> л</w:t>
      </w:r>
      <w:r w:rsidRPr="0041441D">
        <w:rPr>
          <w:lang w:val="ru-BY"/>
        </w:rPr>
        <w:t>учшая масштабируемость на больших картах</w:t>
      </w:r>
      <w:r w:rsidR="0041441D">
        <w:t>, также реализована б</w:t>
      </w:r>
      <w:r w:rsidRPr="0041441D">
        <w:rPr>
          <w:lang w:val="ru-BY"/>
        </w:rPr>
        <w:t>олее эффективная обработка реальных дорожных сетей</w:t>
      </w:r>
      <w:r w:rsidR="0041441D">
        <w:t>, у</w:t>
      </w:r>
      <w:r w:rsidRPr="0041441D">
        <w:rPr>
          <w:lang w:val="ru-BY"/>
        </w:rPr>
        <w:t>меньшение времени отклика системы</w:t>
      </w:r>
      <w:r w:rsidR="00C70BFD">
        <w:t>.</w:t>
      </w:r>
    </w:p>
    <w:p w14:paraId="15F19329" w14:textId="05094A8B" w:rsidR="004C53F9" w:rsidRPr="00C70BFD" w:rsidRDefault="004C53F9" w:rsidP="00E26720">
      <w:pPr>
        <w:pStyle w:val="a1"/>
        <w:numPr>
          <w:ilvl w:val="0"/>
          <w:numId w:val="49"/>
        </w:numPr>
        <w:rPr>
          <w:lang w:val="ru-BY"/>
        </w:rPr>
      </w:pPr>
      <w:r w:rsidRPr="004C53F9">
        <w:rPr>
          <w:lang w:val="ru-BY"/>
        </w:rPr>
        <w:t>Особенности реализации:</w:t>
      </w:r>
      <w:r w:rsidR="00C70BFD">
        <w:t xml:space="preserve"> п</w:t>
      </w:r>
      <w:r w:rsidRPr="00C70BFD">
        <w:rPr>
          <w:lang w:val="ru-BY"/>
        </w:rPr>
        <w:t>ростота интеграции с существующими системами</w:t>
      </w:r>
      <w:r w:rsidR="00C70BFD">
        <w:t>, в</w:t>
      </w:r>
      <w:r w:rsidRPr="00C70BFD">
        <w:rPr>
          <w:lang w:val="ru-BY"/>
        </w:rPr>
        <w:t>озможность дальнейшей оптимизации</w:t>
      </w:r>
      <w:r w:rsidR="00C70BFD">
        <w:t xml:space="preserve"> и п</w:t>
      </w:r>
      <w:r w:rsidRPr="00C70BFD">
        <w:rPr>
          <w:lang w:val="ru-BY"/>
        </w:rPr>
        <w:t>оддержка дополнительных метрик маршрута</w:t>
      </w:r>
      <w:r w:rsidR="00C70BFD">
        <w:t>.</w:t>
      </w:r>
    </w:p>
    <w:p w14:paraId="5068B697" w14:textId="67FD487B" w:rsidR="00E66E30" w:rsidRDefault="003E676F" w:rsidP="004C53F9">
      <w:pPr>
        <w:ind w:firstLine="0"/>
        <w:rPr>
          <w:b/>
          <w:bCs/>
          <w:lang w:val="ru-BY"/>
        </w:rPr>
      </w:pPr>
      <w:r>
        <w:rPr>
          <w:b/>
          <w:bCs/>
          <w:lang w:val="ru-BY"/>
        </w:rPr>
        <w:tab/>
      </w:r>
      <w:r w:rsidR="004C53F9" w:rsidRPr="004C53F9">
        <w:rPr>
          <w:b/>
          <w:bCs/>
          <w:lang w:val="ru-BY"/>
        </w:rPr>
        <w:t>Применение в навигационных системах</w:t>
      </w:r>
    </w:p>
    <w:p w14:paraId="488440E3" w14:textId="167CE4F8" w:rsidR="004C53F9" w:rsidRPr="00E66E30" w:rsidRDefault="004C53F9" w:rsidP="00E66E30">
      <w:pPr>
        <w:rPr>
          <w:b/>
          <w:bCs/>
          <w:lang w:val="ru-BY"/>
        </w:rPr>
      </w:pPr>
      <w:r w:rsidRPr="004C53F9">
        <w:rPr>
          <w:lang w:val="ru-BY"/>
        </w:rPr>
        <w:t>В контексте навигационных систем модифицированный алгоритм особенно эффективен, так как:</w:t>
      </w:r>
    </w:p>
    <w:p w14:paraId="14BA129E" w14:textId="77777777" w:rsidR="004C53F9" w:rsidRPr="004C53F9" w:rsidRDefault="004C53F9" w:rsidP="00E26720">
      <w:pPr>
        <w:pStyle w:val="a1"/>
        <w:numPr>
          <w:ilvl w:val="0"/>
          <w:numId w:val="50"/>
        </w:numPr>
        <w:rPr>
          <w:lang w:val="ru-BY"/>
        </w:rPr>
      </w:pPr>
      <w:r w:rsidRPr="004C53F9">
        <w:rPr>
          <w:lang w:val="ru-BY"/>
        </w:rPr>
        <w:lastRenderedPageBreak/>
        <w:t>Дорожные сети обычно являются разреженными графами</w:t>
      </w:r>
    </w:p>
    <w:p w14:paraId="4168FC2F" w14:textId="77777777" w:rsidR="004C53F9" w:rsidRPr="004C53F9" w:rsidRDefault="004C53F9" w:rsidP="00E26720">
      <w:pPr>
        <w:pStyle w:val="a1"/>
        <w:numPr>
          <w:ilvl w:val="0"/>
          <w:numId w:val="50"/>
        </w:numPr>
        <w:rPr>
          <w:lang w:val="ru-BY"/>
        </w:rPr>
      </w:pPr>
      <w:r w:rsidRPr="004C53F9">
        <w:rPr>
          <w:lang w:val="ru-BY"/>
        </w:rPr>
        <w:t>Требуется быстрая обработка запросов в реальном времени</w:t>
      </w:r>
    </w:p>
    <w:p w14:paraId="23F00E0D" w14:textId="13B4B324" w:rsidR="004C53F9" w:rsidRDefault="004C53F9" w:rsidP="00E26720">
      <w:pPr>
        <w:pStyle w:val="a1"/>
        <w:numPr>
          <w:ilvl w:val="0"/>
          <w:numId w:val="50"/>
        </w:numPr>
        <w:rPr>
          <w:lang w:val="ru-BY"/>
        </w:rPr>
      </w:pPr>
      <w:r w:rsidRPr="004C53F9">
        <w:rPr>
          <w:lang w:val="ru-BY"/>
        </w:rPr>
        <w:t>Необходима поддержка различных метрик оптимизации маршрута</w:t>
      </w:r>
    </w:p>
    <w:p w14:paraId="16491883" w14:textId="027F62BD" w:rsidR="00E66E30" w:rsidRDefault="00E66E30" w:rsidP="00D47B56">
      <w:pPr>
        <w:pStyle w:val="2"/>
        <w:ind w:firstLine="0"/>
      </w:pPr>
      <w:bookmarkStart w:id="15" w:name="_Toc198241075"/>
      <w:r w:rsidRPr="00E66E30">
        <w:t>Технологический стек разработки</w:t>
      </w:r>
      <w:bookmarkEnd w:id="15"/>
    </w:p>
    <w:p w14:paraId="2A48BADE" w14:textId="0CB8EDA6" w:rsidR="00E66E30" w:rsidRDefault="00E66E30" w:rsidP="00E66E30">
      <w:pPr>
        <w:ind w:firstLine="720"/>
      </w:pPr>
      <w:r w:rsidRPr="00E66E30">
        <w:rPr>
          <w:lang w:val="ru-BY"/>
        </w:rPr>
        <w:t>В данном разделе рассмотрим основные технологии и инструменты, используемые в разработке навигационного приложения.</w:t>
      </w:r>
      <w:r>
        <w:t xml:space="preserve"> </w:t>
      </w:r>
      <w:r w:rsidRPr="00E66E30">
        <w:t>Особое внимание уделим новым компонентам и их преимуществам.</w:t>
      </w:r>
    </w:p>
    <w:p w14:paraId="2D81A211" w14:textId="21596465" w:rsidR="00E66E30" w:rsidRDefault="00E66E30" w:rsidP="00A36C8F">
      <w:pPr>
        <w:pStyle w:val="3"/>
      </w:pPr>
      <w:bookmarkStart w:id="16" w:name="_Toc198241076"/>
      <w:r w:rsidRPr="00E66E30">
        <w:t>Серверная часть приложения</w:t>
      </w:r>
      <w:bookmarkEnd w:id="16"/>
    </w:p>
    <w:p w14:paraId="3775D589" w14:textId="77777777" w:rsidR="00CD08ED" w:rsidRDefault="00B504C0" w:rsidP="00CD08ED">
      <w:pPr>
        <w:ind w:firstLine="0"/>
        <w:rPr>
          <w:b/>
          <w:bCs/>
        </w:rPr>
      </w:pPr>
      <w:r>
        <w:rPr>
          <w:b/>
          <w:bCs/>
        </w:rPr>
        <w:tab/>
      </w:r>
      <w:r w:rsidR="00E66E30" w:rsidRPr="00E66E30">
        <w:rPr>
          <w:b/>
          <w:bCs/>
        </w:rPr>
        <w:t>Flask фреймворк</w:t>
      </w:r>
    </w:p>
    <w:p w14:paraId="27B992FF" w14:textId="77777777" w:rsidR="003E676F" w:rsidRDefault="00CD08ED" w:rsidP="003E676F">
      <w:pPr>
        <w:ind w:firstLine="0"/>
        <w:rPr>
          <w:b/>
          <w:bCs/>
        </w:rPr>
      </w:pPr>
      <w:r>
        <w:rPr>
          <w:b/>
          <w:bCs/>
        </w:rPr>
        <w:tab/>
      </w:r>
      <w:r w:rsidR="00E66E30" w:rsidRPr="00E66E30">
        <w:t>Flask является легковесным веб-фреймворком для Python, который предоставляет необходимый функционал для создания современных веб-приложений.</w:t>
      </w:r>
    </w:p>
    <w:p w14:paraId="31D02488" w14:textId="77777777" w:rsidR="00B32D15" w:rsidRDefault="003E676F" w:rsidP="00B32D15">
      <w:pPr>
        <w:ind w:firstLine="0"/>
      </w:pPr>
      <w:r>
        <w:rPr>
          <w:b/>
          <w:bCs/>
        </w:rPr>
        <w:tab/>
      </w:r>
      <w:r w:rsidR="00E66E30" w:rsidRPr="00E66E30">
        <w:t xml:space="preserve">В </w:t>
      </w:r>
      <w:r w:rsidR="005A0A14">
        <w:t>текущем</w:t>
      </w:r>
      <w:r w:rsidR="00E66E30" w:rsidRPr="00E66E30">
        <w:t xml:space="preserve"> проекте Flask используется </w:t>
      </w:r>
      <w:r w:rsidR="005A0A14">
        <w:t xml:space="preserve">из-за своего минималистичного подхода к разработке, отсутствия жёстких ограничений на структуру приложения, а  также благодаря тому, что он способен легко интегрироваться с различными </w:t>
      </w:r>
      <w:r w:rsidR="005A0A14">
        <w:rPr>
          <w:lang w:val="en-US"/>
        </w:rPr>
        <w:t>Python</w:t>
      </w:r>
      <w:r w:rsidR="005A0A14" w:rsidRPr="005A0A14">
        <w:t xml:space="preserve"> </w:t>
      </w:r>
      <w:r w:rsidR="005A0A14">
        <w:t>библиотеками</w:t>
      </w:r>
      <w:r w:rsidR="005A0A14" w:rsidRPr="005A0A14">
        <w:t xml:space="preserve">. </w:t>
      </w:r>
      <w:r w:rsidR="005A0A14">
        <w:t>Из о</w:t>
      </w:r>
      <w:r w:rsidR="009E4501" w:rsidRPr="009E4501">
        <w:t>сновны</w:t>
      </w:r>
      <w:r w:rsidR="005A0A14">
        <w:t>х</w:t>
      </w:r>
      <w:r w:rsidR="009E4501" w:rsidRPr="009E4501">
        <w:t xml:space="preserve"> преимуществ</w:t>
      </w:r>
      <w:r w:rsidR="005A0A14">
        <w:t xml:space="preserve"> хотелось бы выделить следующие</w:t>
      </w:r>
      <w:r w:rsidR="005A0A14" w:rsidRPr="005A0A14">
        <w:t xml:space="preserve">: </w:t>
      </w:r>
      <w:r w:rsidR="005A0A14">
        <w:rPr>
          <w:lang w:val="en-US"/>
        </w:rPr>
        <w:t>Flask</w:t>
      </w:r>
      <w:r w:rsidR="005A0A14" w:rsidRPr="005A0A14">
        <w:t xml:space="preserve"> </w:t>
      </w:r>
      <w:r w:rsidR="005A0A14">
        <w:t>имеет при себе встроенный  отладчик и локальный сервер разработки, что позволяет достаточно успешно тестировать проект и находить потенциальные ошибки, которые в дальнейшем могут достаточно сильно влиять на работоспособность проекта</w:t>
      </w:r>
      <w:r w:rsidR="005A0A14" w:rsidRPr="005A0A14">
        <w:t xml:space="preserve">; </w:t>
      </w:r>
      <w:r w:rsidR="005A0A14">
        <w:t>м</w:t>
      </w:r>
      <w:r w:rsidR="009E4501">
        <w:t>одульная система расширений</w:t>
      </w:r>
      <w:r w:rsidR="005A0A14" w:rsidRPr="005A0A14">
        <w:t xml:space="preserve">; </w:t>
      </w:r>
      <w:r w:rsidR="005A0A14">
        <w:t>п</w:t>
      </w:r>
      <w:r w:rsidR="009E4501">
        <w:t>ростая маршрутизация UR</w:t>
      </w:r>
      <w:r w:rsidR="009E4501">
        <w:rPr>
          <w:lang w:val="en-US"/>
        </w:rPr>
        <w:t>L</w:t>
      </w:r>
      <w:r w:rsidR="005A0A14">
        <w:t>.</w:t>
      </w:r>
    </w:p>
    <w:p w14:paraId="72E888D5" w14:textId="49729E31" w:rsidR="002A6184" w:rsidRPr="00B32D15" w:rsidRDefault="00570E24" w:rsidP="00E26720">
      <w:pPr>
        <w:pStyle w:val="a1"/>
        <w:numPr>
          <w:ilvl w:val="0"/>
          <w:numId w:val="51"/>
        </w:numPr>
      </w:pPr>
      <w:r w:rsidRPr="00570E24">
        <w:t xml:space="preserve">Ключевые компоненты </w:t>
      </w:r>
      <w:r w:rsidRPr="00B32D15">
        <w:rPr>
          <w:b/>
          <w:bCs/>
        </w:rPr>
        <w:t>Flask</w:t>
      </w:r>
      <w:r w:rsidRPr="00570E24">
        <w:t xml:space="preserve"> в проекте:</w:t>
      </w:r>
      <w:r w:rsidR="00E52701">
        <w:t xml:space="preserve"> м</w:t>
      </w:r>
      <w:r w:rsidR="002A6184">
        <w:t xml:space="preserve">аршрутизация запросов для </w:t>
      </w:r>
      <w:r w:rsidR="002A6184" w:rsidRPr="00B32D15">
        <w:t>обработки различных типов маршрутов</w:t>
      </w:r>
      <w:r w:rsidR="00E52701" w:rsidRPr="00B32D15">
        <w:t>, о</w:t>
      </w:r>
      <w:r w:rsidR="002A6184" w:rsidRPr="00B32D15">
        <w:t>бработка POST-запросов для</w:t>
      </w:r>
      <w:r w:rsidR="002A6184">
        <w:t xml:space="preserve"> </w:t>
      </w:r>
      <w:r w:rsidR="002A6184">
        <w:lastRenderedPageBreak/>
        <w:t>получения начальной и конечной точек маршрута</w:t>
      </w:r>
      <w:r w:rsidR="00E52701">
        <w:t>, п</w:t>
      </w:r>
      <w:r w:rsidR="002A6184">
        <w:t xml:space="preserve">ередача результатов построения маршрута клиентской части в формате </w:t>
      </w:r>
      <w:r w:rsidR="002A6184" w:rsidRPr="00B32D15">
        <w:rPr>
          <w:b/>
          <w:bCs/>
        </w:rPr>
        <w:t>JSON</w:t>
      </w:r>
      <w:r w:rsidR="00E52701">
        <w:t>, о</w:t>
      </w:r>
      <w:r w:rsidR="002A6184">
        <w:t>бслуживание статических файлов (</w:t>
      </w:r>
      <w:r w:rsidR="002A6184" w:rsidRPr="00B32D15">
        <w:rPr>
          <w:b/>
          <w:bCs/>
        </w:rPr>
        <w:t>HTML</w:t>
      </w:r>
      <w:r w:rsidR="002A6184">
        <w:t xml:space="preserve">, </w:t>
      </w:r>
      <w:r w:rsidR="002A6184" w:rsidRPr="00B32D15">
        <w:rPr>
          <w:b/>
          <w:bCs/>
        </w:rPr>
        <w:t>CSS</w:t>
      </w:r>
      <w:r w:rsidR="002A6184">
        <w:t xml:space="preserve">, </w:t>
      </w:r>
      <w:r w:rsidR="002A6184" w:rsidRPr="00B32D15">
        <w:rPr>
          <w:b/>
          <w:bCs/>
        </w:rPr>
        <w:t>JavaScript</w:t>
      </w:r>
      <w:r w:rsidR="002A6184">
        <w:t>) для клиентской части приложения</w:t>
      </w:r>
      <w:r w:rsidR="00E52701">
        <w:t>, о</w:t>
      </w:r>
      <w:r w:rsidR="002A6184">
        <w:t>бработка ошибок и исключительных ситуаций при построении маршрутов</w:t>
      </w:r>
      <w:r w:rsidR="0082053B">
        <w:t>.</w:t>
      </w:r>
    </w:p>
    <w:p w14:paraId="73CDED2E" w14:textId="4421FD67" w:rsidR="002A6184" w:rsidRDefault="002A6184" w:rsidP="00E26720">
      <w:pPr>
        <w:pStyle w:val="a1"/>
        <w:numPr>
          <w:ilvl w:val="0"/>
          <w:numId w:val="51"/>
        </w:numPr>
      </w:pPr>
      <w:r>
        <w:t>Дополнительные библиотеки</w:t>
      </w:r>
      <w:r w:rsidR="0082053B">
        <w:t>, которые понадобились для реализации серверной части приложения</w:t>
      </w:r>
      <w:r w:rsidRPr="0082053B">
        <w:t>:</w:t>
      </w:r>
      <w:r w:rsidR="0082053B">
        <w:t xml:space="preserve"> </w:t>
      </w:r>
      <w:r w:rsidRPr="00E50342">
        <w:rPr>
          <w:b/>
          <w:bCs/>
        </w:rPr>
        <w:t>JSON</w:t>
      </w:r>
      <w:r w:rsidR="0082053B">
        <w:t xml:space="preserve"> ( (де)сериализация данных для обмена между клиент-сервер, ф</w:t>
      </w:r>
      <w:r>
        <w:t>ормирование структурированных ответов с информацией о маршруте</w:t>
      </w:r>
      <w:r w:rsidR="0082053B">
        <w:t>, о</w:t>
      </w:r>
      <w:r>
        <w:t>бработка входящих параметров запросов</w:t>
      </w:r>
      <w:r w:rsidR="00E50342">
        <w:t xml:space="preserve">), </w:t>
      </w:r>
      <w:r w:rsidRPr="00E50342">
        <w:rPr>
          <w:b/>
          <w:bCs/>
        </w:rPr>
        <w:t>Collections</w:t>
      </w:r>
      <w:r w:rsidR="00E50342">
        <w:t xml:space="preserve"> (и</w:t>
      </w:r>
      <w:r>
        <w:t xml:space="preserve">спользование </w:t>
      </w:r>
      <w:r w:rsidR="00E50342">
        <w:t>спец.</w:t>
      </w:r>
      <w:r>
        <w:t xml:space="preserve"> структур данных</w:t>
      </w:r>
      <w:r w:rsidR="00E50342">
        <w:t>, р</w:t>
      </w:r>
      <w:r>
        <w:t>еализация приоритетной очереди (heapq) для оптимизированного алгоритма Дейкстры</w:t>
      </w:r>
      <w:r w:rsidR="00E50342">
        <w:t>, э</w:t>
      </w:r>
      <w:r>
        <w:t>ффективное управление данными при построении маршрута</w:t>
      </w:r>
      <w:r w:rsidR="00B9658B">
        <w:t>).</w:t>
      </w:r>
    </w:p>
    <w:p w14:paraId="3141D2EA" w14:textId="4072B2A7" w:rsidR="00570E24" w:rsidRDefault="002A6184" w:rsidP="00A36C8F">
      <w:pPr>
        <w:pStyle w:val="3"/>
      </w:pPr>
      <w:bookmarkStart w:id="17" w:name="_Toc198241077"/>
      <w:r w:rsidRPr="002A6184">
        <w:t>Клиентская часть приложения</w:t>
      </w:r>
      <w:bookmarkEnd w:id="17"/>
    </w:p>
    <w:p w14:paraId="41A2A789" w14:textId="77777777" w:rsidR="00B32D15" w:rsidRDefault="003E676F" w:rsidP="00B32D15">
      <w:pPr>
        <w:pStyle w:val="a1"/>
        <w:numPr>
          <w:ilvl w:val="0"/>
          <w:numId w:val="0"/>
        </w:numPr>
        <w:rPr>
          <w:b/>
          <w:bCs/>
          <w:lang w:val="en-US"/>
        </w:rPr>
      </w:pPr>
      <w:r>
        <w:rPr>
          <w:b/>
          <w:bCs/>
        </w:rPr>
        <w:tab/>
      </w:r>
      <w:r w:rsidR="002A6184" w:rsidRPr="002A6184">
        <w:rPr>
          <w:b/>
          <w:bCs/>
        </w:rPr>
        <w:t>Картографические библиотеки</w:t>
      </w:r>
      <w:r w:rsidR="00B32D15">
        <w:rPr>
          <w:b/>
          <w:bCs/>
          <w:lang w:val="en-US"/>
        </w:rPr>
        <w:t>:</w:t>
      </w:r>
    </w:p>
    <w:p w14:paraId="23CFFDCD" w14:textId="6B11B7D7" w:rsidR="002A6184" w:rsidRPr="00B32D15" w:rsidRDefault="002A6184" w:rsidP="00E26720">
      <w:pPr>
        <w:pStyle w:val="a1"/>
        <w:numPr>
          <w:ilvl w:val="0"/>
          <w:numId w:val="89"/>
        </w:numPr>
        <w:rPr>
          <w:b/>
          <w:bCs/>
          <w:lang w:val="en-US"/>
        </w:rPr>
      </w:pPr>
      <w:r w:rsidRPr="002A6184">
        <w:t>Leaflet.js</w:t>
      </w:r>
      <w:r>
        <w:rPr>
          <w:lang w:val="en-US"/>
        </w:rPr>
        <w:t>:</w:t>
      </w:r>
    </w:p>
    <w:p w14:paraId="4B75DEC6" w14:textId="77777777" w:rsidR="002A6184" w:rsidRDefault="002A6184" w:rsidP="00E26720">
      <w:pPr>
        <w:pStyle w:val="a1"/>
        <w:numPr>
          <w:ilvl w:val="0"/>
          <w:numId w:val="52"/>
        </w:numPr>
      </w:pPr>
      <w:r>
        <w:t>Открытая JavaScript библиотека для интерактивных карт</w:t>
      </w:r>
    </w:p>
    <w:p w14:paraId="03F036DD" w14:textId="77777777" w:rsidR="002A6184" w:rsidRDefault="002A6184" w:rsidP="00E26720">
      <w:pPr>
        <w:pStyle w:val="a1"/>
        <w:numPr>
          <w:ilvl w:val="0"/>
          <w:numId w:val="52"/>
        </w:numPr>
      </w:pPr>
      <w:r>
        <w:t>Поддержка различных картографических провайдеров</w:t>
      </w:r>
    </w:p>
    <w:p w14:paraId="31756319" w14:textId="77777777" w:rsidR="002A6184" w:rsidRDefault="002A6184" w:rsidP="00E26720">
      <w:pPr>
        <w:pStyle w:val="a1"/>
        <w:numPr>
          <w:ilvl w:val="0"/>
          <w:numId w:val="52"/>
        </w:numPr>
      </w:pPr>
      <w:r>
        <w:t>Широкие возможности кастомизации</w:t>
      </w:r>
    </w:p>
    <w:p w14:paraId="75C6EE66" w14:textId="77777777" w:rsidR="00B32D15" w:rsidRDefault="002A6184" w:rsidP="00E26720">
      <w:pPr>
        <w:pStyle w:val="a1"/>
        <w:numPr>
          <w:ilvl w:val="0"/>
          <w:numId w:val="52"/>
        </w:numPr>
      </w:pPr>
      <w:r>
        <w:t>Оптимизированная производительность</w:t>
      </w:r>
    </w:p>
    <w:p w14:paraId="030F2012" w14:textId="513687F5" w:rsidR="002A6184" w:rsidRPr="00B32D15" w:rsidRDefault="002A6184" w:rsidP="00E26720">
      <w:pPr>
        <w:pStyle w:val="a1"/>
        <w:numPr>
          <w:ilvl w:val="0"/>
          <w:numId w:val="89"/>
        </w:numPr>
      </w:pPr>
      <w:r w:rsidRPr="00B32D15">
        <w:rPr>
          <w:lang w:val="en-US"/>
        </w:rPr>
        <w:t>OpenStreetMap:</w:t>
      </w:r>
    </w:p>
    <w:p w14:paraId="62C97C51" w14:textId="77777777" w:rsidR="002A6184" w:rsidRPr="002A6184" w:rsidRDefault="002A6184" w:rsidP="00E26720">
      <w:pPr>
        <w:pStyle w:val="a1"/>
        <w:numPr>
          <w:ilvl w:val="0"/>
          <w:numId w:val="53"/>
        </w:numPr>
        <w:rPr>
          <w:lang w:val="en-US"/>
        </w:rPr>
      </w:pPr>
      <w:r w:rsidRPr="002A6184">
        <w:rPr>
          <w:lang w:val="en-US"/>
        </w:rPr>
        <w:t>Источник картографических данных</w:t>
      </w:r>
    </w:p>
    <w:p w14:paraId="66B31C12" w14:textId="77777777" w:rsidR="002A6184" w:rsidRPr="002A6184" w:rsidRDefault="002A6184" w:rsidP="00E26720">
      <w:pPr>
        <w:pStyle w:val="a1"/>
        <w:numPr>
          <w:ilvl w:val="0"/>
          <w:numId w:val="53"/>
        </w:numPr>
        <w:rPr>
          <w:lang w:val="en-US"/>
        </w:rPr>
      </w:pPr>
      <w:r w:rsidRPr="002A6184">
        <w:rPr>
          <w:lang w:val="en-US"/>
        </w:rPr>
        <w:t>Открытая лицензия</w:t>
      </w:r>
    </w:p>
    <w:p w14:paraId="02049184" w14:textId="2ECE7CF1" w:rsidR="002A6184" w:rsidRDefault="002A6184" w:rsidP="00E26720">
      <w:pPr>
        <w:pStyle w:val="a1"/>
        <w:numPr>
          <w:ilvl w:val="0"/>
          <w:numId w:val="53"/>
        </w:numPr>
        <w:rPr>
          <w:lang w:val="en-US"/>
        </w:rPr>
      </w:pPr>
      <w:r w:rsidRPr="002A6184">
        <w:rPr>
          <w:lang w:val="en-US"/>
        </w:rPr>
        <w:t>Регулярные обновления данных</w:t>
      </w:r>
    </w:p>
    <w:p w14:paraId="61B39840" w14:textId="77777777" w:rsidR="00B32D15" w:rsidRDefault="00B32D15" w:rsidP="00B32D15">
      <w:pPr>
        <w:pStyle w:val="a1"/>
        <w:numPr>
          <w:ilvl w:val="0"/>
          <w:numId w:val="0"/>
        </w:numPr>
        <w:rPr>
          <w:b/>
          <w:bCs/>
          <w:lang w:val="en-US"/>
        </w:rPr>
      </w:pPr>
      <w:r>
        <w:rPr>
          <w:b/>
          <w:bCs/>
          <w:lang w:val="en-US"/>
        </w:rPr>
        <w:tab/>
      </w:r>
      <w:r w:rsidR="002A6184" w:rsidRPr="002A6184">
        <w:rPr>
          <w:b/>
          <w:bCs/>
          <w:lang w:val="en-US"/>
        </w:rPr>
        <w:t>Фронтенд-технологии</w:t>
      </w:r>
      <w:r>
        <w:rPr>
          <w:b/>
          <w:bCs/>
          <w:lang w:val="en-US"/>
        </w:rPr>
        <w:t>:</w:t>
      </w:r>
    </w:p>
    <w:p w14:paraId="2E945B8B" w14:textId="24ABACB2" w:rsidR="002A6184" w:rsidRPr="00B32D15" w:rsidRDefault="002A6184" w:rsidP="00E26720">
      <w:pPr>
        <w:pStyle w:val="a1"/>
        <w:numPr>
          <w:ilvl w:val="0"/>
          <w:numId w:val="90"/>
        </w:numPr>
        <w:rPr>
          <w:b/>
          <w:bCs/>
          <w:lang w:val="en-US"/>
        </w:rPr>
      </w:pPr>
      <w:r w:rsidRPr="002A6184">
        <w:rPr>
          <w:lang w:val="en-US"/>
        </w:rPr>
        <w:t>HTML5/CSS3</w:t>
      </w:r>
      <w:r>
        <w:rPr>
          <w:lang w:val="en-US"/>
        </w:rPr>
        <w:t>:</w:t>
      </w:r>
    </w:p>
    <w:p w14:paraId="2E7E9E00" w14:textId="77777777" w:rsidR="002A6184" w:rsidRPr="002A6184" w:rsidRDefault="002A6184" w:rsidP="00E26720">
      <w:pPr>
        <w:pStyle w:val="a1"/>
        <w:numPr>
          <w:ilvl w:val="0"/>
          <w:numId w:val="54"/>
        </w:numPr>
        <w:rPr>
          <w:lang w:val="en-US"/>
        </w:rPr>
      </w:pPr>
      <w:r w:rsidRPr="002A6184">
        <w:rPr>
          <w:lang w:val="en-US"/>
        </w:rPr>
        <w:t>Современная семантическая разметка</w:t>
      </w:r>
    </w:p>
    <w:p w14:paraId="4A804083" w14:textId="77777777" w:rsidR="002A6184" w:rsidRPr="002A6184" w:rsidRDefault="002A6184" w:rsidP="00E26720">
      <w:pPr>
        <w:pStyle w:val="a1"/>
        <w:numPr>
          <w:ilvl w:val="0"/>
          <w:numId w:val="54"/>
        </w:numPr>
        <w:rPr>
          <w:lang w:val="en-US"/>
        </w:rPr>
      </w:pPr>
      <w:r w:rsidRPr="002A6184">
        <w:rPr>
          <w:lang w:val="en-US"/>
        </w:rPr>
        <w:lastRenderedPageBreak/>
        <w:t>Адаптивный дизайн</w:t>
      </w:r>
    </w:p>
    <w:p w14:paraId="01F288B8" w14:textId="77777777" w:rsidR="00E137E1" w:rsidRDefault="002A6184" w:rsidP="00E26720">
      <w:pPr>
        <w:pStyle w:val="a1"/>
        <w:numPr>
          <w:ilvl w:val="0"/>
          <w:numId w:val="54"/>
        </w:numPr>
        <w:rPr>
          <w:lang w:val="en-US"/>
        </w:rPr>
      </w:pPr>
      <w:r w:rsidRPr="002A6184">
        <w:rPr>
          <w:lang w:val="en-US"/>
        </w:rPr>
        <w:t>Поддержка различных устройств</w:t>
      </w:r>
    </w:p>
    <w:p w14:paraId="6AE7FA03" w14:textId="16BE4C26" w:rsidR="002A6184" w:rsidRPr="00E137E1" w:rsidRDefault="002A6184" w:rsidP="00E26720">
      <w:pPr>
        <w:pStyle w:val="a1"/>
        <w:numPr>
          <w:ilvl w:val="0"/>
          <w:numId w:val="90"/>
        </w:numPr>
        <w:rPr>
          <w:lang w:val="en-US"/>
        </w:rPr>
      </w:pPr>
      <w:r w:rsidRPr="00E137E1">
        <w:rPr>
          <w:lang w:val="en-US"/>
        </w:rPr>
        <w:t>JavaScript:</w:t>
      </w:r>
    </w:p>
    <w:p w14:paraId="30842EBE" w14:textId="77777777" w:rsidR="002A6184" w:rsidRPr="002A6184" w:rsidRDefault="002A6184" w:rsidP="00E26720">
      <w:pPr>
        <w:pStyle w:val="a1"/>
        <w:numPr>
          <w:ilvl w:val="0"/>
          <w:numId w:val="55"/>
        </w:numPr>
        <w:rPr>
          <w:lang w:val="en-US"/>
        </w:rPr>
      </w:pPr>
      <w:r w:rsidRPr="002A6184">
        <w:rPr>
          <w:lang w:val="en-US"/>
        </w:rPr>
        <w:t>Обработка пользовательских событий</w:t>
      </w:r>
    </w:p>
    <w:p w14:paraId="5A0208C9" w14:textId="77777777" w:rsidR="002A6184" w:rsidRPr="002A6184" w:rsidRDefault="002A6184" w:rsidP="00E26720">
      <w:pPr>
        <w:pStyle w:val="a1"/>
        <w:numPr>
          <w:ilvl w:val="0"/>
          <w:numId w:val="55"/>
        </w:numPr>
        <w:rPr>
          <w:lang w:val="en-US"/>
        </w:rPr>
      </w:pPr>
      <w:r w:rsidRPr="002A6184">
        <w:rPr>
          <w:lang w:val="en-US"/>
        </w:rPr>
        <w:t>AJAX-запросы к серверу</w:t>
      </w:r>
    </w:p>
    <w:p w14:paraId="68EB0C82" w14:textId="5FC20C84" w:rsidR="002A6184" w:rsidRDefault="002A6184" w:rsidP="00E26720">
      <w:pPr>
        <w:pStyle w:val="a1"/>
        <w:numPr>
          <w:ilvl w:val="0"/>
          <w:numId w:val="55"/>
        </w:numPr>
        <w:rPr>
          <w:lang w:val="en-US"/>
        </w:rPr>
      </w:pPr>
      <w:r w:rsidRPr="002A6184">
        <w:rPr>
          <w:lang w:val="en-US"/>
        </w:rPr>
        <w:t>Динамическое обновление интерфейса</w:t>
      </w:r>
    </w:p>
    <w:p w14:paraId="32670A3B" w14:textId="030A28FC" w:rsidR="002A6184" w:rsidRDefault="002A6184" w:rsidP="00A36C8F">
      <w:pPr>
        <w:pStyle w:val="3"/>
      </w:pPr>
      <w:bookmarkStart w:id="18" w:name="_Toc198241078"/>
      <w:r w:rsidRPr="002A6184">
        <w:t>Взаимодействие компонентов системы</w:t>
      </w:r>
      <w:bookmarkEnd w:id="18"/>
    </w:p>
    <w:p w14:paraId="3E1964FD" w14:textId="5C0523AB" w:rsidR="006562E0" w:rsidRPr="002A4BCC" w:rsidRDefault="006562E0" w:rsidP="002A6184">
      <w:pPr>
        <w:pStyle w:val="a1"/>
        <w:numPr>
          <w:ilvl w:val="0"/>
          <w:numId w:val="0"/>
        </w:numPr>
      </w:pPr>
      <w:r>
        <w:tab/>
      </w:r>
      <w:r w:rsidRPr="006562E0">
        <w:t>В данном разделе рассмотрим, как различные компоненты навигационного приложения взаимодействуют между собой для обеспечения функциональности построения маршрутов.</w:t>
      </w:r>
      <w:r w:rsidR="002A4BCC">
        <w:t xml:space="preserve"> Рассмотрим общую схему взаимодействия, далее перейдём к процессу построения маршрута. Также немного поговорим о </w:t>
      </w:r>
      <w:r w:rsidR="002A4BCC">
        <w:rPr>
          <w:lang w:val="en-US"/>
        </w:rPr>
        <w:t>HTTP</w:t>
      </w:r>
      <w:r w:rsidR="002A4BCC" w:rsidRPr="002A4BCC">
        <w:t>-</w:t>
      </w:r>
      <w:r w:rsidR="002A4BCC">
        <w:t>запросах (для взаимодействия между клиентской и серверной частями).</w:t>
      </w:r>
    </w:p>
    <w:p w14:paraId="5D6DAFD1" w14:textId="6E0324E0" w:rsidR="002A6184" w:rsidRDefault="00B23ACC" w:rsidP="002A6184">
      <w:pPr>
        <w:pStyle w:val="a1"/>
        <w:numPr>
          <w:ilvl w:val="0"/>
          <w:numId w:val="0"/>
        </w:numPr>
        <w:rPr>
          <w:b/>
          <w:bCs/>
        </w:rPr>
      </w:pPr>
      <w:r>
        <w:rPr>
          <w:b/>
          <w:bCs/>
        </w:rPr>
        <w:tab/>
      </w:r>
      <w:r w:rsidR="00661A67" w:rsidRPr="00661A67">
        <w:rPr>
          <w:b/>
          <w:bCs/>
        </w:rPr>
        <w:t>Общая схема взаимодействия</w:t>
      </w:r>
    </w:p>
    <w:p w14:paraId="7CE9F3C3" w14:textId="77777777" w:rsidR="00B23ACC" w:rsidRDefault="00B23ACC" w:rsidP="00B23ACC">
      <w:pPr>
        <w:pStyle w:val="a1"/>
        <w:numPr>
          <w:ilvl w:val="0"/>
          <w:numId w:val="0"/>
        </w:numPr>
      </w:pPr>
      <w:r>
        <w:tab/>
      </w:r>
      <w:r w:rsidR="00661A67" w:rsidRPr="00661A67">
        <w:t>Взаимодействие компонентов системы организовано следующим образом:</w:t>
      </w:r>
    </w:p>
    <w:p w14:paraId="26AC7AD1" w14:textId="2372F10E" w:rsidR="00661A67" w:rsidRDefault="00661A67" w:rsidP="00E26720">
      <w:pPr>
        <w:pStyle w:val="a1"/>
        <w:numPr>
          <w:ilvl w:val="0"/>
          <w:numId w:val="91"/>
        </w:numPr>
      </w:pPr>
      <w:r w:rsidRPr="00661A67">
        <w:t>Клиентская часть:</w:t>
      </w:r>
    </w:p>
    <w:p w14:paraId="72B748CF" w14:textId="77777777" w:rsidR="00661A67" w:rsidRDefault="00661A67" w:rsidP="00E26720">
      <w:pPr>
        <w:pStyle w:val="a1"/>
        <w:numPr>
          <w:ilvl w:val="0"/>
          <w:numId w:val="56"/>
        </w:numPr>
      </w:pPr>
      <w:r>
        <w:t>Отображение интерактивной карты с помощью Leaflet.js</w:t>
      </w:r>
    </w:p>
    <w:p w14:paraId="7C71350A" w14:textId="77777777" w:rsidR="00661A67" w:rsidRDefault="00661A67" w:rsidP="00E26720">
      <w:pPr>
        <w:pStyle w:val="a1"/>
        <w:numPr>
          <w:ilvl w:val="0"/>
          <w:numId w:val="56"/>
        </w:numPr>
      </w:pPr>
      <w:r>
        <w:t>Обработка пользовательского ввода (выбор начальной и конечной точек)</w:t>
      </w:r>
    </w:p>
    <w:p w14:paraId="1E0CCCFA" w14:textId="77777777" w:rsidR="00661A67" w:rsidRDefault="00661A67" w:rsidP="00E26720">
      <w:pPr>
        <w:pStyle w:val="a1"/>
        <w:numPr>
          <w:ilvl w:val="0"/>
          <w:numId w:val="56"/>
        </w:numPr>
      </w:pPr>
      <w:r>
        <w:t>Формирование и отправка запросов на сервер</w:t>
      </w:r>
    </w:p>
    <w:p w14:paraId="6210D595" w14:textId="179CF1A5" w:rsidR="00661A67" w:rsidRDefault="00661A67" w:rsidP="00E26720">
      <w:pPr>
        <w:pStyle w:val="a1"/>
        <w:numPr>
          <w:ilvl w:val="0"/>
          <w:numId w:val="56"/>
        </w:numPr>
      </w:pPr>
      <w:r>
        <w:t>Визуализация полученного маршрута на карте</w:t>
      </w:r>
    </w:p>
    <w:p w14:paraId="7AEEF552" w14:textId="623C4F34" w:rsidR="00661A67" w:rsidRPr="00661A67" w:rsidRDefault="00661A67" w:rsidP="00E26720">
      <w:pPr>
        <w:pStyle w:val="a1"/>
        <w:numPr>
          <w:ilvl w:val="0"/>
          <w:numId w:val="91"/>
        </w:numPr>
      </w:pPr>
      <w:r>
        <w:t>Серверная часть</w:t>
      </w:r>
      <w:r>
        <w:rPr>
          <w:lang w:val="en-US"/>
        </w:rPr>
        <w:t>:</w:t>
      </w:r>
    </w:p>
    <w:p w14:paraId="3AA0D61A" w14:textId="77777777" w:rsidR="00661A67" w:rsidRDefault="00661A67" w:rsidP="00E26720">
      <w:pPr>
        <w:pStyle w:val="a1"/>
        <w:numPr>
          <w:ilvl w:val="0"/>
          <w:numId w:val="57"/>
        </w:numPr>
      </w:pPr>
      <w:r>
        <w:t>Приём и обработка запросов от клиента</w:t>
      </w:r>
    </w:p>
    <w:p w14:paraId="47428108" w14:textId="77777777" w:rsidR="00661A67" w:rsidRDefault="00661A67" w:rsidP="00E26720">
      <w:pPr>
        <w:pStyle w:val="a1"/>
        <w:numPr>
          <w:ilvl w:val="0"/>
          <w:numId w:val="57"/>
        </w:numPr>
      </w:pPr>
      <w:r>
        <w:t>Построение маршрута с использованием оптимизированного алгоритма Дейкстры</w:t>
      </w:r>
    </w:p>
    <w:p w14:paraId="5D5CE4B9" w14:textId="77777777" w:rsidR="00661A67" w:rsidRDefault="00661A67" w:rsidP="00E26720">
      <w:pPr>
        <w:pStyle w:val="a1"/>
        <w:numPr>
          <w:ilvl w:val="0"/>
          <w:numId w:val="57"/>
        </w:numPr>
      </w:pPr>
      <w:r>
        <w:t>Формирование и отправка ответа клиенту</w:t>
      </w:r>
    </w:p>
    <w:p w14:paraId="3875339B" w14:textId="60D27B76" w:rsidR="00661A67" w:rsidRDefault="00661A67" w:rsidP="00E26720">
      <w:pPr>
        <w:pStyle w:val="a1"/>
        <w:numPr>
          <w:ilvl w:val="0"/>
          <w:numId w:val="57"/>
        </w:numPr>
      </w:pPr>
      <w:r>
        <w:t>Обработка ошибок и исключительных ситуаций</w:t>
      </w:r>
    </w:p>
    <w:p w14:paraId="551FB73A" w14:textId="77777777" w:rsidR="00D90F14" w:rsidRDefault="00D90F14" w:rsidP="00D90F14">
      <w:pPr>
        <w:pStyle w:val="a1"/>
        <w:numPr>
          <w:ilvl w:val="0"/>
          <w:numId w:val="0"/>
        </w:numPr>
        <w:rPr>
          <w:b/>
          <w:bCs/>
        </w:rPr>
      </w:pPr>
      <w:r>
        <w:rPr>
          <w:b/>
          <w:bCs/>
        </w:rPr>
        <w:lastRenderedPageBreak/>
        <w:tab/>
      </w:r>
      <w:r w:rsidR="00B30347" w:rsidRPr="00B30347">
        <w:rPr>
          <w:b/>
          <w:bCs/>
        </w:rPr>
        <w:t>Процесс построения маршрута</w:t>
      </w:r>
    </w:p>
    <w:p w14:paraId="3A342920" w14:textId="71ECDD85" w:rsidR="00B30347" w:rsidRPr="00D90F14" w:rsidRDefault="00B30347" w:rsidP="00E26720">
      <w:pPr>
        <w:pStyle w:val="a1"/>
        <w:numPr>
          <w:ilvl w:val="0"/>
          <w:numId w:val="92"/>
        </w:numPr>
        <w:rPr>
          <w:b/>
          <w:bCs/>
        </w:rPr>
      </w:pPr>
      <w:r w:rsidRPr="00B30347">
        <w:t>Инициация запроса:</w:t>
      </w:r>
    </w:p>
    <w:p w14:paraId="2BFF63E1" w14:textId="77777777" w:rsidR="00B30347" w:rsidRDefault="00B30347" w:rsidP="00E26720">
      <w:pPr>
        <w:pStyle w:val="a1"/>
        <w:numPr>
          <w:ilvl w:val="0"/>
          <w:numId w:val="58"/>
        </w:numPr>
      </w:pPr>
      <w:r>
        <w:t>Пользователь выбирает точки на карте</w:t>
      </w:r>
    </w:p>
    <w:p w14:paraId="7FA76881" w14:textId="77777777" w:rsidR="00B30347" w:rsidRDefault="00B30347" w:rsidP="00E26720">
      <w:pPr>
        <w:pStyle w:val="a1"/>
        <w:numPr>
          <w:ilvl w:val="0"/>
          <w:numId w:val="58"/>
        </w:numPr>
      </w:pPr>
      <w:r>
        <w:t>Клиентская часть собирает координаты точек</w:t>
      </w:r>
    </w:p>
    <w:p w14:paraId="42EB71FD" w14:textId="46031464" w:rsidR="00B30347" w:rsidRDefault="00B30347" w:rsidP="00E26720">
      <w:pPr>
        <w:pStyle w:val="a1"/>
        <w:numPr>
          <w:ilvl w:val="0"/>
          <w:numId w:val="58"/>
        </w:numPr>
      </w:pPr>
      <w:r>
        <w:t>Формируется запрос к серверу</w:t>
      </w:r>
    </w:p>
    <w:p w14:paraId="7F322D92" w14:textId="714488D9" w:rsidR="00B30347" w:rsidRPr="00B30347" w:rsidRDefault="00B30347" w:rsidP="00E26720">
      <w:pPr>
        <w:pStyle w:val="a1"/>
        <w:numPr>
          <w:ilvl w:val="0"/>
          <w:numId w:val="92"/>
        </w:numPr>
      </w:pPr>
      <w:r>
        <w:t>Обработка на сервере</w:t>
      </w:r>
      <w:r>
        <w:rPr>
          <w:lang w:val="en-US"/>
        </w:rPr>
        <w:t>:</w:t>
      </w:r>
    </w:p>
    <w:p w14:paraId="28F3CD40" w14:textId="77777777" w:rsidR="00B30347" w:rsidRDefault="00B30347" w:rsidP="00E26720">
      <w:pPr>
        <w:pStyle w:val="a1"/>
        <w:numPr>
          <w:ilvl w:val="0"/>
          <w:numId w:val="59"/>
        </w:numPr>
      </w:pPr>
      <w:r>
        <w:t>Получение координат из запроса</w:t>
      </w:r>
    </w:p>
    <w:p w14:paraId="2C15D436" w14:textId="77777777" w:rsidR="00B30347" w:rsidRDefault="00B30347" w:rsidP="00E26720">
      <w:pPr>
        <w:pStyle w:val="a1"/>
        <w:numPr>
          <w:ilvl w:val="0"/>
          <w:numId w:val="59"/>
        </w:numPr>
      </w:pPr>
      <w:r>
        <w:t>Поиск ближайших узлов графа к выбранным точкам</w:t>
      </w:r>
    </w:p>
    <w:p w14:paraId="5C7AEBCA" w14:textId="77777777" w:rsidR="00B30347" w:rsidRDefault="00B30347" w:rsidP="00E26720">
      <w:pPr>
        <w:pStyle w:val="a1"/>
        <w:numPr>
          <w:ilvl w:val="0"/>
          <w:numId w:val="59"/>
        </w:numPr>
      </w:pPr>
      <w:r>
        <w:t>Применение алгоритма поиска кратчайшего пути</w:t>
      </w:r>
    </w:p>
    <w:p w14:paraId="68D3802C" w14:textId="30330C55" w:rsidR="00B30347" w:rsidRDefault="00B30347" w:rsidP="00E26720">
      <w:pPr>
        <w:pStyle w:val="a1"/>
        <w:numPr>
          <w:ilvl w:val="0"/>
          <w:numId w:val="59"/>
        </w:numPr>
      </w:pPr>
      <w:r>
        <w:t>Формирование маршрута</w:t>
      </w:r>
    </w:p>
    <w:p w14:paraId="316CF079" w14:textId="1FD56E4B" w:rsidR="00B30347" w:rsidRPr="00B30347" w:rsidRDefault="00B30347" w:rsidP="00E26720">
      <w:pPr>
        <w:pStyle w:val="a1"/>
        <w:numPr>
          <w:ilvl w:val="0"/>
          <w:numId w:val="92"/>
        </w:numPr>
      </w:pPr>
      <w:r>
        <w:t>Возврат результата</w:t>
      </w:r>
      <w:r>
        <w:rPr>
          <w:lang w:val="en-US"/>
        </w:rPr>
        <w:t>:</w:t>
      </w:r>
    </w:p>
    <w:p w14:paraId="2B1DE715" w14:textId="77777777" w:rsidR="00B30347" w:rsidRDefault="00B30347" w:rsidP="00E26720">
      <w:pPr>
        <w:pStyle w:val="a1"/>
        <w:numPr>
          <w:ilvl w:val="0"/>
          <w:numId w:val="60"/>
        </w:numPr>
      </w:pPr>
      <w:r>
        <w:t>Сервер отправляет данные о построенном маршруте</w:t>
      </w:r>
    </w:p>
    <w:p w14:paraId="3536E274" w14:textId="77777777" w:rsidR="00B30347" w:rsidRDefault="00B30347" w:rsidP="00E26720">
      <w:pPr>
        <w:pStyle w:val="a1"/>
        <w:numPr>
          <w:ilvl w:val="0"/>
          <w:numId w:val="60"/>
        </w:numPr>
      </w:pPr>
      <w:r>
        <w:t>Клиентская часть получает и обрабатывает ответ</w:t>
      </w:r>
    </w:p>
    <w:p w14:paraId="59F4F854" w14:textId="1AC44B44" w:rsidR="00B30347" w:rsidRDefault="00B30347" w:rsidP="00E26720">
      <w:pPr>
        <w:pStyle w:val="a1"/>
        <w:numPr>
          <w:ilvl w:val="0"/>
          <w:numId w:val="60"/>
        </w:numPr>
      </w:pPr>
      <w:r>
        <w:t>Маршрут отображается на карте</w:t>
      </w:r>
    </w:p>
    <w:p w14:paraId="6C304F42" w14:textId="6D42E4A4" w:rsidR="00184E75" w:rsidRDefault="00D90F14" w:rsidP="00EE6868">
      <w:pPr>
        <w:pStyle w:val="a1"/>
        <w:numPr>
          <w:ilvl w:val="0"/>
          <w:numId w:val="0"/>
        </w:numPr>
        <w:rPr>
          <w:b/>
          <w:bCs/>
        </w:rPr>
      </w:pPr>
      <w:r>
        <w:rPr>
          <w:b/>
          <w:bCs/>
        </w:rPr>
        <w:tab/>
      </w:r>
      <w:r w:rsidR="00EE6868" w:rsidRPr="00EE6868">
        <w:rPr>
          <w:b/>
          <w:bCs/>
        </w:rPr>
        <w:t>Формат обмена данными</w:t>
      </w:r>
    </w:p>
    <w:p w14:paraId="587C830E" w14:textId="77777777" w:rsidR="009C24B8" w:rsidRDefault="00D90F14" w:rsidP="009C24B8">
      <w:pPr>
        <w:pStyle w:val="a1"/>
        <w:numPr>
          <w:ilvl w:val="0"/>
          <w:numId w:val="0"/>
        </w:numPr>
        <w:rPr>
          <w:b/>
          <w:bCs/>
        </w:rPr>
      </w:pPr>
      <w:r>
        <w:rPr>
          <w:b/>
          <w:bCs/>
        </w:rPr>
        <w:tab/>
      </w:r>
      <w:r w:rsidR="00EE6868" w:rsidRPr="00EE6868">
        <w:t>Взаимодействие между клиентской и серверной частями осуществляется через HTTP-запросы с использованием следующих форматов данных:</w:t>
      </w:r>
    </w:p>
    <w:p w14:paraId="02F7A7F0" w14:textId="6750D31D" w:rsidR="00EE6868" w:rsidRPr="009C24B8" w:rsidRDefault="004000CA" w:rsidP="00E26720">
      <w:pPr>
        <w:pStyle w:val="a1"/>
        <w:numPr>
          <w:ilvl w:val="0"/>
          <w:numId w:val="93"/>
        </w:numPr>
        <w:rPr>
          <w:b/>
          <w:bCs/>
        </w:rPr>
      </w:pPr>
      <w:r w:rsidRPr="004000CA">
        <w:t>Запрос на построение маршрута:</w:t>
      </w:r>
    </w:p>
    <w:p w14:paraId="264FFF2C" w14:textId="77777777" w:rsidR="004000CA" w:rsidRDefault="004000CA" w:rsidP="00E26720">
      <w:pPr>
        <w:pStyle w:val="a1"/>
        <w:numPr>
          <w:ilvl w:val="0"/>
          <w:numId w:val="61"/>
        </w:numPr>
      </w:pPr>
      <w:r>
        <w:t>Координаты начальной точки</w:t>
      </w:r>
    </w:p>
    <w:p w14:paraId="65FD0B15" w14:textId="77777777" w:rsidR="004000CA" w:rsidRDefault="004000CA" w:rsidP="00E26720">
      <w:pPr>
        <w:pStyle w:val="a1"/>
        <w:numPr>
          <w:ilvl w:val="0"/>
          <w:numId w:val="61"/>
        </w:numPr>
      </w:pPr>
      <w:r>
        <w:t>Координаты конечной точки</w:t>
      </w:r>
    </w:p>
    <w:p w14:paraId="57095ADD" w14:textId="39F834EE" w:rsidR="004000CA" w:rsidRDefault="004000CA" w:rsidP="00E26720">
      <w:pPr>
        <w:pStyle w:val="a1"/>
        <w:numPr>
          <w:ilvl w:val="0"/>
          <w:numId w:val="61"/>
        </w:numPr>
      </w:pPr>
      <w:r>
        <w:t>Дополнительные параметры маршрута (при наличии)</w:t>
      </w:r>
    </w:p>
    <w:p w14:paraId="021364EF" w14:textId="0A6B96DA" w:rsidR="004000CA" w:rsidRDefault="004000CA" w:rsidP="00E26720">
      <w:pPr>
        <w:pStyle w:val="a1"/>
        <w:numPr>
          <w:ilvl w:val="0"/>
          <w:numId w:val="93"/>
        </w:numPr>
      </w:pPr>
      <w:r w:rsidRPr="004000CA">
        <w:t>Ответ сервера:</w:t>
      </w:r>
    </w:p>
    <w:p w14:paraId="68E6AB4B" w14:textId="77777777" w:rsidR="004000CA" w:rsidRDefault="004000CA" w:rsidP="00E26720">
      <w:pPr>
        <w:pStyle w:val="a1"/>
        <w:numPr>
          <w:ilvl w:val="0"/>
          <w:numId w:val="62"/>
        </w:numPr>
      </w:pPr>
      <w:r>
        <w:t>Статус выполнения запроса</w:t>
      </w:r>
    </w:p>
    <w:p w14:paraId="74463C73" w14:textId="77777777" w:rsidR="004000CA" w:rsidRDefault="004000CA" w:rsidP="00E26720">
      <w:pPr>
        <w:pStyle w:val="a1"/>
        <w:numPr>
          <w:ilvl w:val="0"/>
          <w:numId w:val="62"/>
        </w:numPr>
      </w:pPr>
      <w:r>
        <w:t>Координаты точек маршрута</w:t>
      </w:r>
    </w:p>
    <w:p w14:paraId="5F168194" w14:textId="74C4CBB0" w:rsidR="00966917" w:rsidRDefault="004000CA" w:rsidP="00E26720">
      <w:pPr>
        <w:pStyle w:val="a1"/>
        <w:numPr>
          <w:ilvl w:val="0"/>
          <w:numId w:val="62"/>
        </w:numPr>
      </w:pPr>
      <w:r>
        <w:t>Дополнительная информация о маршруте (длина, время)</w:t>
      </w:r>
    </w:p>
    <w:p w14:paraId="3CC71CF8" w14:textId="275B8EE2" w:rsidR="00966917" w:rsidRDefault="00962A18" w:rsidP="00966917">
      <w:pPr>
        <w:pStyle w:val="a1"/>
        <w:numPr>
          <w:ilvl w:val="0"/>
          <w:numId w:val="0"/>
        </w:numPr>
        <w:rPr>
          <w:b/>
          <w:bCs/>
        </w:rPr>
      </w:pPr>
      <w:r>
        <w:rPr>
          <w:b/>
          <w:bCs/>
        </w:rPr>
        <w:tab/>
      </w:r>
      <w:r w:rsidR="00966917" w:rsidRPr="00966917">
        <w:rPr>
          <w:b/>
          <w:bCs/>
        </w:rPr>
        <w:t>Обработка ошибок</w:t>
      </w:r>
    </w:p>
    <w:p w14:paraId="6AA15320" w14:textId="28EB3378" w:rsidR="00966917" w:rsidRDefault="00962A18" w:rsidP="00EE7BD5">
      <w:pPr>
        <w:pStyle w:val="a1"/>
        <w:numPr>
          <w:ilvl w:val="0"/>
          <w:numId w:val="0"/>
        </w:numPr>
        <w:rPr>
          <w:lang w:val="ru-BY"/>
        </w:rPr>
      </w:pPr>
      <w:r>
        <w:rPr>
          <w:lang w:val="ru-BY"/>
        </w:rPr>
        <w:lastRenderedPageBreak/>
        <w:tab/>
      </w:r>
      <w:r w:rsidR="00966917" w:rsidRPr="00966917">
        <w:rPr>
          <w:lang w:val="ru-BY"/>
        </w:rPr>
        <w:t>Система обеспечивает надёжную обработку различных ситуаций</w:t>
      </w:r>
      <w:r w:rsidR="00EE7BD5">
        <w:t>, а всё потому, что предусматривает следующие ситуации</w:t>
      </w:r>
      <w:r w:rsidR="00EE7BD5" w:rsidRPr="00EE7BD5">
        <w:t xml:space="preserve">: </w:t>
      </w:r>
      <w:r w:rsidR="00EE7BD5">
        <w:t>н</w:t>
      </w:r>
      <w:r w:rsidR="00966917" w:rsidRPr="00966917">
        <w:rPr>
          <w:lang w:val="ru-BY"/>
        </w:rPr>
        <w:t>едоступность точек маршрута</w:t>
      </w:r>
      <w:r w:rsidR="00EE7BD5">
        <w:t>, о</w:t>
      </w:r>
      <w:r w:rsidR="00966917" w:rsidRPr="00966917">
        <w:rPr>
          <w:lang w:val="ru-BY"/>
        </w:rPr>
        <w:t>тсутствие возможного пути между точками</w:t>
      </w:r>
      <w:r w:rsidR="00EE7BD5">
        <w:t>, о</w:t>
      </w:r>
      <w:r w:rsidR="00966917" w:rsidRPr="00966917">
        <w:rPr>
          <w:lang w:val="ru-BY"/>
        </w:rPr>
        <w:t>шибки в координатах</w:t>
      </w:r>
      <w:r w:rsidR="00EE7BD5">
        <w:t>, т</w:t>
      </w:r>
      <w:r w:rsidR="00966917" w:rsidRPr="00966917">
        <w:rPr>
          <w:lang w:val="ru-BY"/>
        </w:rPr>
        <w:t>ехнические сбои</w:t>
      </w:r>
    </w:p>
    <w:p w14:paraId="471850DE" w14:textId="4744D10D" w:rsidR="00483D64" w:rsidRDefault="007C5D58" w:rsidP="007C5D58">
      <w:pPr>
        <w:pStyle w:val="a1"/>
        <w:numPr>
          <w:ilvl w:val="0"/>
          <w:numId w:val="0"/>
        </w:numPr>
        <w:rPr>
          <w:lang w:val="ru-BY"/>
        </w:rPr>
      </w:pPr>
      <w:r>
        <w:rPr>
          <w:lang w:val="ru-BY"/>
        </w:rPr>
        <w:tab/>
      </w:r>
      <w:r w:rsidRPr="007C5D58">
        <w:rPr>
          <w:lang w:val="ru-BY"/>
        </w:rPr>
        <w:t>Такая организация взаимодействия компонентов обеспечивает надёжную и эффективную работу всей системы, позволяя пользователям получать оптимальные маршруты между выбранными точками.</w:t>
      </w:r>
    </w:p>
    <w:p w14:paraId="1127A532" w14:textId="00CAD561" w:rsidR="00466573" w:rsidRDefault="00466573" w:rsidP="0081547D">
      <w:pPr>
        <w:pStyle w:val="1"/>
      </w:pPr>
      <w:r>
        <w:lastRenderedPageBreak/>
        <w:br/>
      </w:r>
      <w:bookmarkStart w:id="19" w:name="_Toc198241079"/>
      <w:r w:rsidRPr="00466573">
        <w:t>Практическая реализация навигационной системы</w:t>
      </w:r>
      <w:bookmarkEnd w:id="19"/>
    </w:p>
    <w:p w14:paraId="0068A30A" w14:textId="2CCA8718" w:rsidR="0081547D" w:rsidRDefault="001B1420" w:rsidP="0081547D">
      <w:pPr>
        <w:pStyle w:val="2"/>
      </w:pPr>
      <w:bookmarkStart w:id="20" w:name="_Toc198241080"/>
      <w:r w:rsidRPr="001B1420">
        <w:t>Архитектура приложения</w:t>
      </w:r>
      <w:bookmarkEnd w:id="20"/>
    </w:p>
    <w:p w14:paraId="2B1BBA9F" w14:textId="77777777" w:rsidR="002E7133" w:rsidRDefault="001B1420" w:rsidP="001B1420">
      <w:pPr>
        <w:rPr>
          <w:b/>
          <w:bCs/>
        </w:rPr>
      </w:pPr>
      <w:r w:rsidRPr="001B1420">
        <w:rPr>
          <w:b/>
          <w:bCs/>
        </w:rPr>
        <w:t>Общая структура системы</w:t>
      </w:r>
    </w:p>
    <w:p w14:paraId="27A50641" w14:textId="5BCEE45D" w:rsidR="001B1420" w:rsidRPr="002E7133" w:rsidRDefault="001B1420" w:rsidP="001B1420">
      <w:pPr>
        <w:rPr>
          <w:b/>
          <w:bCs/>
        </w:rPr>
      </w:pPr>
      <w:r>
        <w:t>Разработанное навигационное приложение построено на основе клиент-серверной архитектуры, что обеспечивает эффективное разделение ответственности между компонентами системы. Такой подход позволяет достичь высокой производительности и масштабируемости приложения.</w:t>
      </w:r>
    </w:p>
    <w:p w14:paraId="08BDB1BF" w14:textId="77777777" w:rsidR="00054FA0" w:rsidRDefault="001B1420" w:rsidP="00054FA0">
      <w:r>
        <w:t>Основные архитектурные компоненты включают:</w:t>
      </w:r>
    </w:p>
    <w:p w14:paraId="0DE29264" w14:textId="1AC7C66C" w:rsidR="001B1420" w:rsidRDefault="001B1420" w:rsidP="00E26720">
      <w:pPr>
        <w:pStyle w:val="a1"/>
        <w:numPr>
          <w:ilvl w:val="0"/>
          <w:numId w:val="94"/>
        </w:numPr>
      </w:pPr>
      <w:r>
        <w:t>Клиентский слой</w:t>
      </w:r>
      <w:r w:rsidRPr="00054FA0">
        <w:rPr>
          <w:lang w:val="en-US"/>
        </w:rPr>
        <w:t>:</w:t>
      </w:r>
    </w:p>
    <w:p w14:paraId="01790B89" w14:textId="77777777" w:rsidR="001B1420" w:rsidRDefault="001B1420" w:rsidP="00E26720">
      <w:pPr>
        <w:pStyle w:val="a1"/>
        <w:numPr>
          <w:ilvl w:val="0"/>
          <w:numId w:val="63"/>
        </w:numPr>
      </w:pPr>
      <w:r>
        <w:t>Пользовательский интерфейс на основе HTML/CSS</w:t>
      </w:r>
    </w:p>
    <w:p w14:paraId="1BBC2C29" w14:textId="77777777" w:rsidR="001B1420" w:rsidRDefault="001B1420" w:rsidP="00E26720">
      <w:pPr>
        <w:pStyle w:val="a1"/>
        <w:numPr>
          <w:ilvl w:val="0"/>
          <w:numId w:val="63"/>
        </w:numPr>
      </w:pPr>
      <w:r>
        <w:t>Интерактивная карта с использованием Leaflet.js</w:t>
      </w:r>
    </w:p>
    <w:p w14:paraId="27AC4F8D" w14:textId="77777777" w:rsidR="00054FA0" w:rsidRDefault="001B1420" w:rsidP="00E26720">
      <w:pPr>
        <w:pStyle w:val="a1"/>
        <w:numPr>
          <w:ilvl w:val="0"/>
          <w:numId w:val="63"/>
        </w:numPr>
      </w:pPr>
      <w:r>
        <w:t>Модуль обработки пользовательских действий</w:t>
      </w:r>
    </w:p>
    <w:p w14:paraId="3DBE52E3" w14:textId="49B9DCF4" w:rsidR="001B1420" w:rsidRPr="00054FA0" w:rsidRDefault="001B1420" w:rsidP="00E26720">
      <w:pPr>
        <w:pStyle w:val="a1"/>
        <w:numPr>
          <w:ilvl w:val="0"/>
          <w:numId w:val="94"/>
        </w:numPr>
      </w:pPr>
      <w:r>
        <w:t>Серверный слой</w:t>
      </w:r>
      <w:r w:rsidRPr="00054FA0">
        <w:rPr>
          <w:lang w:val="en-US"/>
        </w:rPr>
        <w:t>:</w:t>
      </w:r>
    </w:p>
    <w:p w14:paraId="6E399D84" w14:textId="77777777" w:rsidR="001B1420" w:rsidRPr="001B1420" w:rsidRDefault="001B1420" w:rsidP="00E26720">
      <w:pPr>
        <w:pStyle w:val="a1"/>
        <w:numPr>
          <w:ilvl w:val="0"/>
          <w:numId w:val="64"/>
        </w:numPr>
        <w:rPr>
          <w:lang w:val="en-US"/>
        </w:rPr>
      </w:pPr>
      <w:r w:rsidRPr="001B1420">
        <w:rPr>
          <w:lang w:val="en-US"/>
        </w:rPr>
        <w:t>Flask-приложение для обработки запросов</w:t>
      </w:r>
    </w:p>
    <w:p w14:paraId="335CD427" w14:textId="77777777" w:rsidR="001B1420" w:rsidRPr="001B1420" w:rsidRDefault="001B1420" w:rsidP="00E26720">
      <w:pPr>
        <w:pStyle w:val="a1"/>
        <w:numPr>
          <w:ilvl w:val="0"/>
          <w:numId w:val="64"/>
        </w:numPr>
        <w:rPr>
          <w:lang w:val="en-US"/>
        </w:rPr>
      </w:pPr>
      <w:r w:rsidRPr="001B1420">
        <w:rPr>
          <w:lang w:val="en-US"/>
        </w:rPr>
        <w:t>Модуль построения маршрутов</w:t>
      </w:r>
    </w:p>
    <w:p w14:paraId="7A178A2F" w14:textId="681ACCAD" w:rsidR="001B1420" w:rsidRDefault="001B1420" w:rsidP="00E26720">
      <w:pPr>
        <w:pStyle w:val="a1"/>
        <w:numPr>
          <w:ilvl w:val="0"/>
          <w:numId w:val="64"/>
        </w:numPr>
        <w:rPr>
          <w:lang w:val="en-US"/>
        </w:rPr>
      </w:pPr>
      <w:r w:rsidRPr="001B1420">
        <w:rPr>
          <w:lang w:val="en-US"/>
        </w:rPr>
        <w:t>Система управления данными</w:t>
      </w:r>
    </w:p>
    <w:p w14:paraId="672AF5A4" w14:textId="1A943DD0" w:rsidR="001B1420" w:rsidRDefault="001B1420" w:rsidP="00E26720">
      <w:pPr>
        <w:pStyle w:val="a1"/>
        <w:numPr>
          <w:ilvl w:val="0"/>
          <w:numId w:val="94"/>
        </w:numPr>
        <w:rPr>
          <w:lang w:val="en-US"/>
        </w:rPr>
      </w:pPr>
      <w:r>
        <w:t>Слой данных</w:t>
      </w:r>
      <w:r>
        <w:rPr>
          <w:lang w:val="en-US"/>
        </w:rPr>
        <w:t>:</w:t>
      </w:r>
    </w:p>
    <w:p w14:paraId="248D47E3" w14:textId="77777777" w:rsidR="001B1420" w:rsidRPr="001B1420" w:rsidRDefault="001B1420" w:rsidP="00E26720">
      <w:pPr>
        <w:pStyle w:val="a1"/>
        <w:numPr>
          <w:ilvl w:val="0"/>
          <w:numId w:val="65"/>
        </w:numPr>
        <w:rPr>
          <w:lang w:val="en-US"/>
        </w:rPr>
      </w:pPr>
      <w:r w:rsidRPr="001B1420">
        <w:rPr>
          <w:lang w:val="en-US"/>
        </w:rPr>
        <w:t>Структуры для хранения графа дорог</w:t>
      </w:r>
    </w:p>
    <w:p w14:paraId="5B0BA6FB" w14:textId="77777777" w:rsidR="001B1420" w:rsidRPr="001B1420" w:rsidRDefault="001B1420" w:rsidP="00E26720">
      <w:pPr>
        <w:pStyle w:val="a1"/>
        <w:numPr>
          <w:ilvl w:val="0"/>
          <w:numId w:val="65"/>
        </w:numPr>
        <w:rPr>
          <w:lang w:val="en-US"/>
        </w:rPr>
      </w:pPr>
      <w:r w:rsidRPr="001B1420">
        <w:rPr>
          <w:lang w:val="en-US"/>
        </w:rPr>
        <w:t>Кэш часто используемых маршрутов</w:t>
      </w:r>
    </w:p>
    <w:p w14:paraId="7FDF8A8F" w14:textId="14552496" w:rsidR="00C05215" w:rsidRDefault="001B1420" w:rsidP="00E26720">
      <w:pPr>
        <w:pStyle w:val="a1"/>
        <w:numPr>
          <w:ilvl w:val="0"/>
          <w:numId w:val="65"/>
        </w:numPr>
        <w:rPr>
          <w:lang w:val="en-US"/>
        </w:rPr>
      </w:pPr>
      <w:r w:rsidRPr="001B1420">
        <w:rPr>
          <w:lang w:val="en-US"/>
        </w:rPr>
        <w:t>Служебные данные приложения</w:t>
      </w:r>
    </w:p>
    <w:p w14:paraId="21694544" w14:textId="4B08C011" w:rsidR="00C05215" w:rsidRDefault="005765A2" w:rsidP="00C05215">
      <w:pPr>
        <w:pStyle w:val="a1"/>
        <w:numPr>
          <w:ilvl w:val="0"/>
          <w:numId w:val="0"/>
        </w:numPr>
        <w:rPr>
          <w:b/>
          <w:bCs/>
        </w:rPr>
      </w:pPr>
      <w:r>
        <w:rPr>
          <w:b/>
          <w:bCs/>
        </w:rPr>
        <w:tab/>
      </w:r>
      <w:r w:rsidR="00C05215" w:rsidRPr="00C05215">
        <w:rPr>
          <w:b/>
          <w:bCs/>
        </w:rPr>
        <w:t>Основные компоненты и их взаимодействие</w:t>
      </w:r>
    </w:p>
    <w:p w14:paraId="0709E1F0" w14:textId="29BD1DC6" w:rsidR="00C05215" w:rsidRDefault="005765A2" w:rsidP="00C05215">
      <w:pPr>
        <w:pStyle w:val="a1"/>
        <w:numPr>
          <w:ilvl w:val="0"/>
          <w:numId w:val="0"/>
        </w:numPr>
      </w:pPr>
      <w:r>
        <w:lastRenderedPageBreak/>
        <w:tab/>
      </w:r>
      <w:r w:rsidR="00C05215" w:rsidRPr="00C05215">
        <w:t>Взаимодействие между компонентами системы организовано следующим образом:</w:t>
      </w:r>
    </w:p>
    <w:p w14:paraId="51DA327F" w14:textId="77777777" w:rsidR="00C05215" w:rsidRDefault="00C05215" w:rsidP="00C05215">
      <w:pPr>
        <w:pStyle w:val="a1"/>
        <w:numPr>
          <w:ilvl w:val="0"/>
          <w:numId w:val="0"/>
        </w:numPr>
      </w:pPr>
      <w:r>
        <w:t>graph TD</w:t>
      </w:r>
    </w:p>
    <w:p w14:paraId="502DFF7F" w14:textId="77777777" w:rsidR="00C05215" w:rsidRDefault="00C05215" w:rsidP="00C05215">
      <w:pPr>
        <w:pStyle w:val="a1"/>
        <w:numPr>
          <w:ilvl w:val="0"/>
          <w:numId w:val="0"/>
        </w:numPr>
      </w:pPr>
      <w:r>
        <w:tab/>
        <w:t>A[Пользовательский интерфейс] --&gt; B[Модуль обработки событий]</w:t>
      </w:r>
    </w:p>
    <w:p w14:paraId="1853CCB9" w14:textId="77777777" w:rsidR="00C05215" w:rsidRDefault="00C05215" w:rsidP="00C05215">
      <w:pPr>
        <w:pStyle w:val="a1"/>
        <w:numPr>
          <w:ilvl w:val="0"/>
          <w:numId w:val="0"/>
        </w:numPr>
      </w:pPr>
      <w:r>
        <w:tab/>
        <w:t>B --&gt; C[HTTP-клиент]</w:t>
      </w:r>
    </w:p>
    <w:p w14:paraId="79A96C27" w14:textId="77777777" w:rsidR="00C05215" w:rsidRDefault="00C05215" w:rsidP="00C05215">
      <w:pPr>
        <w:pStyle w:val="a1"/>
        <w:numPr>
          <w:ilvl w:val="0"/>
          <w:numId w:val="0"/>
        </w:numPr>
      </w:pPr>
      <w:r>
        <w:tab/>
        <w:t>C --&gt; D[Flask-сервер]</w:t>
      </w:r>
    </w:p>
    <w:p w14:paraId="6CB8FD55" w14:textId="77777777" w:rsidR="00C05215" w:rsidRDefault="00C05215" w:rsidP="00C05215">
      <w:pPr>
        <w:pStyle w:val="a1"/>
        <w:numPr>
          <w:ilvl w:val="0"/>
          <w:numId w:val="0"/>
        </w:numPr>
      </w:pPr>
      <w:r>
        <w:tab/>
        <w:t>D --&gt; E[Модуль маршрутизации]</w:t>
      </w:r>
    </w:p>
    <w:p w14:paraId="4398D019" w14:textId="77777777" w:rsidR="00C05215" w:rsidRDefault="00C05215" w:rsidP="00C05215">
      <w:pPr>
        <w:pStyle w:val="a1"/>
        <w:numPr>
          <w:ilvl w:val="0"/>
          <w:numId w:val="0"/>
        </w:numPr>
      </w:pPr>
      <w:r>
        <w:tab/>
        <w:t>E --&gt; F[Алгоритм Дейкстры]</w:t>
      </w:r>
    </w:p>
    <w:p w14:paraId="3CA79242" w14:textId="77777777" w:rsidR="00C05215" w:rsidRDefault="00C05215" w:rsidP="00C05215">
      <w:pPr>
        <w:pStyle w:val="a1"/>
        <w:numPr>
          <w:ilvl w:val="0"/>
          <w:numId w:val="0"/>
        </w:numPr>
      </w:pPr>
      <w:r>
        <w:tab/>
        <w:t>E --&gt; G[Структуры данных графа]</w:t>
      </w:r>
    </w:p>
    <w:p w14:paraId="77F720F7" w14:textId="5089FABF" w:rsidR="00C05215" w:rsidRDefault="00C05215" w:rsidP="00C05215">
      <w:pPr>
        <w:pStyle w:val="a1"/>
        <w:numPr>
          <w:ilvl w:val="0"/>
          <w:numId w:val="0"/>
        </w:numPr>
      </w:pPr>
      <w:r>
        <w:tab/>
        <w:t>D --&gt; C</w:t>
      </w:r>
    </w:p>
    <w:p w14:paraId="050DFB6D" w14:textId="77777777" w:rsidR="00C05215" w:rsidRDefault="00C05215" w:rsidP="00C05215">
      <w:pPr>
        <w:pStyle w:val="a1"/>
        <w:numPr>
          <w:ilvl w:val="0"/>
          <w:numId w:val="0"/>
        </w:numPr>
      </w:pPr>
      <w:r>
        <w:tab/>
        <w:t>C --&gt; B</w:t>
      </w:r>
    </w:p>
    <w:p w14:paraId="050AD6E3" w14:textId="4B60651E" w:rsidR="00C05215" w:rsidRDefault="00C05215" w:rsidP="00C05215">
      <w:pPr>
        <w:pStyle w:val="a1"/>
        <w:numPr>
          <w:ilvl w:val="0"/>
          <w:numId w:val="0"/>
        </w:numPr>
      </w:pPr>
      <w:r>
        <w:tab/>
        <w:t>B --&gt; A</w:t>
      </w:r>
    </w:p>
    <w:p w14:paraId="4C1418F3" w14:textId="3CCE36DE" w:rsidR="00F528B4" w:rsidRDefault="00CE1D8D" w:rsidP="00C05215">
      <w:pPr>
        <w:pStyle w:val="a1"/>
        <w:numPr>
          <w:ilvl w:val="0"/>
          <w:numId w:val="0"/>
        </w:numPr>
        <w:rPr>
          <w:b/>
          <w:bCs/>
        </w:rPr>
      </w:pPr>
      <w:r>
        <w:rPr>
          <w:b/>
          <w:bCs/>
        </w:rPr>
        <w:tab/>
      </w:r>
      <w:r w:rsidR="00F528B4" w:rsidRPr="00F528B4">
        <w:rPr>
          <w:b/>
          <w:bCs/>
        </w:rPr>
        <w:t>Схема работы приложения</w:t>
      </w:r>
    </w:p>
    <w:p w14:paraId="10B0C115" w14:textId="77777777" w:rsidR="00CE1D8D" w:rsidRDefault="00CE1D8D" w:rsidP="00CE1D8D">
      <w:pPr>
        <w:pStyle w:val="a1"/>
        <w:numPr>
          <w:ilvl w:val="0"/>
          <w:numId w:val="0"/>
        </w:numPr>
      </w:pPr>
      <w:r>
        <w:tab/>
      </w:r>
      <w:r w:rsidR="00F528B4" w:rsidRPr="00F528B4">
        <w:t>Процесс работы приложения можно разделить на несколько ключевых этапов:</w:t>
      </w:r>
    </w:p>
    <w:p w14:paraId="0975C584" w14:textId="0E554811" w:rsidR="00F528B4" w:rsidRDefault="00F528B4" w:rsidP="00E26720">
      <w:pPr>
        <w:pStyle w:val="a1"/>
        <w:numPr>
          <w:ilvl w:val="0"/>
          <w:numId w:val="95"/>
        </w:numPr>
      </w:pPr>
      <w:r w:rsidRPr="00F528B4">
        <w:t>Инициализация системы</w:t>
      </w:r>
      <w:r w:rsidR="00133392" w:rsidRPr="00133392">
        <w:t xml:space="preserve">: </w:t>
      </w:r>
      <w:r w:rsidR="00133392">
        <w:t>з</w:t>
      </w:r>
      <w:r>
        <w:t>агрузка картографических данных</w:t>
      </w:r>
      <w:r w:rsidR="00133392">
        <w:t>, далее производится п</w:t>
      </w:r>
      <w:r>
        <w:t>остроение графовой модели дорожной сети</w:t>
      </w:r>
      <w:r w:rsidR="00133392">
        <w:t>, а уже после переходим к п</w:t>
      </w:r>
      <w:r>
        <w:t>одготовк</w:t>
      </w:r>
      <w:r w:rsidR="00133392">
        <w:t>е</w:t>
      </w:r>
      <w:r>
        <w:t xml:space="preserve"> структур данных для алгоритма маршрутизации</w:t>
      </w:r>
      <w:r w:rsidR="00133392">
        <w:t>.</w:t>
      </w:r>
    </w:p>
    <w:p w14:paraId="00AAA669" w14:textId="13CF9843" w:rsidR="00F528B4" w:rsidRDefault="00F528B4" w:rsidP="00E26720">
      <w:pPr>
        <w:pStyle w:val="a1"/>
        <w:numPr>
          <w:ilvl w:val="0"/>
          <w:numId w:val="95"/>
        </w:numPr>
      </w:pPr>
      <w:r w:rsidRPr="00133392">
        <w:t>Обработка пользовательского запроса:</w:t>
      </w:r>
      <w:r w:rsidR="00133392">
        <w:t xml:space="preserve"> п</w:t>
      </w:r>
      <w:r>
        <w:t>олучение координат начальной и конечной точек</w:t>
      </w:r>
      <w:r w:rsidR="00133392">
        <w:t>, дальнейшая в</w:t>
      </w:r>
      <w:r>
        <w:t>алидация входных данных</w:t>
      </w:r>
      <w:r w:rsidR="00133392">
        <w:t xml:space="preserve"> и п</w:t>
      </w:r>
      <w:r>
        <w:t>реобразование географических координат в узлы графа</w:t>
      </w:r>
      <w:r w:rsidR="006E14F1">
        <w:t>.</w:t>
      </w:r>
    </w:p>
    <w:p w14:paraId="69DE14B8" w14:textId="16811258" w:rsidR="00F528B4" w:rsidRPr="00544D45" w:rsidRDefault="00F528B4" w:rsidP="00E26720">
      <w:pPr>
        <w:pStyle w:val="a1"/>
        <w:numPr>
          <w:ilvl w:val="0"/>
          <w:numId w:val="95"/>
        </w:numPr>
      </w:pPr>
      <w:r>
        <w:t>Построение маршрута</w:t>
      </w:r>
      <w:r w:rsidRPr="001B7ECC">
        <w:t>:</w:t>
      </w:r>
      <w:r w:rsidR="001B7ECC">
        <w:t xml:space="preserve"> п</w:t>
      </w:r>
      <w:r w:rsidRPr="001B7ECC">
        <w:t>рименение оптимизированного алгоритма Дейкстры</w:t>
      </w:r>
      <w:r w:rsidR="001B7ECC">
        <w:t xml:space="preserve"> (оптимизированного добавлением приоритетной очереди)</w:t>
      </w:r>
      <w:r w:rsidR="00544D45">
        <w:t>, ф</w:t>
      </w:r>
      <w:r w:rsidRPr="00544D45">
        <w:t>ормирование последовательности точек маршрута</w:t>
      </w:r>
      <w:r w:rsidR="00544D45">
        <w:t>, п</w:t>
      </w:r>
      <w:r w:rsidRPr="00544D45">
        <w:t>одготовка ответа для клиента</w:t>
      </w:r>
      <w:r w:rsidR="00466F56">
        <w:t>.</w:t>
      </w:r>
    </w:p>
    <w:p w14:paraId="307E2965" w14:textId="463C9F6A" w:rsidR="00F528B4" w:rsidRDefault="00F528B4" w:rsidP="00E26720">
      <w:pPr>
        <w:pStyle w:val="a1"/>
        <w:numPr>
          <w:ilvl w:val="0"/>
          <w:numId w:val="95"/>
        </w:numPr>
      </w:pPr>
      <w:r>
        <w:t>Визуализация результата</w:t>
      </w:r>
      <w:r w:rsidRPr="00C9012B">
        <w:t>:</w:t>
      </w:r>
      <w:r w:rsidR="00C9012B">
        <w:t xml:space="preserve"> п</w:t>
      </w:r>
      <w:r>
        <w:t>олучение данных маршрута на клиенте</w:t>
      </w:r>
      <w:r w:rsidR="00C9012B">
        <w:t>, о</w:t>
      </w:r>
      <w:r>
        <w:t>трисовка маршрута на карте</w:t>
      </w:r>
      <w:r w:rsidR="00C9012B">
        <w:t>, о</w:t>
      </w:r>
      <w:r>
        <w:t>тображение дополнительной информации</w:t>
      </w:r>
      <w:r w:rsidR="00C9012B">
        <w:t xml:space="preserve"> (продолжительность пути, время пути)</w:t>
      </w:r>
    </w:p>
    <w:p w14:paraId="79720403" w14:textId="77777777" w:rsidR="00517840" w:rsidRDefault="00771E6F" w:rsidP="00517840">
      <w:pPr>
        <w:pStyle w:val="a1"/>
        <w:numPr>
          <w:ilvl w:val="0"/>
          <w:numId w:val="0"/>
        </w:numPr>
        <w:rPr>
          <w:b/>
          <w:bCs/>
        </w:rPr>
      </w:pPr>
      <w:r>
        <w:rPr>
          <w:b/>
          <w:bCs/>
        </w:rPr>
        <w:tab/>
      </w:r>
      <w:r w:rsidR="00F528B4" w:rsidRPr="00F528B4">
        <w:rPr>
          <w:b/>
          <w:bCs/>
        </w:rPr>
        <w:t>Особенности реализации</w:t>
      </w:r>
    </w:p>
    <w:p w14:paraId="6DB2BC9A" w14:textId="77777777" w:rsidR="00517840" w:rsidRDefault="00517840" w:rsidP="00517840">
      <w:pPr>
        <w:pStyle w:val="a1"/>
        <w:numPr>
          <w:ilvl w:val="0"/>
          <w:numId w:val="0"/>
        </w:numPr>
        <w:rPr>
          <w:b/>
          <w:bCs/>
        </w:rPr>
      </w:pPr>
      <w:r>
        <w:rPr>
          <w:b/>
          <w:bCs/>
        </w:rPr>
        <w:lastRenderedPageBreak/>
        <w:tab/>
      </w:r>
      <w:r>
        <w:t>Разработанная навигационная система реализована с учётом ключевых принципов современной архитектуры. Её модульная структура обеспечивает независимость компонентов, что позволяет легко заменять отдельные модули и упрощает процесс тестирования. Система обладает высокой масштабируемостью — эффективно распределяет нагрузку, оптимизирует использование ресурсов и поддерживает кэширование для повышения производительности.</w:t>
      </w:r>
    </w:p>
    <w:p w14:paraId="2F5F972E" w14:textId="77777777" w:rsidR="006371EA" w:rsidRDefault="00517840" w:rsidP="006371EA">
      <w:pPr>
        <w:pStyle w:val="a1"/>
        <w:numPr>
          <w:ilvl w:val="0"/>
          <w:numId w:val="0"/>
        </w:numPr>
        <w:rPr>
          <w:b/>
          <w:bCs/>
        </w:rPr>
      </w:pPr>
      <w:r>
        <w:rPr>
          <w:b/>
          <w:bCs/>
        </w:rPr>
        <w:tab/>
      </w:r>
      <w:r>
        <w:t>Особое внимание уделено надёжности: реализована обработка исключительных ситуаций, строгая валидация входных данных и детальное логирование операций. Система также обладает гибкостью — поддерживает добавление новых типов маршрутов, интеграцию дополнительных метрик и подключение внешних источников данных, что обеспечивает её дальнейшее развитие и адаптацию к новым требованиям.</w:t>
      </w:r>
    </w:p>
    <w:p w14:paraId="22E63B01" w14:textId="72BAF6D5" w:rsidR="009F00F5" w:rsidRPr="006371EA" w:rsidRDefault="006371EA" w:rsidP="009F00F5">
      <w:pPr>
        <w:pStyle w:val="a1"/>
        <w:numPr>
          <w:ilvl w:val="0"/>
          <w:numId w:val="0"/>
        </w:numPr>
        <w:rPr>
          <w:b/>
          <w:bCs/>
        </w:rPr>
      </w:pPr>
      <w:r>
        <w:rPr>
          <w:b/>
          <w:bCs/>
        </w:rPr>
        <w:tab/>
      </w:r>
      <w:r w:rsidR="00517840">
        <w:t>Такой подход гарантирует стабильную работу, простоту поддержки и возможность масштабирования функциональности в будущем.</w:t>
      </w:r>
      <w:r w:rsidRPr="006371EA">
        <w:rPr>
          <w:b/>
          <w:bCs/>
        </w:rPr>
        <w:t xml:space="preserve"> </w:t>
      </w:r>
      <w:r>
        <w:t xml:space="preserve">А </w:t>
      </w:r>
      <w:r w:rsidR="009F00F5" w:rsidRPr="009F00F5">
        <w:t xml:space="preserve">архитектура </w:t>
      </w:r>
      <w:r>
        <w:t>проекта обеспечивает</w:t>
      </w:r>
      <w:r w:rsidR="009F00F5" w:rsidRPr="009F00F5">
        <w:t xml:space="preserve"> эффективную работу приложения и предоставляет возможности для дальнейшего развития системы.</w:t>
      </w:r>
    </w:p>
    <w:p w14:paraId="66D45364" w14:textId="4003822A" w:rsidR="005A2447" w:rsidRDefault="00D1703E" w:rsidP="005A2447">
      <w:pPr>
        <w:pStyle w:val="2"/>
      </w:pPr>
      <w:bookmarkStart w:id="21" w:name="_Toc198241081"/>
      <w:r>
        <w:t>Реализация алгоритмической части</w:t>
      </w:r>
      <w:bookmarkEnd w:id="21"/>
    </w:p>
    <w:p w14:paraId="61A557D4" w14:textId="0FE15FC1" w:rsidR="005A2447" w:rsidRDefault="005A2447" w:rsidP="00A36C8F">
      <w:pPr>
        <w:pStyle w:val="3"/>
      </w:pPr>
      <w:bookmarkStart w:id="22" w:name="_Toc198241082"/>
      <w:r>
        <w:t>Структуры данных для хранения графа</w:t>
      </w:r>
      <w:bookmarkEnd w:id="22"/>
    </w:p>
    <w:p w14:paraId="63BB9EE3" w14:textId="77777777" w:rsidR="00723FCE" w:rsidRDefault="005A2447" w:rsidP="00723FCE">
      <w:r w:rsidRPr="005A2447">
        <w:t>В данном проекте реализована следующая структура хранения дорожной сети:</w:t>
      </w:r>
    </w:p>
    <w:p w14:paraId="57E01C2C" w14:textId="6C138E2C" w:rsidR="005A2447" w:rsidRPr="005A2447" w:rsidRDefault="005A2447" w:rsidP="00E26720">
      <w:pPr>
        <w:pStyle w:val="a1"/>
        <w:numPr>
          <w:ilvl w:val="0"/>
          <w:numId w:val="96"/>
        </w:numPr>
      </w:pPr>
      <w:r>
        <w:t>Основная структура данных</w:t>
      </w:r>
      <w:r w:rsidRPr="00723FCE">
        <w:rPr>
          <w:lang w:val="en-US"/>
        </w:rPr>
        <w:t>:</w:t>
      </w:r>
    </w:p>
    <w:p w14:paraId="7F501AE3" w14:textId="77777777" w:rsidR="005A2447" w:rsidRDefault="005A2447" w:rsidP="00E26720">
      <w:pPr>
        <w:pStyle w:val="a1"/>
        <w:numPr>
          <w:ilvl w:val="0"/>
          <w:numId w:val="66"/>
        </w:numPr>
      </w:pPr>
      <w:r>
        <w:t>Словарь для хранения узлов и их связей</w:t>
      </w:r>
    </w:p>
    <w:p w14:paraId="3F24692E" w14:textId="77777777" w:rsidR="005A2447" w:rsidRDefault="005A2447" w:rsidP="00E26720">
      <w:pPr>
        <w:pStyle w:val="a1"/>
        <w:numPr>
          <w:ilvl w:val="0"/>
          <w:numId w:val="66"/>
        </w:numPr>
      </w:pPr>
      <w:r>
        <w:t>Каждый узел содержит информацию о координатах</w:t>
      </w:r>
    </w:p>
    <w:p w14:paraId="72E3E725" w14:textId="77777777" w:rsidR="005A2447" w:rsidRDefault="005A2447" w:rsidP="00E26720">
      <w:pPr>
        <w:pStyle w:val="a1"/>
        <w:numPr>
          <w:ilvl w:val="0"/>
          <w:numId w:val="66"/>
        </w:numPr>
      </w:pPr>
      <w:r>
        <w:t>Связи между узлами представляют дороги с соответствующими весами</w:t>
      </w:r>
    </w:p>
    <w:p w14:paraId="4E481EB9" w14:textId="6F5D6044" w:rsidR="005A2447" w:rsidRPr="005A2447" w:rsidRDefault="005A2447" w:rsidP="00E26720">
      <w:pPr>
        <w:pStyle w:val="a1"/>
        <w:numPr>
          <w:ilvl w:val="0"/>
          <w:numId w:val="96"/>
        </w:numPr>
      </w:pPr>
      <w:r>
        <w:t>Формат хранения дорог</w:t>
      </w:r>
      <w:r>
        <w:rPr>
          <w:lang w:val="en-US"/>
        </w:rPr>
        <w:t>:</w:t>
      </w:r>
    </w:p>
    <w:p w14:paraId="4B79245A" w14:textId="77777777" w:rsidR="005A2447" w:rsidRDefault="005A2447" w:rsidP="00E26720">
      <w:pPr>
        <w:pStyle w:val="a1"/>
        <w:numPr>
          <w:ilvl w:val="0"/>
          <w:numId w:val="67"/>
        </w:numPr>
      </w:pPr>
      <w:r>
        <w:lastRenderedPageBreak/>
        <w:t>Узлы: идентификатор, географические координаты</w:t>
      </w:r>
    </w:p>
    <w:p w14:paraId="01747BEC" w14:textId="77777777" w:rsidR="005A2447" w:rsidRDefault="005A2447" w:rsidP="00E26720">
      <w:pPr>
        <w:pStyle w:val="a1"/>
        <w:numPr>
          <w:ilvl w:val="0"/>
          <w:numId w:val="67"/>
        </w:numPr>
      </w:pPr>
      <w:r>
        <w:t>Рёбра: пары узлов и расстояния между ними</w:t>
      </w:r>
    </w:p>
    <w:p w14:paraId="0A305FC7" w14:textId="6E1EACAD" w:rsidR="005A2447" w:rsidRDefault="005A2447" w:rsidP="00E26720">
      <w:pPr>
        <w:pStyle w:val="a1"/>
        <w:numPr>
          <w:ilvl w:val="0"/>
          <w:numId w:val="67"/>
        </w:numPr>
      </w:pPr>
      <w:r>
        <w:t>Дополнительные атрибуты дорог (тип дороги, ограничения)</w:t>
      </w:r>
    </w:p>
    <w:p w14:paraId="29D34FCD" w14:textId="3F9D9718" w:rsidR="00562E01" w:rsidRDefault="00562E01" w:rsidP="00A36C8F">
      <w:pPr>
        <w:pStyle w:val="3"/>
      </w:pPr>
      <w:bookmarkStart w:id="23" w:name="_Toc198241083"/>
      <w:r>
        <w:t>Реализация приоритетной очереди</w:t>
      </w:r>
      <w:bookmarkEnd w:id="23"/>
    </w:p>
    <w:p w14:paraId="1D4C16C4" w14:textId="26BB4B7B" w:rsidR="00562C9A" w:rsidRDefault="00485F66" w:rsidP="00562C9A">
      <w:pPr>
        <w:pStyle w:val="a1"/>
        <w:numPr>
          <w:ilvl w:val="0"/>
          <w:numId w:val="0"/>
        </w:numPr>
      </w:pPr>
      <w:r>
        <w:tab/>
        <w:t>В ходе оптимизации основного алгоритма, был модифицирован алгоритм Дейкстры, который первоначально базировался на простом списке и переборе всех связных узлов</w:t>
      </w:r>
      <w:r w:rsidR="00562C9A" w:rsidRPr="00562C9A">
        <w:t xml:space="preserve"> </w:t>
      </w:r>
      <w:r w:rsidR="00562C9A">
        <w:t>неориентированного графа</w:t>
      </w:r>
      <w:r>
        <w:t>. Поэтому алгоритм был видоизменён и была добавлена п</w:t>
      </w:r>
      <w:r w:rsidR="00562E01">
        <w:t>риоритетная очередь</w:t>
      </w:r>
      <w:r>
        <w:t>,</w:t>
      </w:r>
      <w:r w:rsidR="00562E01">
        <w:t xml:space="preserve"> </w:t>
      </w:r>
      <w:r>
        <w:t xml:space="preserve">которая успешно </w:t>
      </w:r>
      <w:r w:rsidR="00562E01">
        <w:t>оптимиз</w:t>
      </w:r>
      <w:r>
        <w:t>ирует</w:t>
      </w:r>
      <w:r w:rsidR="00562E01">
        <w:t xml:space="preserve"> работ</w:t>
      </w:r>
      <w:r>
        <w:t>у</w:t>
      </w:r>
      <w:r w:rsidR="00562E01">
        <w:t xml:space="preserve"> алгоритма Дейкстры</w:t>
      </w:r>
      <w:r w:rsidR="00562E01" w:rsidRPr="00562E01">
        <w:t>:</w:t>
      </w:r>
    </w:p>
    <w:p w14:paraId="0C6200FA" w14:textId="70F2F2AA" w:rsidR="00562E01" w:rsidRDefault="00562E01" w:rsidP="00E26720">
      <w:pPr>
        <w:pStyle w:val="a1"/>
        <w:numPr>
          <w:ilvl w:val="0"/>
          <w:numId w:val="97"/>
        </w:numPr>
      </w:pPr>
      <w:r>
        <w:t>Особенности реализации</w:t>
      </w:r>
      <w:r w:rsidRPr="00562C9A">
        <w:t>:</w:t>
      </w:r>
      <w:r w:rsidR="00562C9A" w:rsidRPr="00562C9A">
        <w:t xml:space="preserve"> </w:t>
      </w:r>
      <w:r w:rsidR="00DD2AF3">
        <w:t>и</w:t>
      </w:r>
      <w:r>
        <w:t>спользование встроенного модуля heapq</w:t>
      </w:r>
      <w:r w:rsidR="00DD2AF3">
        <w:t xml:space="preserve">, который поддерживает </w:t>
      </w:r>
      <w:r>
        <w:t>свойства минимальной кучи</w:t>
      </w:r>
      <w:r w:rsidR="00DD2AF3">
        <w:t>, что в свою очередь позволяет э</w:t>
      </w:r>
      <w:r>
        <w:t>ффективн</w:t>
      </w:r>
      <w:r w:rsidR="00DD2AF3">
        <w:t>о</w:t>
      </w:r>
      <w:r>
        <w:t xml:space="preserve"> работа</w:t>
      </w:r>
      <w:r w:rsidR="00DD2AF3">
        <w:t>ть</w:t>
      </w:r>
      <w:r>
        <w:t xml:space="preserve"> с приоритетами узлов</w:t>
      </w:r>
      <w:r w:rsidR="00DD2AF3">
        <w:t>.</w:t>
      </w:r>
    </w:p>
    <w:p w14:paraId="748FB8E6" w14:textId="5D3DD632" w:rsidR="00562E01" w:rsidRPr="00547587" w:rsidRDefault="00562E01" w:rsidP="00E26720">
      <w:pPr>
        <w:pStyle w:val="a1"/>
        <w:numPr>
          <w:ilvl w:val="0"/>
          <w:numId w:val="97"/>
        </w:numPr>
      </w:pPr>
      <w:r>
        <w:t>Операции с очередью</w:t>
      </w:r>
      <w:r w:rsidR="00547587" w:rsidRPr="00547587">
        <w:t xml:space="preserve">: </w:t>
      </w:r>
      <w:r w:rsidR="00547587">
        <w:t>малозатратное по ресурсам д</w:t>
      </w:r>
      <w:r w:rsidRPr="00547587">
        <w:t>обавление новых элементов</w:t>
      </w:r>
      <w:r w:rsidR="00547587">
        <w:t>, и</w:t>
      </w:r>
      <w:r w:rsidRPr="00547587">
        <w:t>звлечение узла с минимальным расстоянием</w:t>
      </w:r>
      <w:r w:rsidR="00547587">
        <w:t>, а также быстрое о</w:t>
      </w:r>
      <w:r w:rsidRPr="00547587">
        <w:t>бновление приоритетов</w:t>
      </w:r>
      <w:r w:rsidR="00E64AD4">
        <w:t>.</w:t>
      </w:r>
    </w:p>
    <w:p w14:paraId="3A054A19" w14:textId="17CE399E" w:rsidR="003F677C" w:rsidRDefault="003F677C" w:rsidP="00A36C8F">
      <w:pPr>
        <w:pStyle w:val="3"/>
      </w:pPr>
      <w:bookmarkStart w:id="24" w:name="_Toc198241084"/>
      <w:r>
        <w:t>Оптимизация алгоритма построения маршрутов</w:t>
      </w:r>
      <w:bookmarkEnd w:id="24"/>
    </w:p>
    <w:p w14:paraId="5947297D" w14:textId="77777777" w:rsidR="00F3463E" w:rsidRDefault="00F3463E" w:rsidP="00F3463E">
      <w:pPr>
        <w:pStyle w:val="a1"/>
        <w:numPr>
          <w:ilvl w:val="0"/>
          <w:numId w:val="0"/>
        </w:numPr>
        <w:rPr>
          <w:lang w:val="en-US"/>
        </w:rPr>
      </w:pPr>
      <w:r>
        <w:tab/>
      </w:r>
      <w:r w:rsidR="003F677C">
        <w:t>Основные оптимизации включают</w:t>
      </w:r>
      <w:r w:rsidR="003F677C">
        <w:rPr>
          <w:lang w:val="en-US"/>
        </w:rPr>
        <w:t>:</w:t>
      </w:r>
    </w:p>
    <w:p w14:paraId="33814F47" w14:textId="6082321C" w:rsidR="003F677C" w:rsidRDefault="003F677C" w:rsidP="00E26720">
      <w:pPr>
        <w:pStyle w:val="a1"/>
        <w:numPr>
          <w:ilvl w:val="0"/>
          <w:numId w:val="98"/>
        </w:numPr>
      </w:pPr>
      <w:r>
        <w:t>Улучшения алгоритма Дейкстры</w:t>
      </w:r>
      <w:r w:rsidRPr="0035569F">
        <w:t>:</w:t>
      </w:r>
      <w:r w:rsidR="0035569F">
        <w:t xml:space="preserve"> и</w:t>
      </w:r>
      <w:r>
        <w:t>спользование приоритетной очереди вместо простого перебора</w:t>
      </w:r>
      <w:r w:rsidR="0035569F">
        <w:t>, о</w:t>
      </w:r>
      <w:r>
        <w:t>птимизация поиска ближайших узлов</w:t>
      </w:r>
      <w:r w:rsidR="0035569F">
        <w:t>, э</w:t>
      </w:r>
      <w:r>
        <w:t>ффективная обработка посещённых вершин</w:t>
      </w:r>
      <w:r w:rsidR="0035569F">
        <w:t>.</w:t>
      </w:r>
    </w:p>
    <w:p w14:paraId="6E992600" w14:textId="5B1244CA" w:rsidR="003F677C" w:rsidRPr="00485BA5" w:rsidRDefault="003F677C" w:rsidP="00E26720">
      <w:pPr>
        <w:pStyle w:val="a1"/>
        <w:numPr>
          <w:ilvl w:val="0"/>
          <w:numId w:val="98"/>
        </w:numPr>
      </w:pPr>
      <w:r>
        <w:t>Оптимизация памяти</w:t>
      </w:r>
      <w:r w:rsidRPr="00485BA5">
        <w:t>:</w:t>
      </w:r>
      <w:r w:rsidR="00485BA5">
        <w:t xml:space="preserve"> э</w:t>
      </w:r>
      <w:r w:rsidRPr="00485BA5">
        <w:t>ффективное хранение промежуточных результатов</w:t>
      </w:r>
      <w:r w:rsidR="00485BA5">
        <w:t>, о</w:t>
      </w:r>
      <w:r w:rsidRPr="00485BA5">
        <w:t>чистка неиспользуемых данных</w:t>
      </w:r>
      <w:r w:rsidR="00485BA5">
        <w:t>, о</w:t>
      </w:r>
      <w:r w:rsidRPr="00485BA5">
        <w:t>птимальное использование структур данных</w:t>
      </w:r>
      <w:r w:rsidR="00DE4633">
        <w:t>.</w:t>
      </w:r>
    </w:p>
    <w:p w14:paraId="22782B06" w14:textId="742DE377" w:rsidR="003F677C" w:rsidRPr="003F677C" w:rsidRDefault="003F677C" w:rsidP="00A36C8F">
      <w:pPr>
        <w:pStyle w:val="3"/>
      </w:pPr>
      <w:bookmarkStart w:id="25" w:name="_Toc198241085"/>
      <w:r>
        <w:lastRenderedPageBreak/>
        <w:t>Обработка особых случаев</w:t>
      </w:r>
      <w:bookmarkEnd w:id="25"/>
    </w:p>
    <w:p w14:paraId="3392B98C" w14:textId="77777777" w:rsidR="00E852C0" w:rsidRDefault="00ED6201" w:rsidP="00E852C0">
      <w:pPr>
        <w:pStyle w:val="a1"/>
        <w:numPr>
          <w:ilvl w:val="0"/>
          <w:numId w:val="0"/>
        </w:numPr>
        <w:rPr>
          <w:lang w:val="en-US"/>
        </w:rPr>
      </w:pPr>
      <w:r>
        <w:tab/>
      </w:r>
      <w:r w:rsidR="003F677C">
        <w:t>Реализована обработка следующих ситуаций</w:t>
      </w:r>
      <w:r w:rsidR="003F677C">
        <w:rPr>
          <w:lang w:val="en-US"/>
        </w:rPr>
        <w:t>:</w:t>
      </w:r>
    </w:p>
    <w:p w14:paraId="535B80EF" w14:textId="5C4D987F" w:rsidR="00CB7B06" w:rsidRPr="008F110B" w:rsidRDefault="00E852C0" w:rsidP="008F110B">
      <w:pPr>
        <w:pStyle w:val="a1"/>
        <w:numPr>
          <w:ilvl w:val="0"/>
          <w:numId w:val="0"/>
        </w:numPr>
      </w:pPr>
      <w:r>
        <w:rPr>
          <w:lang w:val="en-US"/>
        </w:rPr>
        <w:tab/>
      </w:r>
      <w:r w:rsidR="003F677C">
        <w:t>Проверка входных данных</w:t>
      </w:r>
      <w:r>
        <w:t xml:space="preserve"> (в</w:t>
      </w:r>
      <w:r w:rsidR="003F677C" w:rsidRPr="00E852C0">
        <w:t>алидация координат точек</w:t>
      </w:r>
      <w:r>
        <w:t>, п</w:t>
      </w:r>
      <w:r w:rsidR="003F677C" w:rsidRPr="00E852C0">
        <w:t>роверка существования пути</w:t>
      </w:r>
      <w:r>
        <w:t>, о</w:t>
      </w:r>
      <w:r w:rsidR="003F677C" w:rsidRPr="00E852C0">
        <w:t>бработка некорректных данных</w:t>
      </w:r>
      <w:r>
        <w:t>)</w:t>
      </w:r>
      <w:r w:rsidRPr="00E852C0">
        <w:t>;</w:t>
      </w:r>
      <w:r>
        <w:t xml:space="preserve"> о</w:t>
      </w:r>
      <w:r w:rsidR="003F677C">
        <w:t>собые ситуации маршрутизации</w:t>
      </w:r>
      <w:r>
        <w:t xml:space="preserve"> (о</w:t>
      </w:r>
      <w:r w:rsidR="003F677C" w:rsidRPr="00E852C0">
        <w:t>бработка изолированных участков</w:t>
      </w:r>
      <w:r>
        <w:t>, п</w:t>
      </w:r>
      <w:r w:rsidR="003F677C" w:rsidRPr="00E852C0">
        <w:t>роверка достижимости точек</w:t>
      </w:r>
      <w:r>
        <w:t>, о</w:t>
      </w:r>
      <w:r w:rsidR="003F677C" w:rsidRPr="00E852C0">
        <w:t>бработка совпадающих точек маршрута</w:t>
      </w:r>
      <w:r>
        <w:t>)</w:t>
      </w:r>
      <w:r w:rsidR="008F110B" w:rsidRPr="008F110B">
        <w:t xml:space="preserve">; </w:t>
      </w:r>
      <w:r w:rsidR="008F110B">
        <w:t>о</w:t>
      </w:r>
      <w:r w:rsidR="00CB7B06">
        <w:t>бработка ошибок</w:t>
      </w:r>
      <w:r w:rsidR="008F110B">
        <w:t xml:space="preserve"> (л</w:t>
      </w:r>
      <w:r w:rsidR="00CB7B06" w:rsidRPr="008F110B">
        <w:t>огирование проблемных ситуаций</w:t>
      </w:r>
      <w:r w:rsidR="008F110B">
        <w:t>, и</w:t>
      </w:r>
      <w:r w:rsidR="00CB7B06" w:rsidRPr="008F110B">
        <w:t>нформативные сообщения об ошибках</w:t>
      </w:r>
      <w:r w:rsidR="008F110B">
        <w:t>, к</w:t>
      </w:r>
      <w:r w:rsidR="00CB7B06" w:rsidRPr="008F110B">
        <w:t>орректное завершение работы при сбоях</w:t>
      </w:r>
      <w:r w:rsidR="008F110B">
        <w:t>).</w:t>
      </w:r>
    </w:p>
    <w:p w14:paraId="4C19709C" w14:textId="77777777" w:rsidR="007C573D" w:rsidRDefault="008362FF" w:rsidP="00A36C8F">
      <w:pPr>
        <w:pStyle w:val="2"/>
      </w:pPr>
      <w:bookmarkStart w:id="26" w:name="_Toc198241086"/>
      <w:r>
        <w:t>Серверная часть приложени</w:t>
      </w:r>
      <w:r w:rsidR="00C93DEF">
        <w:t>я</w:t>
      </w:r>
      <w:bookmarkEnd w:id="26"/>
    </w:p>
    <w:p w14:paraId="75EB0434" w14:textId="4B314754" w:rsidR="00C93DEF" w:rsidRPr="0058659D" w:rsidRDefault="00C93DEF" w:rsidP="00A36C8F">
      <w:pPr>
        <w:pStyle w:val="3"/>
        <w:rPr>
          <w:sz w:val="32"/>
        </w:rPr>
      </w:pPr>
      <w:bookmarkStart w:id="27" w:name="_Toc198241087"/>
      <w:r w:rsidRPr="007C573D">
        <w:t xml:space="preserve">Реализация </w:t>
      </w:r>
      <w:r w:rsidRPr="007C573D">
        <w:rPr>
          <w:lang w:val="en-US"/>
        </w:rPr>
        <w:t>API</w:t>
      </w:r>
      <w:r w:rsidRPr="007C573D">
        <w:t xml:space="preserve"> на </w:t>
      </w:r>
      <w:r w:rsidRPr="007C573D">
        <w:rPr>
          <w:lang w:val="en-US"/>
        </w:rPr>
        <w:t>Flask</w:t>
      </w:r>
      <w:bookmarkEnd w:id="27"/>
    </w:p>
    <w:p w14:paraId="2ED8DB8B" w14:textId="77777777" w:rsidR="00493107" w:rsidRDefault="00C93DEF" w:rsidP="00493107">
      <w:r w:rsidRPr="00C93DEF">
        <w:t>Серверная часть приложения реализована с использованием микрофреймворка Flask и предоставляет следующие конечные точки:</w:t>
      </w:r>
    </w:p>
    <w:p w14:paraId="39D40E62" w14:textId="58C74858" w:rsidR="00C93DEF" w:rsidRPr="00C93DEF" w:rsidRDefault="00C93DEF" w:rsidP="00E26720">
      <w:pPr>
        <w:pStyle w:val="a1"/>
        <w:numPr>
          <w:ilvl w:val="0"/>
          <w:numId w:val="99"/>
        </w:numPr>
      </w:pPr>
      <w:r>
        <w:t xml:space="preserve">Основной маршрут </w:t>
      </w:r>
      <w:r w:rsidRPr="00493107">
        <w:rPr>
          <w:lang w:val="en-US"/>
        </w:rPr>
        <w:t>(/):</w:t>
      </w:r>
    </w:p>
    <w:p w14:paraId="5FC3F5CC" w14:textId="77777777" w:rsidR="00C93DEF" w:rsidRDefault="00C93DEF" w:rsidP="00E26720">
      <w:pPr>
        <w:pStyle w:val="a1"/>
        <w:numPr>
          <w:ilvl w:val="0"/>
          <w:numId w:val="68"/>
        </w:numPr>
      </w:pPr>
      <w:r>
        <w:t>Отвечает за отображение главной страницы приложения</w:t>
      </w:r>
    </w:p>
    <w:p w14:paraId="1F7FE758" w14:textId="427B0703" w:rsidR="00C93DEF" w:rsidRDefault="00C93DEF" w:rsidP="00E26720">
      <w:pPr>
        <w:pStyle w:val="a1"/>
        <w:numPr>
          <w:ilvl w:val="0"/>
          <w:numId w:val="68"/>
        </w:numPr>
      </w:pPr>
      <w:r>
        <w:t>Возвращает HTML-шаблон с интерфейсом пользователя</w:t>
      </w:r>
    </w:p>
    <w:p w14:paraId="04C8D6F6" w14:textId="6845DA5A" w:rsidR="00C93DEF" w:rsidRPr="00C93DEF" w:rsidRDefault="00C93DEF" w:rsidP="00E26720">
      <w:pPr>
        <w:pStyle w:val="a1"/>
        <w:numPr>
          <w:ilvl w:val="0"/>
          <w:numId w:val="99"/>
        </w:numPr>
      </w:pPr>
      <w:r>
        <w:t>Маршрут построения пути (</w:t>
      </w:r>
      <w:r w:rsidRPr="00C93DEF">
        <w:t>/</w:t>
      </w:r>
      <w:r>
        <w:rPr>
          <w:lang w:val="en-US"/>
        </w:rPr>
        <w:t>predict</w:t>
      </w:r>
      <w:r w:rsidRPr="00C93DEF">
        <w:t>_</w:t>
      </w:r>
      <w:r>
        <w:rPr>
          <w:lang w:val="en-US"/>
        </w:rPr>
        <w:t>route</w:t>
      </w:r>
      <w:r>
        <w:t>)</w:t>
      </w:r>
      <w:r w:rsidRPr="00C93DEF">
        <w:t>:</w:t>
      </w:r>
    </w:p>
    <w:p w14:paraId="61294A7B" w14:textId="77777777" w:rsidR="00C93DEF" w:rsidRDefault="00C93DEF" w:rsidP="00E26720">
      <w:pPr>
        <w:pStyle w:val="a1"/>
        <w:numPr>
          <w:ilvl w:val="0"/>
          <w:numId w:val="69"/>
        </w:numPr>
      </w:pPr>
      <w:r>
        <w:t>Принимает POST-запросы с параметрами маршрута</w:t>
      </w:r>
    </w:p>
    <w:p w14:paraId="081B3ADC" w14:textId="77777777" w:rsidR="00C93DEF" w:rsidRDefault="00C93DEF" w:rsidP="00E26720">
      <w:pPr>
        <w:pStyle w:val="a1"/>
        <w:numPr>
          <w:ilvl w:val="0"/>
          <w:numId w:val="69"/>
        </w:numPr>
      </w:pPr>
      <w:r>
        <w:t>Обрабатывает координаты начальной и конечной точек</w:t>
      </w:r>
    </w:p>
    <w:p w14:paraId="57D36822" w14:textId="1DFA53DA" w:rsidR="0058659D" w:rsidRDefault="00C93DEF" w:rsidP="00E26720">
      <w:pPr>
        <w:pStyle w:val="a1"/>
        <w:numPr>
          <w:ilvl w:val="0"/>
          <w:numId w:val="69"/>
        </w:numPr>
      </w:pPr>
      <w:r>
        <w:t>Поддерживает различные типы маршрутов</w:t>
      </w:r>
    </w:p>
    <w:p w14:paraId="276FA30C" w14:textId="1F28197E" w:rsidR="0058659D" w:rsidRDefault="0058659D" w:rsidP="00A36C8F">
      <w:pPr>
        <w:pStyle w:val="3"/>
      </w:pPr>
      <w:bookmarkStart w:id="28" w:name="_Toc198241088"/>
      <w:r w:rsidRPr="0058659D">
        <w:t>Обработка запросов</w:t>
      </w:r>
      <w:bookmarkEnd w:id="28"/>
    </w:p>
    <w:p w14:paraId="220B04A7" w14:textId="1EB36895" w:rsidR="0058659D" w:rsidRDefault="00ED2540" w:rsidP="0058659D">
      <w:pPr>
        <w:pStyle w:val="a1"/>
        <w:numPr>
          <w:ilvl w:val="0"/>
          <w:numId w:val="0"/>
        </w:numPr>
      </w:pPr>
      <w:r>
        <w:tab/>
      </w:r>
      <w:r w:rsidR="0058659D" w:rsidRPr="0058659D">
        <w:t>В приложении реализована следующая логика обработки запросов:</w:t>
      </w:r>
    </w:p>
    <w:p w14:paraId="59E87F39" w14:textId="0EF0ED15" w:rsidR="00D71CF3" w:rsidRDefault="0058659D" w:rsidP="00E26720">
      <w:pPr>
        <w:pStyle w:val="a1"/>
        <w:numPr>
          <w:ilvl w:val="0"/>
          <w:numId w:val="70"/>
        </w:numPr>
      </w:pPr>
      <w:r>
        <w:lastRenderedPageBreak/>
        <w:t>Валидация входных данных</w:t>
      </w:r>
      <w:r w:rsidR="006E209C">
        <w:t xml:space="preserve"> (проверка наличия обязательных параметров, валидация формата координат, обработка некорректных данных)</w:t>
      </w:r>
      <w:r w:rsidRPr="006E209C">
        <w:t>:</w:t>
      </w:r>
    </w:p>
    <w:p w14:paraId="00004CBD" w14:textId="77777777" w:rsidR="00D71CF3" w:rsidRDefault="00D71CF3" w:rsidP="00D71CF3">
      <w:pPr>
        <w:pStyle w:val="a1"/>
        <w:numPr>
          <w:ilvl w:val="0"/>
          <w:numId w:val="0"/>
        </w:numPr>
        <w:ind w:left="720"/>
        <w:rPr>
          <w:lang w:val="en-US"/>
        </w:rPr>
      </w:pPr>
      <w:r>
        <w:tab/>
      </w:r>
      <w:r w:rsidR="0058659D" w:rsidRPr="00D71CF3">
        <w:rPr>
          <w:lang w:val="en-US"/>
        </w:rPr>
        <w:t>if not data or ‘start’ not in data or ‘end’ not in data:</w:t>
      </w:r>
    </w:p>
    <w:p w14:paraId="7CB6066D" w14:textId="7CECE21C" w:rsidR="0023441F" w:rsidRPr="00D71CF3" w:rsidRDefault="00D71CF3" w:rsidP="00D71CF3">
      <w:pPr>
        <w:pStyle w:val="a1"/>
        <w:numPr>
          <w:ilvl w:val="0"/>
          <w:numId w:val="0"/>
        </w:numPr>
        <w:ind w:left="720"/>
      </w:pPr>
      <w:r>
        <w:rPr>
          <w:lang w:val="en-US"/>
        </w:rPr>
        <w:tab/>
      </w:r>
      <w:r>
        <w:rPr>
          <w:lang w:val="en-US"/>
        </w:rPr>
        <w:tab/>
      </w:r>
      <w:r w:rsidR="0058659D">
        <w:rPr>
          <w:lang w:val="en-US"/>
        </w:rPr>
        <w:t>return</w:t>
      </w:r>
      <w:r w:rsidR="0058659D" w:rsidRPr="00D71CF3">
        <w:t xml:space="preserve"> </w:t>
      </w:r>
      <w:r w:rsidR="0058659D">
        <w:rPr>
          <w:lang w:val="en-US"/>
        </w:rPr>
        <w:t>jsonify</w:t>
      </w:r>
      <w:r w:rsidR="0058659D" w:rsidRPr="00D71CF3">
        <w:t>({‘</w:t>
      </w:r>
      <w:r w:rsidR="0058659D">
        <w:rPr>
          <w:lang w:val="en-US"/>
        </w:rPr>
        <w:t>error</w:t>
      </w:r>
      <w:r w:rsidR="0058659D" w:rsidRPr="00D71CF3">
        <w:t xml:space="preserve">’: </w:t>
      </w:r>
      <w:r w:rsidR="0023441F" w:rsidRPr="00D71CF3">
        <w:t>‘</w:t>
      </w:r>
      <w:r w:rsidR="0058659D">
        <w:t>Необходимо</w:t>
      </w:r>
      <w:r w:rsidR="0058659D" w:rsidRPr="00D71CF3">
        <w:t xml:space="preserve"> </w:t>
      </w:r>
      <w:r w:rsidR="0058659D">
        <w:t>указать</w:t>
      </w:r>
      <w:r w:rsidR="0058659D" w:rsidRPr="00D71CF3">
        <w:t xml:space="preserve"> </w:t>
      </w:r>
      <w:r w:rsidR="0058659D">
        <w:t>начальную</w:t>
      </w:r>
      <w:r w:rsidR="0058659D" w:rsidRPr="00D71CF3">
        <w:t xml:space="preserve"> </w:t>
      </w:r>
      <w:r w:rsidR="0058659D">
        <w:t>и</w:t>
      </w:r>
      <w:r w:rsidR="0058659D" w:rsidRPr="00D71CF3">
        <w:t xml:space="preserve"> </w:t>
      </w:r>
      <w:r w:rsidR="0058659D">
        <w:t>конечную</w:t>
      </w:r>
      <w:r w:rsidR="0058659D" w:rsidRPr="00D71CF3">
        <w:t xml:space="preserve"> </w:t>
      </w:r>
      <w:r w:rsidR="0058659D">
        <w:t>точки</w:t>
      </w:r>
      <w:r w:rsidR="0023441F" w:rsidRPr="00D71CF3">
        <w:t>’</w:t>
      </w:r>
      <w:r w:rsidR="0058659D" w:rsidRPr="00D71CF3">
        <w:t>})</w:t>
      </w:r>
    </w:p>
    <w:p w14:paraId="7F02A386" w14:textId="079A7362" w:rsidR="0023441F" w:rsidRDefault="0023441F" w:rsidP="00E26720">
      <w:pPr>
        <w:pStyle w:val="a1"/>
        <w:numPr>
          <w:ilvl w:val="0"/>
          <w:numId w:val="70"/>
        </w:numPr>
        <w:rPr>
          <w:lang w:val="en-US"/>
        </w:rPr>
      </w:pPr>
      <w:r>
        <w:t>Структура запроса</w:t>
      </w:r>
      <w:r>
        <w:rPr>
          <w:lang w:val="en-US"/>
        </w:rPr>
        <w:t xml:space="preserve"> (Json-</w:t>
      </w:r>
      <w:r>
        <w:t>файл</w:t>
      </w:r>
      <w:r>
        <w:rPr>
          <w:lang w:val="en-US"/>
        </w:rPr>
        <w:t>):</w:t>
      </w:r>
    </w:p>
    <w:p w14:paraId="37E67D89" w14:textId="3803415A" w:rsidR="0023441F" w:rsidRDefault="0023441F" w:rsidP="0023441F">
      <w:pPr>
        <w:pStyle w:val="a1"/>
        <w:numPr>
          <w:ilvl w:val="0"/>
          <w:numId w:val="0"/>
        </w:numPr>
        <w:ind w:left="720"/>
        <w:rPr>
          <w:lang w:val="en-US"/>
        </w:rPr>
      </w:pPr>
      <w:r>
        <w:rPr>
          <w:lang w:val="en-US"/>
        </w:rPr>
        <w:t>{</w:t>
      </w:r>
    </w:p>
    <w:p w14:paraId="6FEEDB68" w14:textId="171CAD28" w:rsidR="0023441F" w:rsidRDefault="0023441F" w:rsidP="0023441F">
      <w:pPr>
        <w:pStyle w:val="a1"/>
        <w:numPr>
          <w:ilvl w:val="0"/>
          <w:numId w:val="0"/>
        </w:numPr>
        <w:ind w:left="720"/>
        <w:rPr>
          <w:lang w:val="en-US"/>
        </w:rPr>
      </w:pPr>
      <w:r>
        <w:rPr>
          <w:lang w:val="en-US"/>
        </w:rPr>
        <w:tab/>
        <w:t>“start”: [lat, lon],</w:t>
      </w:r>
    </w:p>
    <w:p w14:paraId="422B969F" w14:textId="6F5799AC" w:rsidR="0023441F" w:rsidRDefault="0023441F" w:rsidP="0023441F">
      <w:pPr>
        <w:pStyle w:val="a1"/>
        <w:numPr>
          <w:ilvl w:val="0"/>
          <w:numId w:val="0"/>
        </w:numPr>
        <w:ind w:left="720"/>
        <w:rPr>
          <w:lang w:val="en-US"/>
        </w:rPr>
      </w:pPr>
      <w:r>
        <w:rPr>
          <w:lang w:val="en-US"/>
        </w:rPr>
        <w:tab/>
        <w:t>“end”: [lat, lon],</w:t>
      </w:r>
    </w:p>
    <w:p w14:paraId="0EAF5D30" w14:textId="4F2EC5AA" w:rsidR="0023441F" w:rsidRDefault="0023441F" w:rsidP="0023441F">
      <w:pPr>
        <w:pStyle w:val="a1"/>
        <w:numPr>
          <w:ilvl w:val="0"/>
          <w:numId w:val="0"/>
        </w:numPr>
        <w:ind w:left="720"/>
        <w:rPr>
          <w:lang w:val="en-US"/>
        </w:rPr>
      </w:pPr>
      <w:r>
        <w:rPr>
          <w:lang w:val="en-US"/>
        </w:rPr>
        <w:tab/>
        <w:t>“route_type”: “car”</w:t>
      </w:r>
    </w:p>
    <w:p w14:paraId="1E511CA3" w14:textId="10683553" w:rsidR="0023441F" w:rsidRDefault="0023441F" w:rsidP="0023441F">
      <w:pPr>
        <w:pStyle w:val="a1"/>
        <w:numPr>
          <w:ilvl w:val="0"/>
          <w:numId w:val="0"/>
        </w:numPr>
        <w:ind w:left="720"/>
        <w:rPr>
          <w:lang w:val="en-US"/>
        </w:rPr>
      </w:pPr>
      <w:r>
        <w:rPr>
          <w:lang w:val="en-US"/>
        </w:rPr>
        <w:t>}</w:t>
      </w:r>
    </w:p>
    <w:p w14:paraId="0CF984A8" w14:textId="596E3AC2" w:rsidR="0023441F" w:rsidRPr="00226134" w:rsidRDefault="00226134" w:rsidP="00A36C8F">
      <w:pPr>
        <w:pStyle w:val="3"/>
      </w:pPr>
      <w:bookmarkStart w:id="29" w:name="_Toc198241089"/>
      <w:r w:rsidRPr="00226134">
        <w:t>Управление данными</w:t>
      </w:r>
      <w:bookmarkEnd w:id="29"/>
    </w:p>
    <w:p w14:paraId="62EFEA55" w14:textId="77777777" w:rsidR="00B7301E" w:rsidRDefault="00B7301E" w:rsidP="00B7301E">
      <w:pPr>
        <w:pStyle w:val="a1"/>
        <w:numPr>
          <w:ilvl w:val="0"/>
          <w:numId w:val="0"/>
        </w:numPr>
      </w:pPr>
      <w:r>
        <w:tab/>
      </w:r>
      <w:r w:rsidR="00226134">
        <w:t xml:space="preserve">Реализован класс </w:t>
      </w:r>
      <w:r w:rsidR="00226134">
        <w:rPr>
          <w:lang w:val="en-US"/>
        </w:rPr>
        <w:t>RoutePredictor</w:t>
      </w:r>
      <w:r w:rsidR="00226134">
        <w:t>, который обеспечивает</w:t>
      </w:r>
      <w:r w:rsidR="00226134" w:rsidRPr="00226134">
        <w:t>:</w:t>
      </w:r>
    </w:p>
    <w:p w14:paraId="347AAF86" w14:textId="0156DCB7" w:rsidR="00226134" w:rsidRPr="00226134" w:rsidRDefault="00226134" w:rsidP="00E26720">
      <w:pPr>
        <w:pStyle w:val="a1"/>
        <w:numPr>
          <w:ilvl w:val="0"/>
          <w:numId w:val="100"/>
        </w:numPr>
      </w:pPr>
      <w:r>
        <w:t>Кеширование данных</w:t>
      </w:r>
      <w:r>
        <w:rPr>
          <w:lang w:val="en-US"/>
        </w:rPr>
        <w:t>:</w:t>
      </w:r>
    </w:p>
    <w:p w14:paraId="40E9B9B3" w14:textId="77777777" w:rsidR="00226134" w:rsidRPr="00226134" w:rsidRDefault="00226134" w:rsidP="00E26720">
      <w:pPr>
        <w:pStyle w:val="a1"/>
        <w:numPr>
          <w:ilvl w:val="0"/>
          <w:numId w:val="71"/>
        </w:numPr>
        <w:rPr>
          <w:lang w:val="en-US"/>
        </w:rPr>
      </w:pPr>
      <w:r w:rsidRPr="00226134">
        <w:rPr>
          <w:lang w:val="en-US"/>
        </w:rPr>
        <w:t>Хранение построенных маршрутов</w:t>
      </w:r>
    </w:p>
    <w:p w14:paraId="6185EB9B" w14:textId="77777777" w:rsidR="00226134" w:rsidRPr="00226134" w:rsidRDefault="00226134" w:rsidP="00E26720">
      <w:pPr>
        <w:pStyle w:val="a1"/>
        <w:numPr>
          <w:ilvl w:val="0"/>
          <w:numId w:val="71"/>
        </w:numPr>
        <w:rPr>
          <w:lang w:val="en-US"/>
        </w:rPr>
      </w:pPr>
      <w:r w:rsidRPr="00226134">
        <w:rPr>
          <w:lang w:val="en-US"/>
        </w:rPr>
        <w:t>Ограничение размера кэша</w:t>
      </w:r>
    </w:p>
    <w:p w14:paraId="69AC8281" w14:textId="77777777" w:rsidR="00226134" w:rsidRPr="00226134" w:rsidRDefault="00226134" w:rsidP="00E26720">
      <w:pPr>
        <w:pStyle w:val="a1"/>
        <w:numPr>
          <w:ilvl w:val="0"/>
          <w:numId w:val="71"/>
        </w:numPr>
        <w:rPr>
          <w:lang w:val="en-US"/>
        </w:rPr>
      </w:pPr>
      <w:r w:rsidRPr="00226134">
        <w:rPr>
          <w:lang w:val="en-US"/>
        </w:rPr>
        <w:t>Стратегия LRU (Least Recently Used)</w:t>
      </w:r>
    </w:p>
    <w:p w14:paraId="2AD96364" w14:textId="1B5FC738" w:rsidR="00226134" w:rsidRDefault="00226134" w:rsidP="00E26720">
      <w:pPr>
        <w:pStyle w:val="a1"/>
        <w:numPr>
          <w:ilvl w:val="0"/>
          <w:numId w:val="100"/>
        </w:numPr>
        <w:rPr>
          <w:lang w:val="en-US"/>
        </w:rPr>
      </w:pPr>
      <w:r>
        <w:t>Обработка картографических данных</w:t>
      </w:r>
      <w:r>
        <w:rPr>
          <w:lang w:val="en-US"/>
        </w:rPr>
        <w:t>:</w:t>
      </w:r>
    </w:p>
    <w:p w14:paraId="724BD51C" w14:textId="77777777" w:rsidR="00226134" w:rsidRPr="00226134" w:rsidRDefault="00226134" w:rsidP="00E26720">
      <w:pPr>
        <w:pStyle w:val="a1"/>
        <w:numPr>
          <w:ilvl w:val="0"/>
          <w:numId w:val="72"/>
        </w:numPr>
        <w:rPr>
          <w:lang w:val="en-US"/>
        </w:rPr>
      </w:pPr>
      <w:r w:rsidRPr="00226134">
        <w:rPr>
          <w:lang w:val="en-US"/>
        </w:rPr>
        <w:t>Загрузка и парсинг OSM-файлов</w:t>
      </w:r>
    </w:p>
    <w:p w14:paraId="623B7CE5" w14:textId="77777777" w:rsidR="00226134" w:rsidRPr="00226134" w:rsidRDefault="00226134" w:rsidP="00E26720">
      <w:pPr>
        <w:pStyle w:val="a1"/>
        <w:numPr>
          <w:ilvl w:val="0"/>
          <w:numId w:val="72"/>
        </w:numPr>
        <w:rPr>
          <w:lang w:val="en-US"/>
        </w:rPr>
      </w:pPr>
      <w:r w:rsidRPr="00226134">
        <w:rPr>
          <w:lang w:val="en-US"/>
        </w:rPr>
        <w:t>Построение графа дорог</w:t>
      </w:r>
    </w:p>
    <w:p w14:paraId="1F33426C" w14:textId="102F2686" w:rsidR="00226134" w:rsidRDefault="00226134" w:rsidP="00E26720">
      <w:pPr>
        <w:pStyle w:val="a1"/>
        <w:numPr>
          <w:ilvl w:val="0"/>
          <w:numId w:val="72"/>
        </w:numPr>
        <w:rPr>
          <w:lang w:val="en-US"/>
        </w:rPr>
      </w:pPr>
      <w:r w:rsidRPr="00226134">
        <w:rPr>
          <w:lang w:val="en-US"/>
        </w:rPr>
        <w:t>Поиск ближайших узлов</w:t>
      </w:r>
    </w:p>
    <w:p w14:paraId="7BE5AB82" w14:textId="34F18959" w:rsidR="00532380" w:rsidRDefault="00532380" w:rsidP="00532380">
      <w:pPr>
        <w:pStyle w:val="a1"/>
        <w:numPr>
          <w:ilvl w:val="0"/>
          <w:numId w:val="0"/>
        </w:numPr>
        <w:ind w:left="1080"/>
        <w:rPr>
          <w:lang w:val="en-US"/>
        </w:rPr>
      </w:pPr>
    </w:p>
    <w:p w14:paraId="312EDD32" w14:textId="77777777" w:rsidR="00532380" w:rsidRPr="00226134" w:rsidRDefault="00532380" w:rsidP="00532380">
      <w:pPr>
        <w:pStyle w:val="a1"/>
        <w:numPr>
          <w:ilvl w:val="0"/>
          <w:numId w:val="0"/>
        </w:numPr>
        <w:ind w:left="1080"/>
        <w:rPr>
          <w:lang w:val="en-US"/>
        </w:rPr>
      </w:pPr>
    </w:p>
    <w:p w14:paraId="6C5FE7D6" w14:textId="48ECFFEB" w:rsidR="00226134" w:rsidRDefault="00226134" w:rsidP="00A36C8F">
      <w:pPr>
        <w:pStyle w:val="3"/>
        <w:rPr>
          <w:lang w:val="en-US"/>
        </w:rPr>
      </w:pPr>
      <w:bookmarkStart w:id="30" w:name="_Toc198241090"/>
      <w:r>
        <w:lastRenderedPageBreak/>
        <w:t>Оптимизация производительности</w:t>
      </w:r>
      <w:bookmarkEnd w:id="30"/>
    </w:p>
    <w:p w14:paraId="5B58F8E5" w14:textId="27356018" w:rsidR="00ED2540" w:rsidRDefault="00ED2540" w:rsidP="00ED2540">
      <w:pPr>
        <w:pStyle w:val="a1"/>
        <w:numPr>
          <w:ilvl w:val="0"/>
          <w:numId w:val="0"/>
        </w:numPr>
      </w:pPr>
      <w:r>
        <w:tab/>
      </w:r>
      <w:r w:rsidR="00226134">
        <w:t>В серверной части</w:t>
      </w:r>
      <w:r w:rsidR="00B57FB5">
        <w:t xml:space="preserve"> </w:t>
      </w:r>
      <w:r w:rsidR="00226134">
        <w:t>реализованы следующие оптимизации</w:t>
      </w:r>
      <w:r w:rsidR="00B57FB5">
        <w:t>, которые позволяют алгоритму отрабатывать в несколько раз быстрее</w:t>
      </w:r>
      <w:r w:rsidR="00226134" w:rsidRPr="00226134">
        <w:t>:</w:t>
      </w:r>
    </w:p>
    <w:p w14:paraId="6EC1DFCB" w14:textId="77777777" w:rsidR="00ED2540" w:rsidRDefault="00ED2540" w:rsidP="00ED2540">
      <w:pPr>
        <w:pStyle w:val="a1"/>
        <w:numPr>
          <w:ilvl w:val="0"/>
          <w:numId w:val="0"/>
        </w:numPr>
      </w:pPr>
      <w:r>
        <w:tab/>
      </w:r>
    </w:p>
    <w:p w14:paraId="542ABE31" w14:textId="68468AC4" w:rsidR="00ED2540" w:rsidRPr="003C1843" w:rsidRDefault="008C7341" w:rsidP="00ED2540">
      <w:pPr>
        <w:pStyle w:val="a1"/>
        <w:numPr>
          <w:ilvl w:val="0"/>
          <w:numId w:val="0"/>
        </w:numPr>
      </w:pPr>
      <w:r>
        <w:rPr>
          <w:b/>
          <w:bCs/>
        </w:rPr>
        <w:tab/>
      </w:r>
      <w:r w:rsidR="00226134" w:rsidRPr="00ED2540">
        <w:rPr>
          <w:b/>
          <w:bCs/>
        </w:rPr>
        <w:t>Кеширование графов</w:t>
      </w:r>
      <w:r>
        <w:rPr>
          <w:b/>
          <w:bCs/>
        </w:rPr>
        <w:t xml:space="preserve"> (</w:t>
      </w:r>
      <w:r>
        <w:t>повторное использование графов, экономия памяти и ускорение обработки запросов</w:t>
      </w:r>
      <w:r>
        <w:rPr>
          <w:b/>
          <w:bCs/>
        </w:rPr>
        <w:t>)</w:t>
      </w:r>
      <w:r w:rsidR="003C1843" w:rsidRPr="003C1843">
        <w:t>:</w:t>
      </w:r>
    </w:p>
    <w:p w14:paraId="1561455D" w14:textId="77777777" w:rsidR="00ED2540" w:rsidRPr="00226134" w:rsidRDefault="00ED2540" w:rsidP="00E26720">
      <w:pPr>
        <w:pStyle w:val="a1"/>
        <w:numPr>
          <w:ilvl w:val="0"/>
          <w:numId w:val="101"/>
        </w:numPr>
        <w:rPr>
          <w:lang w:val="en-US"/>
        </w:rPr>
      </w:pPr>
      <w:r w:rsidRPr="008C7341">
        <w:t xml:space="preserve">   </w:t>
      </w:r>
      <w:r w:rsidRPr="00226134">
        <w:rPr>
          <w:lang w:val="en-US"/>
        </w:rPr>
        <w:t>def get_handler(self, route_type):</w:t>
      </w:r>
    </w:p>
    <w:p w14:paraId="4FAED05C" w14:textId="77777777" w:rsidR="00ED2540" w:rsidRPr="00226134" w:rsidRDefault="00ED2540" w:rsidP="00E26720">
      <w:pPr>
        <w:pStyle w:val="a1"/>
        <w:numPr>
          <w:ilvl w:val="0"/>
          <w:numId w:val="101"/>
        </w:numPr>
        <w:rPr>
          <w:lang w:val="en-US"/>
        </w:rPr>
      </w:pPr>
      <w:r w:rsidRPr="00226134">
        <w:rPr>
          <w:lang w:val="en-US"/>
        </w:rPr>
        <w:t xml:space="preserve">       if route_type not in self.handlers:</w:t>
      </w:r>
    </w:p>
    <w:p w14:paraId="007C2F85" w14:textId="77777777" w:rsidR="00ED2540" w:rsidRPr="00226134" w:rsidRDefault="00ED2540" w:rsidP="00E26720">
      <w:pPr>
        <w:pStyle w:val="a1"/>
        <w:numPr>
          <w:ilvl w:val="0"/>
          <w:numId w:val="101"/>
        </w:numPr>
        <w:rPr>
          <w:lang w:val="en-US"/>
        </w:rPr>
      </w:pPr>
      <w:r w:rsidRPr="00226134">
        <w:rPr>
          <w:lang w:val="en-US"/>
        </w:rPr>
        <w:t xml:space="preserve">           handler = CounterHandler(route_type)</w:t>
      </w:r>
    </w:p>
    <w:p w14:paraId="3737A97B" w14:textId="77777777" w:rsidR="00ED2540" w:rsidRPr="00226134" w:rsidRDefault="00ED2540" w:rsidP="00E26720">
      <w:pPr>
        <w:pStyle w:val="a1"/>
        <w:numPr>
          <w:ilvl w:val="0"/>
          <w:numId w:val="101"/>
        </w:numPr>
        <w:rPr>
          <w:lang w:val="en-US"/>
        </w:rPr>
      </w:pPr>
      <w:r w:rsidRPr="00226134">
        <w:rPr>
          <w:lang w:val="en-US"/>
        </w:rPr>
        <w:t xml:space="preserve">           handler.apply_file(self.map_file)</w:t>
      </w:r>
    </w:p>
    <w:p w14:paraId="6D6D94F2" w14:textId="77777777" w:rsidR="00ED2540" w:rsidRPr="00226134" w:rsidRDefault="00ED2540" w:rsidP="00E26720">
      <w:pPr>
        <w:pStyle w:val="a1"/>
        <w:numPr>
          <w:ilvl w:val="0"/>
          <w:numId w:val="101"/>
        </w:numPr>
        <w:rPr>
          <w:lang w:val="en-US"/>
        </w:rPr>
      </w:pPr>
      <w:r w:rsidRPr="00226134">
        <w:rPr>
          <w:lang w:val="en-US"/>
        </w:rPr>
        <w:t xml:space="preserve">           handler.build_graph()</w:t>
      </w:r>
    </w:p>
    <w:p w14:paraId="1FF7F53D" w14:textId="77777777" w:rsidR="00ED2540" w:rsidRDefault="00ED2540" w:rsidP="00E26720">
      <w:pPr>
        <w:pStyle w:val="a1"/>
        <w:numPr>
          <w:ilvl w:val="0"/>
          <w:numId w:val="101"/>
        </w:numPr>
        <w:rPr>
          <w:lang w:val="en-US"/>
        </w:rPr>
      </w:pPr>
      <w:r w:rsidRPr="00226134">
        <w:rPr>
          <w:lang w:val="en-US"/>
        </w:rPr>
        <w:t xml:space="preserve">           self.handlers[route_type] = handler</w:t>
      </w:r>
    </w:p>
    <w:p w14:paraId="3627AF2A" w14:textId="77777777" w:rsidR="003C1843" w:rsidRDefault="00333CEF" w:rsidP="00E26720">
      <w:pPr>
        <w:pStyle w:val="a1"/>
        <w:numPr>
          <w:ilvl w:val="0"/>
          <w:numId w:val="101"/>
        </w:numPr>
        <w:rPr>
          <w:lang w:val="en-US"/>
        </w:rPr>
      </w:pPr>
      <w:r>
        <w:rPr>
          <w:lang w:val="en-US"/>
        </w:rPr>
        <w:tab/>
      </w:r>
      <w:r w:rsidR="00ED2540" w:rsidRPr="00861D05">
        <w:rPr>
          <w:lang w:val="en-US"/>
        </w:rPr>
        <w:t>return self.handlers[route_type]</w:t>
      </w:r>
    </w:p>
    <w:p w14:paraId="28C4E0F1" w14:textId="77777777" w:rsidR="003C1843" w:rsidRDefault="003C1843" w:rsidP="003C1843">
      <w:pPr>
        <w:pStyle w:val="a1"/>
        <w:numPr>
          <w:ilvl w:val="0"/>
          <w:numId w:val="0"/>
        </w:numPr>
        <w:ind w:left="924"/>
        <w:rPr>
          <w:lang w:val="en-US"/>
        </w:rPr>
      </w:pPr>
    </w:p>
    <w:p w14:paraId="2797BD4C" w14:textId="2BC4C093" w:rsidR="00E02D87" w:rsidRPr="00243F1A" w:rsidRDefault="003C1843" w:rsidP="00243F1A">
      <w:pPr>
        <w:pStyle w:val="a1"/>
        <w:numPr>
          <w:ilvl w:val="0"/>
          <w:numId w:val="0"/>
        </w:numPr>
      </w:pPr>
      <w:r>
        <w:rPr>
          <w:lang w:val="en-US"/>
        </w:rPr>
        <w:tab/>
      </w:r>
      <w:r w:rsidR="00226134" w:rsidRPr="003C1843">
        <w:rPr>
          <w:b/>
          <w:bCs/>
        </w:rPr>
        <w:t>Кеширование маршрутов:</w:t>
      </w:r>
      <w:r>
        <w:t xml:space="preserve"> с</w:t>
      </w:r>
      <w:r w:rsidR="00226134">
        <w:t>охранение часто запрашиваемых маршрутов</w:t>
      </w:r>
      <w:r>
        <w:t>, б</w:t>
      </w:r>
      <w:r w:rsidR="00226134">
        <w:t>ыстрый возврат результатов для повторных запросов</w:t>
      </w:r>
      <w:r>
        <w:t>, о</w:t>
      </w:r>
      <w:r w:rsidR="00226134">
        <w:t>граничение размера кэша для оптимального использования памяти</w:t>
      </w:r>
      <w:r w:rsidR="007001CD">
        <w:t>.</w:t>
      </w:r>
    </w:p>
    <w:p w14:paraId="5EF17D67" w14:textId="690FEB8A" w:rsidR="00E02D87" w:rsidRDefault="00E02D87" w:rsidP="00A36C8F">
      <w:pPr>
        <w:pStyle w:val="2"/>
      </w:pPr>
      <w:bookmarkStart w:id="31" w:name="_Toc198241091"/>
      <w:r w:rsidRPr="00A36C8F">
        <w:t>Клиентская</w:t>
      </w:r>
      <w:r>
        <w:t xml:space="preserve"> часть</w:t>
      </w:r>
      <w:bookmarkEnd w:id="31"/>
    </w:p>
    <w:p w14:paraId="22CBF955" w14:textId="247F4912" w:rsidR="00E02D87" w:rsidRDefault="00E02D87" w:rsidP="00A36C8F">
      <w:pPr>
        <w:pStyle w:val="3"/>
      </w:pPr>
      <w:bookmarkStart w:id="32" w:name="_Toc198241092"/>
      <w:r>
        <w:t>Интерфейс пользователя</w:t>
      </w:r>
      <w:bookmarkEnd w:id="32"/>
    </w:p>
    <w:p w14:paraId="18893772" w14:textId="77777777" w:rsidR="00312AE9" w:rsidRDefault="00E02D87" w:rsidP="00312AE9">
      <w:r w:rsidRPr="00E02D87">
        <w:t>Пользовательский интерфейс приложения разработан с учетом современных принципов UI/UX дизайна и включает следующие основные элементы:</w:t>
      </w:r>
    </w:p>
    <w:p w14:paraId="7FE6832A" w14:textId="5D48A3D9" w:rsidR="00E02D87" w:rsidRPr="00E02D87" w:rsidRDefault="00E02D87" w:rsidP="00E26720">
      <w:pPr>
        <w:pStyle w:val="a1"/>
        <w:numPr>
          <w:ilvl w:val="0"/>
          <w:numId w:val="102"/>
        </w:numPr>
      </w:pPr>
      <w:r>
        <w:t>Основная структура</w:t>
      </w:r>
      <w:r w:rsidRPr="00312AE9">
        <w:rPr>
          <w:lang w:val="en-US"/>
        </w:rPr>
        <w:t>:</w:t>
      </w:r>
    </w:p>
    <w:p w14:paraId="4066D084" w14:textId="77777777" w:rsidR="00E02D87" w:rsidRDefault="00E02D87" w:rsidP="00E26720">
      <w:pPr>
        <w:pStyle w:val="a1"/>
        <w:numPr>
          <w:ilvl w:val="0"/>
          <w:numId w:val="73"/>
        </w:numPr>
      </w:pPr>
      <w:r>
        <w:t>Интерактивная карта, занимающая основную часть экрана</w:t>
      </w:r>
    </w:p>
    <w:p w14:paraId="435A2009" w14:textId="77777777" w:rsidR="00E02D87" w:rsidRDefault="00E02D87" w:rsidP="00E26720">
      <w:pPr>
        <w:pStyle w:val="a1"/>
        <w:numPr>
          <w:ilvl w:val="0"/>
          <w:numId w:val="73"/>
        </w:numPr>
      </w:pPr>
      <w:r>
        <w:t>Панель управления с элементами ввода данных</w:t>
      </w:r>
    </w:p>
    <w:p w14:paraId="738BC911" w14:textId="77777777" w:rsidR="00E02D87" w:rsidRDefault="00E02D87" w:rsidP="00E26720">
      <w:pPr>
        <w:pStyle w:val="a1"/>
        <w:numPr>
          <w:ilvl w:val="0"/>
          <w:numId w:val="73"/>
        </w:numPr>
      </w:pPr>
      <w:r>
        <w:lastRenderedPageBreak/>
        <w:t>Информационная панель для отображения результатов</w:t>
      </w:r>
    </w:p>
    <w:p w14:paraId="073C16CF" w14:textId="5209424F" w:rsidR="00E02D87" w:rsidRDefault="00E02D87" w:rsidP="00E26720">
      <w:pPr>
        <w:pStyle w:val="a1"/>
        <w:numPr>
          <w:ilvl w:val="0"/>
          <w:numId w:val="102"/>
        </w:numPr>
        <w:rPr>
          <w:lang w:val="en-US"/>
        </w:rPr>
      </w:pPr>
      <w:r>
        <w:t>Панель управления</w:t>
      </w:r>
      <w:r>
        <w:rPr>
          <w:lang w:val="en-US"/>
        </w:rPr>
        <w:t>:</w:t>
      </w:r>
    </w:p>
    <w:p w14:paraId="570216E1" w14:textId="77777777" w:rsidR="00E02D87" w:rsidRPr="00E02D87" w:rsidRDefault="00E02D87" w:rsidP="00E26720">
      <w:pPr>
        <w:pStyle w:val="a1"/>
        <w:numPr>
          <w:ilvl w:val="0"/>
          <w:numId w:val="74"/>
        </w:numPr>
      </w:pPr>
      <w:r w:rsidRPr="00E02D87">
        <w:t>Поля ввода координат начальной и конечной точек</w:t>
      </w:r>
    </w:p>
    <w:p w14:paraId="06349F77" w14:textId="77777777" w:rsidR="00E02D87" w:rsidRPr="00E02D87" w:rsidRDefault="00E02D87" w:rsidP="00E26720">
      <w:pPr>
        <w:pStyle w:val="a1"/>
        <w:numPr>
          <w:ilvl w:val="0"/>
          <w:numId w:val="74"/>
        </w:numPr>
      </w:pPr>
      <w:r w:rsidRPr="00E02D87">
        <w:t>Выбор типа маршрута (автомобильный/пешеходный)</w:t>
      </w:r>
    </w:p>
    <w:p w14:paraId="2BD65706" w14:textId="77777777" w:rsidR="00E02D87" w:rsidRPr="00E02D87" w:rsidRDefault="00E02D87" w:rsidP="00E26720">
      <w:pPr>
        <w:pStyle w:val="a1"/>
        <w:numPr>
          <w:ilvl w:val="0"/>
          <w:numId w:val="74"/>
        </w:numPr>
      </w:pPr>
      <w:r w:rsidRPr="00E02D87">
        <w:t>Кнопки для интерактивного выбора точек на карте</w:t>
      </w:r>
    </w:p>
    <w:p w14:paraId="57D692C1" w14:textId="0D42B240" w:rsidR="006F466D" w:rsidRDefault="00E02D87" w:rsidP="00E26720">
      <w:pPr>
        <w:pStyle w:val="a1"/>
        <w:numPr>
          <w:ilvl w:val="0"/>
          <w:numId w:val="74"/>
        </w:numPr>
        <w:rPr>
          <w:lang w:val="en-US"/>
        </w:rPr>
      </w:pPr>
      <w:r w:rsidRPr="00E02D87">
        <w:rPr>
          <w:lang w:val="en-US"/>
        </w:rPr>
        <w:t>Кнопка построения маршрута</w:t>
      </w:r>
    </w:p>
    <w:p w14:paraId="52BD04C2" w14:textId="77777777" w:rsidR="006F466D" w:rsidRDefault="006F466D">
      <w:pPr>
        <w:spacing w:before="0" w:line="240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7069E93C" w14:textId="26C223D9" w:rsidR="005541BD" w:rsidRDefault="00B12E9E" w:rsidP="005541BD">
      <w:pPr>
        <w:pStyle w:val="a1"/>
        <w:numPr>
          <w:ilvl w:val="0"/>
          <w:numId w:val="0"/>
        </w:numPr>
        <w:jc w:val="center"/>
        <w:rPr>
          <w:szCs w:val="28"/>
        </w:rPr>
      </w:pPr>
      <w:r w:rsidRPr="00B12E9E">
        <w:rPr>
          <w:noProof/>
          <w:sz w:val="44"/>
          <w:szCs w:val="44"/>
        </w:rPr>
        <w:lastRenderedPageBreak/>
        <w:drawing>
          <wp:anchor distT="0" distB="0" distL="114300" distR="114300" simplePos="0" relativeHeight="251658240" behindDoc="0" locked="0" layoutInCell="1" allowOverlap="1" wp14:anchorId="444F7252" wp14:editId="1803DEDD">
            <wp:simplePos x="0" y="0"/>
            <wp:positionH relativeFrom="column">
              <wp:posOffset>-478155</wp:posOffset>
            </wp:positionH>
            <wp:positionV relativeFrom="paragraph">
              <wp:posOffset>0</wp:posOffset>
            </wp:positionV>
            <wp:extent cx="6812280" cy="3604260"/>
            <wp:effectExtent l="0" t="0" r="762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228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466D">
        <w:rPr>
          <w:szCs w:val="28"/>
        </w:rPr>
        <w:t>Рисунок 2.1 Интерфейс веб-приложения</w:t>
      </w:r>
    </w:p>
    <w:p w14:paraId="51A5E664" w14:textId="357EEF4C" w:rsidR="003C0437" w:rsidRDefault="003C0437" w:rsidP="003C0437">
      <w:pPr>
        <w:spacing w:before="0" w:line="240" w:lineRule="auto"/>
        <w:ind w:firstLine="0"/>
        <w:jc w:val="center"/>
        <w:rPr>
          <w:szCs w:val="28"/>
        </w:rPr>
      </w:pPr>
      <w:r>
        <w:rPr>
          <w:szCs w:val="28"/>
        </w:rPr>
        <w:br w:type="page"/>
      </w:r>
      <w:r w:rsidRPr="00B12E9E">
        <w:rPr>
          <w:noProof/>
          <w:sz w:val="44"/>
          <w:szCs w:val="44"/>
        </w:rPr>
        <w:lastRenderedPageBreak/>
        <w:drawing>
          <wp:anchor distT="0" distB="0" distL="114300" distR="114300" simplePos="0" relativeHeight="251664384" behindDoc="0" locked="0" layoutInCell="1" allowOverlap="1" wp14:anchorId="72F746EF" wp14:editId="5EDB916A">
            <wp:simplePos x="0" y="0"/>
            <wp:positionH relativeFrom="column">
              <wp:posOffset>1905</wp:posOffset>
            </wp:positionH>
            <wp:positionV relativeFrom="paragraph">
              <wp:posOffset>201930</wp:posOffset>
            </wp:positionV>
            <wp:extent cx="5661660" cy="6245860"/>
            <wp:effectExtent l="0" t="0" r="0" b="254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624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Cs w:val="28"/>
        </w:rPr>
        <w:t>Рисунок 2.2 Меню веб-приложения</w:t>
      </w:r>
    </w:p>
    <w:p w14:paraId="6E100B62" w14:textId="650C3CEE" w:rsidR="00E02D87" w:rsidRPr="003C0437" w:rsidRDefault="003C0437" w:rsidP="00A36C8F">
      <w:pPr>
        <w:pStyle w:val="3"/>
      </w:pPr>
      <w:r w:rsidRPr="003C0437">
        <w:br w:type="page"/>
      </w:r>
      <w:bookmarkStart w:id="33" w:name="_Toc198241093"/>
      <w:r w:rsidR="00E02D87" w:rsidRPr="003C0437">
        <w:lastRenderedPageBreak/>
        <w:t>Визуализация маршрутов</w:t>
      </w:r>
      <w:bookmarkEnd w:id="33"/>
    </w:p>
    <w:p w14:paraId="4331D99A" w14:textId="77777777" w:rsidR="00BD03B7" w:rsidRDefault="00BD03B7" w:rsidP="00BD03B7">
      <w:pPr>
        <w:pStyle w:val="a1"/>
        <w:numPr>
          <w:ilvl w:val="0"/>
          <w:numId w:val="0"/>
        </w:numPr>
        <w:rPr>
          <w:szCs w:val="28"/>
        </w:rPr>
      </w:pPr>
      <w:r>
        <w:rPr>
          <w:szCs w:val="28"/>
        </w:rPr>
        <w:tab/>
      </w:r>
      <w:r w:rsidR="00E02D87">
        <w:rPr>
          <w:szCs w:val="28"/>
        </w:rPr>
        <w:t>Реализована комплексная система визуализации маршрутов на карте</w:t>
      </w:r>
      <w:r w:rsidR="004B4996">
        <w:rPr>
          <w:szCs w:val="28"/>
        </w:rPr>
        <w:t>, которая включает в себя</w:t>
      </w:r>
      <w:r w:rsidR="00E02D87" w:rsidRPr="00E02D87">
        <w:rPr>
          <w:szCs w:val="28"/>
        </w:rPr>
        <w:t>:</w:t>
      </w:r>
    </w:p>
    <w:p w14:paraId="7C6D4320" w14:textId="22BDD656" w:rsidR="00E02D87" w:rsidRPr="00671708" w:rsidRDefault="00671708" w:rsidP="00E26720">
      <w:pPr>
        <w:pStyle w:val="a1"/>
        <w:numPr>
          <w:ilvl w:val="0"/>
          <w:numId w:val="103"/>
        </w:numPr>
        <w:rPr>
          <w:szCs w:val="28"/>
        </w:rPr>
      </w:pPr>
      <w:r>
        <w:rPr>
          <w:szCs w:val="28"/>
        </w:rPr>
        <w:t>Отображение маршрута</w:t>
      </w:r>
      <w:r>
        <w:rPr>
          <w:szCs w:val="28"/>
          <w:lang w:val="en-US"/>
        </w:rPr>
        <w:t>:</w:t>
      </w:r>
    </w:p>
    <w:p w14:paraId="059BE090" w14:textId="6A62C0C6" w:rsidR="00671708" w:rsidRPr="00671708" w:rsidRDefault="00671708" w:rsidP="00E26720">
      <w:pPr>
        <w:pStyle w:val="a1"/>
        <w:numPr>
          <w:ilvl w:val="0"/>
          <w:numId w:val="75"/>
        </w:numPr>
        <w:rPr>
          <w:szCs w:val="28"/>
        </w:rPr>
      </w:pPr>
      <w:r>
        <w:rPr>
          <w:szCs w:val="28"/>
        </w:rPr>
        <w:t xml:space="preserve">Построение линии маршрута с использованием </w:t>
      </w:r>
      <w:r>
        <w:rPr>
          <w:szCs w:val="28"/>
          <w:lang w:val="en-US"/>
        </w:rPr>
        <w:t>Leaflet</w:t>
      </w:r>
      <w:r w:rsidRPr="00671708">
        <w:rPr>
          <w:szCs w:val="28"/>
        </w:rPr>
        <w:t>.</w:t>
      </w:r>
      <w:r>
        <w:rPr>
          <w:szCs w:val="28"/>
          <w:lang w:val="en-US"/>
        </w:rPr>
        <w:t>js</w:t>
      </w:r>
    </w:p>
    <w:p w14:paraId="698A6EFA" w14:textId="62A7589D" w:rsidR="00671708" w:rsidRDefault="00671708" w:rsidP="00E26720">
      <w:pPr>
        <w:pStyle w:val="a1"/>
        <w:numPr>
          <w:ilvl w:val="0"/>
          <w:numId w:val="75"/>
        </w:numPr>
        <w:rPr>
          <w:szCs w:val="28"/>
        </w:rPr>
      </w:pPr>
      <w:r>
        <w:rPr>
          <w:szCs w:val="28"/>
        </w:rPr>
        <w:t>Маркеры начальной и конечной точек</w:t>
      </w:r>
    </w:p>
    <w:p w14:paraId="48FF7B57" w14:textId="1644A746" w:rsidR="00671708" w:rsidRDefault="00671708" w:rsidP="00E26720">
      <w:pPr>
        <w:pStyle w:val="a1"/>
        <w:numPr>
          <w:ilvl w:val="0"/>
          <w:numId w:val="75"/>
        </w:numPr>
        <w:rPr>
          <w:szCs w:val="28"/>
        </w:rPr>
      </w:pPr>
      <w:r>
        <w:rPr>
          <w:szCs w:val="28"/>
        </w:rPr>
        <w:t>Автоматическое масштабирование карты для отображения всего маршрута</w:t>
      </w:r>
    </w:p>
    <w:p w14:paraId="62D1F24F" w14:textId="6C95A957" w:rsidR="00671708" w:rsidRPr="00671708" w:rsidRDefault="00671708" w:rsidP="00E26720">
      <w:pPr>
        <w:pStyle w:val="a1"/>
        <w:numPr>
          <w:ilvl w:val="0"/>
          <w:numId w:val="103"/>
        </w:numPr>
        <w:rPr>
          <w:szCs w:val="28"/>
        </w:rPr>
      </w:pPr>
      <w:r>
        <w:rPr>
          <w:szCs w:val="28"/>
        </w:rPr>
        <w:t>Информационное сопровождение</w:t>
      </w:r>
      <w:r>
        <w:rPr>
          <w:szCs w:val="28"/>
          <w:lang w:val="en-US"/>
        </w:rPr>
        <w:t>:</w:t>
      </w:r>
    </w:p>
    <w:p w14:paraId="4393B75C" w14:textId="65D2FD5B" w:rsidR="00671708" w:rsidRDefault="00671708" w:rsidP="00E26720">
      <w:pPr>
        <w:pStyle w:val="a1"/>
        <w:numPr>
          <w:ilvl w:val="0"/>
          <w:numId w:val="76"/>
        </w:numPr>
        <w:rPr>
          <w:szCs w:val="28"/>
        </w:rPr>
      </w:pPr>
      <w:r>
        <w:rPr>
          <w:szCs w:val="28"/>
        </w:rPr>
        <w:t>Отображение общей длины маршрута в километрах</w:t>
      </w:r>
    </w:p>
    <w:p w14:paraId="6A4E75C8" w14:textId="05CA8DF2" w:rsidR="00671708" w:rsidRDefault="00671708" w:rsidP="00E26720">
      <w:pPr>
        <w:pStyle w:val="a1"/>
        <w:numPr>
          <w:ilvl w:val="0"/>
          <w:numId w:val="76"/>
        </w:numPr>
        <w:rPr>
          <w:szCs w:val="28"/>
        </w:rPr>
      </w:pPr>
      <w:r>
        <w:rPr>
          <w:szCs w:val="28"/>
        </w:rPr>
        <w:t>Расчётное время в пути</w:t>
      </w:r>
    </w:p>
    <w:p w14:paraId="5DD6231D" w14:textId="3A12F200" w:rsidR="00B12E9E" w:rsidRDefault="00671708" w:rsidP="00E26720">
      <w:pPr>
        <w:pStyle w:val="a1"/>
        <w:numPr>
          <w:ilvl w:val="0"/>
          <w:numId w:val="76"/>
        </w:numPr>
        <w:rPr>
          <w:szCs w:val="28"/>
        </w:rPr>
      </w:pPr>
      <w:r>
        <w:rPr>
          <w:szCs w:val="28"/>
        </w:rPr>
        <w:t>Визуальная индикация типа маршрута</w:t>
      </w:r>
    </w:p>
    <w:p w14:paraId="6DFA6573" w14:textId="7A5E635C" w:rsidR="00B12E9E" w:rsidRPr="00B12E9E" w:rsidRDefault="00B12E9E" w:rsidP="00B12E9E">
      <w:pPr>
        <w:spacing w:before="0" w:line="240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48836B52" w14:textId="5062B588" w:rsidR="00B12E9E" w:rsidRDefault="005B4865" w:rsidP="00B12E9E">
      <w:pPr>
        <w:pStyle w:val="a1"/>
        <w:numPr>
          <w:ilvl w:val="0"/>
          <w:numId w:val="0"/>
        </w:numPr>
        <w:rPr>
          <w:szCs w:val="28"/>
        </w:rPr>
      </w:pPr>
      <w:r>
        <w:rPr>
          <w:szCs w:val="28"/>
        </w:rPr>
        <w:lastRenderedPageBreak/>
        <w:tab/>
      </w:r>
      <w:r w:rsidR="00B12E9E">
        <w:rPr>
          <w:szCs w:val="28"/>
        </w:rPr>
        <w:t>Рассмотрим сравнительные скриншоты построения маршрута разработанного приложения и Яндекс Карт</w:t>
      </w:r>
      <w:r w:rsidR="00B12E9E" w:rsidRPr="00B12E9E">
        <w:rPr>
          <w:szCs w:val="28"/>
        </w:rPr>
        <w:t>:</w:t>
      </w:r>
    </w:p>
    <w:p w14:paraId="33D5AA24" w14:textId="2C75C960" w:rsidR="006A5719" w:rsidRPr="000149ED" w:rsidRDefault="006A5719" w:rsidP="00B12E9E">
      <w:pPr>
        <w:pStyle w:val="a1"/>
        <w:numPr>
          <w:ilvl w:val="0"/>
          <w:numId w:val="0"/>
        </w:numPr>
        <w:rPr>
          <w:b/>
          <w:bCs/>
          <w:szCs w:val="28"/>
        </w:rPr>
      </w:pPr>
      <w:r>
        <w:rPr>
          <w:szCs w:val="28"/>
        </w:rPr>
        <w:tab/>
      </w:r>
      <w:r w:rsidRPr="006A5719">
        <w:rPr>
          <w:b/>
          <w:bCs/>
          <w:szCs w:val="28"/>
        </w:rPr>
        <w:t>Построение пешего маршрута</w:t>
      </w:r>
    </w:p>
    <w:p w14:paraId="56D11C00" w14:textId="77777777" w:rsidR="006F466D" w:rsidRDefault="006F466D" w:rsidP="00B12E9E">
      <w:pPr>
        <w:pStyle w:val="a1"/>
        <w:numPr>
          <w:ilvl w:val="0"/>
          <w:numId w:val="0"/>
        </w:numPr>
        <w:rPr>
          <w:szCs w:val="28"/>
        </w:rPr>
      </w:pPr>
    </w:p>
    <w:p w14:paraId="23E5A28B" w14:textId="7483661F" w:rsidR="0064621E" w:rsidRDefault="00B12E9E" w:rsidP="0064621E">
      <w:pPr>
        <w:pStyle w:val="a1"/>
        <w:numPr>
          <w:ilvl w:val="0"/>
          <w:numId w:val="0"/>
        </w:num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4B6A06D" wp14:editId="43CE1B48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6332220" cy="3111500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466D">
        <w:rPr>
          <w:noProof/>
        </w:rPr>
        <w:t xml:space="preserve">Рисунок </w:t>
      </w:r>
      <w:r w:rsidR="00567A7E">
        <w:rPr>
          <w:noProof/>
        </w:rPr>
        <w:t>2.3 Пример построения пешего маршрута (</w:t>
      </w:r>
      <w:r w:rsidR="006A5719">
        <w:rPr>
          <w:noProof/>
        </w:rPr>
        <w:t>текущий</w:t>
      </w:r>
      <w:r w:rsidR="00567A7E">
        <w:rPr>
          <w:noProof/>
        </w:rPr>
        <w:t xml:space="preserve"> проект)</w:t>
      </w:r>
    </w:p>
    <w:p w14:paraId="0B33FD0C" w14:textId="0E2F24DF" w:rsidR="0064621E" w:rsidRDefault="0064621E">
      <w:pPr>
        <w:spacing w:before="0" w:line="240" w:lineRule="auto"/>
        <w:ind w:firstLine="0"/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39A1D05" wp14:editId="1A57F2B4">
            <wp:simplePos x="0" y="0"/>
            <wp:positionH relativeFrom="column">
              <wp:posOffset>0</wp:posOffset>
            </wp:positionH>
            <wp:positionV relativeFrom="paragraph">
              <wp:posOffset>205105</wp:posOffset>
            </wp:positionV>
            <wp:extent cx="6332220" cy="2740660"/>
            <wp:effectExtent l="0" t="0" r="0" b="254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6A3C7D" w14:textId="1CAE70B5" w:rsidR="0064621E" w:rsidRDefault="0064621E" w:rsidP="0064621E">
      <w:pPr>
        <w:spacing w:before="0" w:line="240" w:lineRule="auto"/>
        <w:ind w:firstLine="0"/>
        <w:jc w:val="center"/>
        <w:rPr>
          <w:noProof/>
        </w:rPr>
      </w:pPr>
      <w:r>
        <w:rPr>
          <w:noProof/>
        </w:rPr>
        <w:t>Рисунок 2.4 Пример построения пешего маршрута (Яндекс Карты)</w:t>
      </w:r>
    </w:p>
    <w:p w14:paraId="070C4307" w14:textId="1EEDB4ED" w:rsidR="00B12E9E" w:rsidRDefault="00B12E9E" w:rsidP="0064621E">
      <w:pPr>
        <w:pStyle w:val="a1"/>
        <w:numPr>
          <w:ilvl w:val="0"/>
          <w:numId w:val="0"/>
        </w:numPr>
        <w:jc w:val="center"/>
        <w:rPr>
          <w:noProof/>
        </w:rPr>
      </w:pPr>
    </w:p>
    <w:p w14:paraId="20429821" w14:textId="35D2EE06" w:rsidR="006A5719" w:rsidRDefault="006A5719" w:rsidP="0064621E">
      <w:pPr>
        <w:pStyle w:val="a1"/>
        <w:numPr>
          <w:ilvl w:val="0"/>
          <w:numId w:val="0"/>
        </w:numPr>
        <w:jc w:val="center"/>
        <w:rPr>
          <w:noProof/>
        </w:rPr>
      </w:pPr>
    </w:p>
    <w:p w14:paraId="78023351" w14:textId="77777777" w:rsidR="006A5719" w:rsidRPr="0064621E" w:rsidRDefault="006A5719" w:rsidP="0064621E">
      <w:pPr>
        <w:pStyle w:val="a1"/>
        <w:numPr>
          <w:ilvl w:val="0"/>
          <w:numId w:val="0"/>
        </w:numPr>
        <w:jc w:val="center"/>
        <w:rPr>
          <w:noProof/>
        </w:rPr>
      </w:pPr>
    </w:p>
    <w:p w14:paraId="5FC85CF2" w14:textId="3DBB29F6" w:rsidR="00B12E9E" w:rsidRPr="006A5719" w:rsidRDefault="00B12E9E" w:rsidP="007D0918">
      <w:pPr>
        <w:pStyle w:val="a1"/>
        <w:numPr>
          <w:ilvl w:val="0"/>
          <w:numId w:val="0"/>
        </w:numPr>
        <w:rPr>
          <w:b/>
          <w:bCs/>
          <w:szCs w:val="28"/>
        </w:rPr>
      </w:pPr>
      <w:r w:rsidRPr="006A5719">
        <w:rPr>
          <w:b/>
          <w:bCs/>
          <w:szCs w:val="28"/>
        </w:rPr>
        <w:t>Построение дорожного маршрута</w:t>
      </w:r>
    </w:p>
    <w:p w14:paraId="3CEC0C4A" w14:textId="22BB325C" w:rsidR="00B12E9E" w:rsidRPr="006F466D" w:rsidRDefault="00E35391" w:rsidP="007D0918">
      <w:pPr>
        <w:pStyle w:val="a1"/>
        <w:numPr>
          <w:ilvl w:val="0"/>
          <w:numId w:val="0"/>
        </w:numPr>
        <w:rPr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17AF97A" wp14:editId="1565C369">
            <wp:simplePos x="0" y="0"/>
            <wp:positionH relativeFrom="column">
              <wp:posOffset>-127635</wp:posOffset>
            </wp:positionH>
            <wp:positionV relativeFrom="paragraph">
              <wp:posOffset>304800</wp:posOffset>
            </wp:positionV>
            <wp:extent cx="6465570" cy="3284855"/>
            <wp:effectExtent l="0" t="0" r="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557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7A88D07" w14:textId="3A6DD618" w:rsidR="00B12E9E" w:rsidRPr="006A5719" w:rsidRDefault="00E35391" w:rsidP="00B6203F">
      <w:pPr>
        <w:pStyle w:val="a1"/>
        <w:numPr>
          <w:ilvl w:val="0"/>
          <w:numId w:val="0"/>
        </w:numPr>
        <w:jc w:val="center"/>
        <w:rPr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B1FA00C" wp14:editId="5D2097D1">
            <wp:simplePos x="0" y="0"/>
            <wp:positionH relativeFrom="column">
              <wp:posOffset>-131445</wp:posOffset>
            </wp:positionH>
            <wp:positionV relativeFrom="paragraph">
              <wp:posOffset>3769995</wp:posOffset>
            </wp:positionV>
            <wp:extent cx="6332220" cy="2641600"/>
            <wp:effectExtent l="0" t="0" r="0" b="635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5719">
        <w:rPr>
          <w:szCs w:val="28"/>
        </w:rPr>
        <w:t>Рисунок 2.5 Пример построения дорожного маршрута (текущий проект)</w:t>
      </w:r>
    </w:p>
    <w:p w14:paraId="0099F905" w14:textId="036E03D1" w:rsidR="00FD7BC2" w:rsidRDefault="005B4865" w:rsidP="00520D85">
      <w:pPr>
        <w:spacing w:before="0" w:line="240" w:lineRule="auto"/>
        <w:ind w:firstLine="0"/>
        <w:jc w:val="center"/>
        <w:rPr>
          <w:szCs w:val="28"/>
        </w:rPr>
      </w:pPr>
      <w:r w:rsidRPr="005B4865">
        <w:rPr>
          <w:szCs w:val="28"/>
        </w:rPr>
        <w:t>Рисунок 2.6 Пример построения дорожного маршрута (Яндекс Карты)</w:t>
      </w:r>
    </w:p>
    <w:p w14:paraId="47AE57F7" w14:textId="4EC44514" w:rsidR="00862AFF" w:rsidRDefault="00862AFF">
      <w:pPr>
        <w:spacing w:before="0" w:line="240" w:lineRule="auto"/>
        <w:ind w:firstLine="0"/>
        <w:jc w:val="left"/>
        <w:rPr>
          <w:szCs w:val="28"/>
        </w:rPr>
      </w:pPr>
    </w:p>
    <w:p w14:paraId="2EC48C80" w14:textId="77777777" w:rsidR="00862AFF" w:rsidRDefault="00862AFF">
      <w:pPr>
        <w:spacing w:before="0" w:line="240" w:lineRule="auto"/>
        <w:ind w:firstLine="0"/>
        <w:jc w:val="left"/>
        <w:rPr>
          <w:szCs w:val="28"/>
        </w:rPr>
      </w:pPr>
    </w:p>
    <w:p w14:paraId="73843F03" w14:textId="72F09E4F" w:rsidR="007D0918" w:rsidRDefault="007D0918" w:rsidP="00A36C8F">
      <w:pPr>
        <w:pStyle w:val="3"/>
      </w:pPr>
      <w:bookmarkStart w:id="34" w:name="_Toc198241094"/>
      <w:r>
        <w:lastRenderedPageBreak/>
        <w:t>Интерактивные элементы управления</w:t>
      </w:r>
      <w:bookmarkEnd w:id="34"/>
    </w:p>
    <w:p w14:paraId="06C98847" w14:textId="77777777" w:rsidR="00134EBF" w:rsidRDefault="000B4CD1" w:rsidP="00134EBF">
      <w:pPr>
        <w:pStyle w:val="a1"/>
        <w:numPr>
          <w:ilvl w:val="0"/>
          <w:numId w:val="0"/>
        </w:numPr>
        <w:rPr>
          <w:szCs w:val="28"/>
        </w:rPr>
      </w:pPr>
      <w:r>
        <w:rPr>
          <w:szCs w:val="28"/>
        </w:rPr>
        <w:tab/>
      </w:r>
      <w:r w:rsidR="007D0918">
        <w:rPr>
          <w:szCs w:val="28"/>
        </w:rPr>
        <w:t>В приложении реализован богатый набор интерактивных функций</w:t>
      </w:r>
      <w:r w:rsidR="007D0918" w:rsidRPr="007D0918">
        <w:rPr>
          <w:szCs w:val="28"/>
        </w:rPr>
        <w:t>:</w:t>
      </w:r>
    </w:p>
    <w:p w14:paraId="03798B88" w14:textId="3135EAC2" w:rsidR="007D0918" w:rsidRDefault="007D0918" w:rsidP="00E26720">
      <w:pPr>
        <w:pStyle w:val="a1"/>
        <w:numPr>
          <w:ilvl w:val="0"/>
          <w:numId w:val="104"/>
        </w:numPr>
        <w:rPr>
          <w:szCs w:val="28"/>
        </w:rPr>
      </w:pPr>
      <w:r>
        <w:rPr>
          <w:szCs w:val="28"/>
        </w:rPr>
        <w:t>Выбор точек маршрута</w:t>
      </w:r>
      <w:r>
        <w:rPr>
          <w:szCs w:val="28"/>
          <w:lang w:val="en-US"/>
        </w:rPr>
        <w:t>:</w:t>
      </w:r>
    </w:p>
    <w:p w14:paraId="7409BEE6" w14:textId="77777777" w:rsidR="007D0918" w:rsidRPr="007D0918" w:rsidRDefault="007D0918" w:rsidP="00E26720">
      <w:pPr>
        <w:pStyle w:val="a1"/>
        <w:numPr>
          <w:ilvl w:val="0"/>
          <w:numId w:val="77"/>
        </w:numPr>
        <w:rPr>
          <w:szCs w:val="28"/>
        </w:rPr>
      </w:pPr>
      <w:r w:rsidRPr="007D0918">
        <w:rPr>
          <w:szCs w:val="28"/>
        </w:rPr>
        <w:t>Возможность ручного ввода координат</w:t>
      </w:r>
    </w:p>
    <w:p w14:paraId="34ED7BE3" w14:textId="77777777" w:rsidR="007D0918" w:rsidRPr="007D0918" w:rsidRDefault="007D0918" w:rsidP="00E26720">
      <w:pPr>
        <w:pStyle w:val="a1"/>
        <w:numPr>
          <w:ilvl w:val="0"/>
          <w:numId w:val="77"/>
        </w:numPr>
        <w:rPr>
          <w:szCs w:val="28"/>
        </w:rPr>
      </w:pPr>
      <w:r w:rsidRPr="007D0918">
        <w:rPr>
          <w:szCs w:val="28"/>
        </w:rPr>
        <w:t>Интерактивный выбор точек кликом на карте</w:t>
      </w:r>
    </w:p>
    <w:p w14:paraId="15B67089" w14:textId="77777777" w:rsidR="007D0918" w:rsidRPr="007D0918" w:rsidRDefault="007D0918" w:rsidP="00E26720">
      <w:pPr>
        <w:pStyle w:val="a1"/>
        <w:numPr>
          <w:ilvl w:val="0"/>
          <w:numId w:val="77"/>
        </w:numPr>
        <w:rPr>
          <w:szCs w:val="28"/>
        </w:rPr>
      </w:pPr>
      <w:r w:rsidRPr="007D0918">
        <w:rPr>
          <w:szCs w:val="28"/>
        </w:rPr>
        <w:t>Визуальная обратная связь при выборе точек</w:t>
      </w:r>
    </w:p>
    <w:p w14:paraId="79011930" w14:textId="27BA9D89" w:rsidR="007D0918" w:rsidRPr="007D0918" w:rsidRDefault="007D0918" w:rsidP="00E26720">
      <w:pPr>
        <w:pStyle w:val="a1"/>
        <w:numPr>
          <w:ilvl w:val="0"/>
          <w:numId w:val="104"/>
        </w:numPr>
        <w:rPr>
          <w:szCs w:val="28"/>
        </w:rPr>
      </w:pPr>
      <w:r>
        <w:rPr>
          <w:szCs w:val="28"/>
        </w:rPr>
        <w:t>Управление картой</w:t>
      </w:r>
      <w:r>
        <w:rPr>
          <w:szCs w:val="28"/>
          <w:lang w:val="en-US"/>
        </w:rPr>
        <w:t>:</w:t>
      </w:r>
    </w:p>
    <w:p w14:paraId="03FF8877" w14:textId="77777777" w:rsidR="007D0918" w:rsidRPr="007D0918" w:rsidRDefault="007D0918" w:rsidP="00E26720">
      <w:pPr>
        <w:pStyle w:val="a1"/>
        <w:numPr>
          <w:ilvl w:val="0"/>
          <w:numId w:val="78"/>
        </w:numPr>
        <w:rPr>
          <w:szCs w:val="28"/>
        </w:rPr>
      </w:pPr>
      <w:r w:rsidRPr="007D0918">
        <w:rPr>
          <w:szCs w:val="28"/>
        </w:rPr>
        <w:t>Масштабирование карты</w:t>
      </w:r>
    </w:p>
    <w:p w14:paraId="7D22FA4B" w14:textId="77777777" w:rsidR="007D0918" w:rsidRPr="007D0918" w:rsidRDefault="007D0918" w:rsidP="00E26720">
      <w:pPr>
        <w:pStyle w:val="a1"/>
        <w:numPr>
          <w:ilvl w:val="0"/>
          <w:numId w:val="78"/>
        </w:numPr>
        <w:rPr>
          <w:szCs w:val="28"/>
        </w:rPr>
      </w:pPr>
      <w:r w:rsidRPr="007D0918">
        <w:rPr>
          <w:szCs w:val="28"/>
        </w:rPr>
        <w:t>Перемещение по карте</w:t>
      </w:r>
    </w:p>
    <w:p w14:paraId="41E910DF" w14:textId="77777777" w:rsidR="007D0918" w:rsidRPr="007D0918" w:rsidRDefault="007D0918" w:rsidP="00E26720">
      <w:pPr>
        <w:pStyle w:val="a1"/>
        <w:numPr>
          <w:ilvl w:val="0"/>
          <w:numId w:val="78"/>
        </w:numPr>
        <w:rPr>
          <w:szCs w:val="28"/>
        </w:rPr>
      </w:pPr>
      <w:r w:rsidRPr="007D0918">
        <w:rPr>
          <w:szCs w:val="28"/>
        </w:rPr>
        <w:t>Автоматическое центрирование при построении маршрута</w:t>
      </w:r>
    </w:p>
    <w:p w14:paraId="7ED91A40" w14:textId="011F2888" w:rsidR="0022251F" w:rsidRPr="00A36C8F" w:rsidRDefault="00E31C3E" w:rsidP="00A36C8F">
      <w:pPr>
        <w:pStyle w:val="3"/>
      </w:pPr>
      <w:bookmarkStart w:id="35" w:name="_Toc198241095"/>
      <w:r w:rsidRPr="00A36C8F">
        <w:t>Особенности реализации</w:t>
      </w:r>
      <w:bookmarkEnd w:id="35"/>
    </w:p>
    <w:p w14:paraId="519E3F17" w14:textId="01ED402C" w:rsidR="00E31C3E" w:rsidRPr="006135B6" w:rsidRDefault="00E31C3E" w:rsidP="00E26720">
      <w:pPr>
        <w:pStyle w:val="a1"/>
        <w:numPr>
          <w:ilvl w:val="0"/>
          <w:numId w:val="105"/>
        </w:numPr>
        <w:rPr>
          <w:szCs w:val="28"/>
        </w:rPr>
      </w:pPr>
      <w:r>
        <w:rPr>
          <w:szCs w:val="28"/>
        </w:rPr>
        <w:t>Технологический стек</w:t>
      </w:r>
      <w:r w:rsidRPr="006135B6">
        <w:rPr>
          <w:szCs w:val="28"/>
        </w:rPr>
        <w:t>:</w:t>
      </w:r>
      <w:r w:rsidR="006135B6">
        <w:rPr>
          <w:szCs w:val="28"/>
        </w:rPr>
        <w:t xml:space="preserve"> и</w:t>
      </w:r>
      <w:r w:rsidRPr="006135B6">
        <w:rPr>
          <w:szCs w:val="28"/>
        </w:rPr>
        <w:t>спользование Leaflet.js для работы с картой</w:t>
      </w:r>
      <w:r w:rsidR="006135B6">
        <w:rPr>
          <w:szCs w:val="28"/>
        </w:rPr>
        <w:t xml:space="preserve">, </w:t>
      </w:r>
      <w:r w:rsidRPr="006135B6">
        <w:rPr>
          <w:szCs w:val="28"/>
        </w:rPr>
        <w:t>Bootstrap для создания адаптивного интерфейса</w:t>
      </w:r>
      <w:r w:rsidR="006135B6">
        <w:rPr>
          <w:szCs w:val="28"/>
        </w:rPr>
        <w:t>, ч</w:t>
      </w:r>
      <w:r w:rsidRPr="006135B6">
        <w:rPr>
          <w:szCs w:val="28"/>
        </w:rPr>
        <w:t>истый JavaScript для обработки пользовательских действий</w:t>
      </w:r>
      <w:r w:rsidR="00911397">
        <w:rPr>
          <w:szCs w:val="28"/>
        </w:rPr>
        <w:t>.</w:t>
      </w:r>
    </w:p>
    <w:p w14:paraId="36B2B052" w14:textId="3737730B" w:rsidR="00E31C3E" w:rsidRPr="00DE5618" w:rsidRDefault="00E31C3E" w:rsidP="00E26720">
      <w:pPr>
        <w:pStyle w:val="a1"/>
        <w:numPr>
          <w:ilvl w:val="0"/>
          <w:numId w:val="105"/>
        </w:numPr>
        <w:rPr>
          <w:szCs w:val="28"/>
        </w:rPr>
      </w:pPr>
      <w:r>
        <w:rPr>
          <w:szCs w:val="28"/>
        </w:rPr>
        <w:t>Оптимизация производительности</w:t>
      </w:r>
      <w:r w:rsidRPr="00DE5618">
        <w:rPr>
          <w:szCs w:val="28"/>
        </w:rPr>
        <w:t>:</w:t>
      </w:r>
      <w:r w:rsidR="00DE5618">
        <w:rPr>
          <w:szCs w:val="28"/>
        </w:rPr>
        <w:t xml:space="preserve"> э</w:t>
      </w:r>
      <w:r w:rsidRPr="00DE5618">
        <w:rPr>
          <w:szCs w:val="28"/>
        </w:rPr>
        <w:t>ффективная обработка событий</w:t>
      </w:r>
      <w:r w:rsidR="00DE5618">
        <w:rPr>
          <w:szCs w:val="28"/>
        </w:rPr>
        <w:t>, о</w:t>
      </w:r>
      <w:r w:rsidRPr="00DE5618">
        <w:rPr>
          <w:szCs w:val="28"/>
        </w:rPr>
        <w:t>птимизированная перерисовка маршрутов</w:t>
      </w:r>
      <w:r w:rsidR="00BD2013">
        <w:rPr>
          <w:szCs w:val="28"/>
        </w:rPr>
        <w:t>.</w:t>
      </w:r>
    </w:p>
    <w:p w14:paraId="3980E81E" w14:textId="14D717DC" w:rsidR="00E31C3E" w:rsidRPr="00BD2013" w:rsidRDefault="00E31C3E" w:rsidP="00E26720">
      <w:pPr>
        <w:pStyle w:val="a1"/>
        <w:numPr>
          <w:ilvl w:val="0"/>
          <w:numId w:val="105"/>
        </w:numPr>
        <w:rPr>
          <w:szCs w:val="28"/>
        </w:rPr>
      </w:pPr>
      <w:r>
        <w:rPr>
          <w:szCs w:val="28"/>
        </w:rPr>
        <w:t>Пользовательский опыт</w:t>
      </w:r>
      <w:r w:rsidR="00BD2013" w:rsidRPr="00BD2013">
        <w:rPr>
          <w:szCs w:val="28"/>
        </w:rPr>
        <w:t xml:space="preserve">: </w:t>
      </w:r>
      <w:r w:rsidR="00BD2013">
        <w:rPr>
          <w:szCs w:val="28"/>
        </w:rPr>
        <w:t>ин</w:t>
      </w:r>
      <w:r w:rsidRPr="00BD2013">
        <w:rPr>
          <w:szCs w:val="28"/>
        </w:rPr>
        <w:t>туитивно понятный интерфейс</w:t>
      </w:r>
      <w:r w:rsidR="00BD2013">
        <w:rPr>
          <w:szCs w:val="28"/>
        </w:rPr>
        <w:t>, достаточно б</w:t>
      </w:r>
      <w:r w:rsidRPr="00BD2013">
        <w:rPr>
          <w:szCs w:val="28"/>
        </w:rPr>
        <w:t>ыстрая обратная связ</w:t>
      </w:r>
      <w:r w:rsidR="00BD2013">
        <w:rPr>
          <w:szCs w:val="28"/>
        </w:rPr>
        <w:t>ь, п</w:t>
      </w:r>
      <w:r w:rsidRPr="00BD2013">
        <w:rPr>
          <w:szCs w:val="28"/>
        </w:rPr>
        <w:t>лавные анимации при обновлении данных</w:t>
      </w:r>
      <w:r w:rsidR="00BD2013">
        <w:rPr>
          <w:szCs w:val="28"/>
        </w:rPr>
        <w:t>.</w:t>
      </w:r>
    </w:p>
    <w:p w14:paraId="530DE9D8" w14:textId="4540C62F" w:rsidR="003335C7" w:rsidRDefault="00A77667" w:rsidP="00A36C8F">
      <w:pPr>
        <w:pStyle w:val="2"/>
      </w:pPr>
      <w:bookmarkStart w:id="36" w:name="_Toc198241096"/>
      <w:r>
        <w:t>Тестирование и оценка эффективности</w:t>
      </w:r>
      <w:bookmarkEnd w:id="36"/>
    </w:p>
    <w:p w14:paraId="77DD463E" w14:textId="77777777" w:rsidR="001F6A18" w:rsidRPr="005C2F13" w:rsidRDefault="00A77667" w:rsidP="00A77667">
      <w:pPr>
        <w:rPr>
          <w:b/>
          <w:bCs/>
        </w:rPr>
      </w:pPr>
      <w:r w:rsidRPr="005C2F13">
        <w:rPr>
          <w:b/>
          <w:bCs/>
        </w:rPr>
        <w:t>Методология тестирования</w:t>
      </w:r>
    </w:p>
    <w:p w14:paraId="62DB953B" w14:textId="578B6A52" w:rsidR="006E29B4" w:rsidRDefault="00A77667" w:rsidP="006E29B4">
      <w:r>
        <w:t>В процессе разработки и оценки приложения было проведено комплексное тестирование различных аспектов системы</w:t>
      </w:r>
      <w:r w:rsidR="00E47502">
        <w:t>, которые можно отобразить в следующих видах тестирования (функциональное и нагрузочное)</w:t>
      </w:r>
      <w:r w:rsidRPr="00A77667">
        <w:t>:</w:t>
      </w:r>
    </w:p>
    <w:p w14:paraId="4CE5948B" w14:textId="19A7B1F0" w:rsidR="00A77667" w:rsidRPr="00A77667" w:rsidRDefault="00A77667" w:rsidP="00E26720">
      <w:pPr>
        <w:pStyle w:val="a1"/>
        <w:numPr>
          <w:ilvl w:val="0"/>
          <w:numId w:val="106"/>
        </w:numPr>
      </w:pPr>
      <w:r>
        <w:lastRenderedPageBreak/>
        <w:t>Функциональное тестирование</w:t>
      </w:r>
      <w:r w:rsidRPr="006E29B4">
        <w:rPr>
          <w:lang w:val="en-US"/>
        </w:rPr>
        <w:t>:</w:t>
      </w:r>
    </w:p>
    <w:p w14:paraId="12A11D0C" w14:textId="77777777" w:rsidR="00A77667" w:rsidRDefault="00A77667" w:rsidP="00E26720">
      <w:pPr>
        <w:pStyle w:val="a1"/>
        <w:numPr>
          <w:ilvl w:val="0"/>
          <w:numId w:val="79"/>
        </w:numPr>
      </w:pPr>
      <w:r>
        <w:t>Проверка корректности построения маршрутов</w:t>
      </w:r>
    </w:p>
    <w:p w14:paraId="49E40B9B" w14:textId="77777777" w:rsidR="00A77667" w:rsidRDefault="00A77667" w:rsidP="00E26720">
      <w:pPr>
        <w:pStyle w:val="a1"/>
        <w:numPr>
          <w:ilvl w:val="0"/>
          <w:numId w:val="79"/>
        </w:numPr>
      </w:pPr>
      <w:r>
        <w:t>Тестирование различных типов маршрутов (автомобильный, пешеходный)</w:t>
      </w:r>
    </w:p>
    <w:p w14:paraId="4C9E26A1" w14:textId="77777777" w:rsidR="00A77667" w:rsidRDefault="00A77667" w:rsidP="00E26720">
      <w:pPr>
        <w:pStyle w:val="a1"/>
        <w:numPr>
          <w:ilvl w:val="0"/>
          <w:numId w:val="79"/>
        </w:numPr>
      </w:pPr>
      <w:r>
        <w:t>Валидация обработки граничных случаев</w:t>
      </w:r>
    </w:p>
    <w:p w14:paraId="5FE24E0A" w14:textId="307F7B7E" w:rsidR="00A77667" w:rsidRDefault="00A77667" w:rsidP="00E26720">
      <w:pPr>
        <w:pStyle w:val="a1"/>
        <w:numPr>
          <w:ilvl w:val="0"/>
          <w:numId w:val="106"/>
        </w:numPr>
        <w:rPr>
          <w:lang w:val="en-US"/>
        </w:rPr>
      </w:pPr>
      <w:r>
        <w:t>Нагрузочное тестирование</w:t>
      </w:r>
      <w:r>
        <w:rPr>
          <w:lang w:val="en-US"/>
        </w:rPr>
        <w:t>:</w:t>
      </w:r>
    </w:p>
    <w:p w14:paraId="792417E8" w14:textId="77777777" w:rsidR="00A77667" w:rsidRPr="00A77667" w:rsidRDefault="00A77667" w:rsidP="00E26720">
      <w:pPr>
        <w:pStyle w:val="a1"/>
        <w:numPr>
          <w:ilvl w:val="0"/>
          <w:numId w:val="80"/>
        </w:numPr>
      </w:pPr>
      <w:r w:rsidRPr="00A77667">
        <w:t>Оценка времени отклика при различных нагрузках</w:t>
      </w:r>
    </w:p>
    <w:p w14:paraId="78B61E6E" w14:textId="77777777" w:rsidR="00A77667" w:rsidRPr="00A77667" w:rsidRDefault="00A77667" w:rsidP="00E26720">
      <w:pPr>
        <w:pStyle w:val="a1"/>
        <w:numPr>
          <w:ilvl w:val="0"/>
          <w:numId w:val="80"/>
        </w:numPr>
        <w:rPr>
          <w:lang w:val="en-US"/>
        </w:rPr>
      </w:pPr>
      <w:r w:rsidRPr="00A77667">
        <w:rPr>
          <w:lang w:val="en-US"/>
        </w:rPr>
        <w:t>Тестирование производительности кэширования</w:t>
      </w:r>
    </w:p>
    <w:p w14:paraId="5AFDEC8B" w14:textId="75B2D754" w:rsidR="00A77667" w:rsidRDefault="00A77667" w:rsidP="00E26720">
      <w:pPr>
        <w:pStyle w:val="a1"/>
        <w:numPr>
          <w:ilvl w:val="0"/>
          <w:numId w:val="80"/>
        </w:numPr>
        <w:rPr>
          <w:lang w:val="en-US"/>
        </w:rPr>
      </w:pPr>
      <w:r w:rsidRPr="00A77667">
        <w:rPr>
          <w:lang w:val="en-US"/>
        </w:rPr>
        <w:t>Анализ потребления ресурсов сервера</w:t>
      </w:r>
    </w:p>
    <w:p w14:paraId="68FBA32E" w14:textId="77777777" w:rsidR="005C2F13" w:rsidRDefault="005C2F13" w:rsidP="005C2F13">
      <w:pPr>
        <w:pStyle w:val="a1"/>
        <w:numPr>
          <w:ilvl w:val="0"/>
          <w:numId w:val="0"/>
        </w:numPr>
        <w:ind w:left="1440"/>
        <w:rPr>
          <w:lang w:val="en-US"/>
        </w:rPr>
      </w:pPr>
    </w:p>
    <w:p w14:paraId="57193A9B" w14:textId="273F1FE5" w:rsidR="00A77667" w:rsidRPr="000F6A15" w:rsidRDefault="005C2F13" w:rsidP="003A017A">
      <w:pPr>
        <w:pStyle w:val="a1"/>
        <w:numPr>
          <w:ilvl w:val="0"/>
          <w:numId w:val="0"/>
        </w:numPr>
        <w:rPr>
          <w:b/>
          <w:bCs/>
        </w:rPr>
      </w:pPr>
      <w:r w:rsidRPr="005C2F13">
        <w:rPr>
          <w:b/>
          <w:bCs/>
        </w:rPr>
        <w:tab/>
      </w:r>
      <w:r w:rsidR="003A017A" w:rsidRPr="005C2F13">
        <w:rPr>
          <w:b/>
          <w:bCs/>
        </w:rPr>
        <w:t>Сравнение производительности алгоритмов</w:t>
      </w:r>
    </w:p>
    <w:p w14:paraId="30846A93" w14:textId="36F0094F" w:rsidR="00A746CF" w:rsidRDefault="0024447F" w:rsidP="00A746CF">
      <w:pPr>
        <w:pStyle w:val="a1"/>
        <w:numPr>
          <w:ilvl w:val="0"/>
          <w:numId w:val="0"/>
        </w:numPr>
      </w:pPr>
      <w:r>
        <w:tab/>
      </w:r>
      <w:r w:rsidR="003A017A">
        <w:t>Особое внимание было уделено сравнению эффективности классического и модифицированного алгоритмов Дейкстры</w:t>
      </w:r>
      <w:r w:rsidR="003A017A" w:rsidRPr="003A017A">
        <w:t>:</w:t>
      </w:r>
    </w:p>
    <w:p w14:paraId="31A1EECC" w14:textId="77777777" w:rsidR="00400CFB" w:rsidRDefault="00400CFB" w:rsidP="00A746CF">
      <w:pPr>
        <w:pStyle w:val="a1"/>
        <w:numPr>
          <w:ilvl w:val="0"/>
          <w:numId w:val="0"/>
        </w:numPr>
      </w:pPr>
    </w:p>
    <w:p w14:paraId="41DB2399" w14:textId="257B8EDD" w:rsidR="003A017A" w:rsidRPr="007B50BF" w:rsidRDefault="007B50BF" w:rsidP="00E26720">
      <w:pPr>
        <w:pStyle w:val="a1"/>
        <w:numPr>
          <w:ilvl w:val="0"/>
          <w:numId w:val="107"/>
        </w:numPr>
      </w:pPr>
      <w:r>
        <w:t>Временные характеристики</w:t>
      </w:r>
      <w:r>
        <w:rPr>
          <w:lang w:val="en-US"/>
        </w:rPr>
        <w:t>:</w:t>
      </w:r>
    </w:p>
    <w:tbl>
      <w:tblPr>
        <w:tblStyle w:val="afb"/>
        <w:tblW w:w="0" w:type="auto"/>
        <w:tblInd w:w="720" w:type="dxa"/>
        <w:tblLook w:val="04A0" w:firstRow="1" w:lastRow="0" w:firstColumn="1" w:lastColumn="0" w:noHBand="0" w:noVBand="1"/>
      </w:tblPr>
      <w:tblGrid>
        <w:gridCol w:w="2602"/>
        <w:gridCol w:w="2224"/>
        <w:gridCol w:w="2201"/>
        <w:gridCol w:w="2215"/>
      </w:tblGrid>
      <w:tr w:rsidR="00363D63" w14:paraId="4DDDC75D" w14:textId="77777777" w:rsidTr="007B50BF">
        <w:tc>
          <w:tcPr>
            <w:tcW w:w="2490" w:type="dxa"/>
          </w:tcPr>
          <w:p w14:paraId="237CE5DC" w14:textId="72A479A6" w:rsidR="007B50BF" w:rsidRPr="007B50BF" w:rsidRDefault="007B50BF" w:rsidP="007B50BF">
            <w:pPr>
              <w:pStyle w:val="a1"/>
              <w:numPr>
                <w:ilvl w:val="0"/>
                <w:numId w:val="0"/>
              </w:numPr>
            </w:pPr>
            <w:r>
              <w:t>Тип алгоритма</w:t>
            </w:r>
          </w:p>
        </w:tc>
        <w:tc>
          <w:tcPr>
            <w:tcW w:w="2490" w:type="dxa"/>
          </w:tcPr>
          <w:p w14:paraId="098ADB94" w14:textId="1E958BA8" w:rsidR="007B50BF" w:rsidRDefault="007B50BF" w:rsidP="007B50BF">
            <w:pPr>
              <w:pStyle w:val="a1"/>
              <w:numPr>
                <w:ilvl w:val="0"/>
                <w:numId w:val="0"/>
              </w:numPr>
            </w:pPr>
            <w:r>
              <w:t>Короткий маршрут</w:t>
            </w:r>
          </w:p>
        </w:tc>
        <w:tc>
          <w:tcPr>
            <w:tcW w:w="2491" w:type="dxa"/>
          </w:tcPr>
          <w:p w14:paraId="2F166827" w14:textId="084CF7DD" w:rsidR="007B50BF" w:rsidRDefault="00363D63" w:rsidP="007B50BF">
            <w:pPr>
              <w:pStyle w:val="a1"/>
              <w:numPr>
                <w:ilvl w:val="0"/>
                <w:numId w:val="0"/>
              </w:numPr>
            </w:pPr>
            <w:r>
              <w:t>Средний маршрут</w:t>
            </w:r>
          </w:p>
        </w:tc>
        <w:tc>
          <w:tcPr>
            <w:tcW w:w="2491" w:type="dxa"/>
          </w:tcPr>
          <w:p w14:paraId="09A65A2B" w14:textId="1CE364BB" w:rsidR="007B50BF" w:rsidRDefault="00363D63" w:rsidP="007B50BF">
            <w:pPr>
              <w:pStyle w:val="a1"/>
              <w:numPr>
                <w:ilvl w:val="0"/>
                <w:numId w:val="0"/>
              </w:numPr>
            </w:pPr>
            <w:r>
              <w:t>Длинный маршрут</w:t>
            </w:r>
          </w:p>
        </w:tc>
      </w:tr>
      <w:tr w:rsidR="00363D63" w14:paraId="05CD90E0" w14:textId="77777777" w:rsidTr="007B50BF">
        <w:tc>
          <w:tcPr>
            <w:tcW w:w="2490" w:type="dxa"/>
          </w:tcPr>
          <w:p w14:paraId="503606E9" w14:textId="4CFC8FB3" w:rsidR="007B50BF" w:rsidRDefault="00363D63" w:rsidP="007B50BF">
            <w:pPr>
              <w:pStyle w:val="a1"/>
              <w:numPr>
                <w:ilvl w:val="0"/>
                <w:numId w:val="0"/>
              </w:numPr>
            </w:pPr>
            <w:r>
              <w:t>Классический</w:t>
            </w:r>
          </w:p>
        </w:tc>
        <w:tc>
          <w:tcPr>
            <w:tcW w:w="2490" w:type="dxa"/>
          </w:tcPr>
          <w:p w14:paraId="43B40777" w14:textId="58DD8C50" w:rsidR="007B50BF" w:rsidRPr="00363D63" w:rsidRDefault="00363D63" w:rsidP="007B50BF">
            <w:pPr>
              <w:pStyle w:val="a1"/>
              <w:numPr>
                <w:ilvl w:val="0"/>
                <w:numId w:val="0"/>
              </w:numPr>
            </w:pPr>
            <w:r>
              <w:rPr>
                <w:lang w:val="en-US"/>
              </w:rPr>
              <w:t>~ 100</w:t>
            </w:r>
            <w:r>
              <w:t xml:space="preserve"> мс</w:t>
            </w:r>
          </w:p>
        </w:tc>
        <w:tc>
          <w:tcPr>
            <w:tcW w:w="2491" w:type="dxa"/>
          </w:tcPr>
          <w:p w14:paraId="6C8F2C81" w14:textId="16F91B54" w:rsidR="007B50BF" w:rsidRPr="00363D63" w:rsidRDefault="00363D63" w:rsidP="007B50BF">
            <w:pPr>
              <w:pStyle w:val="a1"/>
              <w:numPr>
                <w:ilvl w:val="0"/>
                <w:numId w:val="0"/>
              </w:numPr>
            </w:pPr>
            <w:r>
              <w:rPr>
                <w:lang w:val="en-US"/>
              </w:rPr>
              <w:t>~</w:t>
            </w:r>
            <w:r>
              <w:rPr>
                <w:b/>
                <w:bCs/>
              </w:rPr>
              <w:t xml:space="preserve"> </w:t>
            </w:r>
            <w:r>
              <w:t>250 мс</w:t>
            </w:r>
          </w:p>
        </w:tc>
        <w:tc>
          <w:tcPr>
            <w:tcW w:w="2491" w:type="dxa"/>
          </w:tcPr>
          <w:p w14:paraId="4BAB4D9E" w14:textId="008C8682" w:rsidR="007B50BF" w:rsidRPr="00363D63" w:rsidRDefault="00363D63" w:rsidP="007B50BF">
            <w:pPr>
              <w:pStyle w:val="a1"/>
              <w:numPr>
                <w:ilvl w:val="0"/>
                <w:numId w:val="0"/>
              </w:numPr>
              <w:rPr>
                <w:b/>
                <w:bCs/>
              </w:rPr>
            </w:pPr>
            <w:r>
              <w:rPr>
                <w:lang w:val="en-US"/>
              </w:rPr>
              <w:t>~</w:t>
            </w:r>
            <w:r>
              <w:t xml:space="preserve"> 500 мс</w:t>
            </w:r>
          </w:p>
        </w:tc>
      </w:tr>
      <w:tr w:rsidR="00363D63" w14:paraId="15EC7EB6" w14:textId="77777777" w:rsidTr="007B50BF">
        <w:tc>
          <w:tcPr>
            <w:tcW w:w="2490" w:type="dxa"/>
          </w:tcPr>
          <w:p w14:paraId="3A3B991F" w14:textId="22D98976" w:rsidR="007B50BF" w:rsidRDefault="00363D63" w:rsidP="007B50BF">
            <w:pPr>
              <w:pStyle w:val="a1"/>
              <w:numPr>
                <w:ilvl w:val="0"/>
                <w:numId w:val="0"/>
              </w:numPr>
            </w:pPr>
            <w:r>
              <w:t>Оптимизированный</w:t>
            </w:r>
          </w:p>
        </w:tc>
        <w:tc>
          <w:tcPr>
            <w:tcW w:w="2490" w:type="dxa"/>
          </w:tcPr>
          <w:p w14:paraId="1B6E1980" w14:textId="55169371" w:rsidR="007B50BF" w:rsidRPr="00363D63" w:rsidRDefault="00363D63" w:rsidP="007B50BF">
            <w:pPr>
              <w:pStyle w:val="a1"/>
              <w:numPr>
                <w:ilvl w:val="0"/>
                <w:numId w:val="0"/>
              </w:numPr>
            </w:pPr>
            <w:r>
              <w:rPr>
                <w:lang w:val="en-US"/>
              </w:rPr>
              <w:t>~</w:t>
            </w:r>
            <w:r>
              <w:t xml:space="preserve"> 30 мс</w:t>
            </w:r>
          </w:p>
        </w:tc>
        <w:tc>
          <w:tcPr>
            <w:tcW w:w="2491" w:type="dxa"/>
          </w:tcPr>
          <w:p w14:paraId="69D4F1CE" w14:textId="01BE8FB5" w:rsidR="007B50BF" w:rsidRPr="00363D63" w:rsidRDefault="00363D63" w:rsidP="007B50BF">
            <w:pPr>
              <w:pStyle w:val="a1"/>
              <w:numPr>
                <w:ilvl w:val="0"/>
                <w:numId w:val="0"/>
              </w:numPr>
            </w:pPr>
            <w:r>
              <w:rPr>
                <w:lang w:val="en-US"/>
              </w:rPr>
              <w:t>~</w:t>
            </w:r>
            <w:r>
              <w:t xml:space="preserve"> 80 мс</w:t>
            </w:r>
          </w:p>
        </w:tc>
        <w:tc>
          <w:tcPr>
            <w:tcW w:w="2491" w:type="dxa"/>
          </w:tcPr>
          <w:p w14:paraId="294D4F6B" w14:textId="0A9856D5" w:rsidR="007B50BF" w:rsidRPr="00363D63" w:rsidRDefault="00363D63" w:rsidP="007B50BF">
            <w:pPr>
              <w:pStyle w:val="a1"/>
              <w:numPr>
                <w:ilvl w:val="0"/>
                <w:numId w:val="0"/>
              </w:numPr>
              <w:rPr>
                <w:b/>
                <w:bCs/>
              </w:rPr>
            </w:pPr>
            <w:r>
              <w:rPr>
                <w:lang w:val="en-US"/>
              </w:rPr>
              <w:t>~</w:t>
            </w:r>
            <w:r>
              <w:t xml:space="preserve"> 150 мс</w:t>
            </w:r>
          </w:p>
        </w:tc>
      </w:tr>
    </w:tbl>
    <w:p w14:paraId="05A1837E" w14:textId="203E29DB" w:rsidR="00E659FF" w:rsidRDefault="00E659FF" w:rsidP="007B50BF">
      <w:pPr>
        <w:pStyle w:val="a1"/>
        <w:numPr>
          <w:ilvl w:val="0"/>
          <w:numId w:val="0"/>
        </w:numPr>
        <w:ind w:left="720"/>
      </w:pPr>
    </w:p>
    <w:p w14:paraId="0BD86910" w14:textId="5DAB6FFB" w:rsidR="00E659FF" w:rsidRPr="00E659FF" w:rsidRDefault="00E659FF" w:rsidP="00E26720">
      <w:pPr>
        <w:pStyle w:val="a1"/>
        <w:numPr>
          <w:ilvl w:val="0"/>
          <w:numId w:val="107"/>
        </w:numPr>
      </w:pPr>
      <w:r>
        <w:t>Использование памяти</w:t>
      </w:r>
      <w:r>
        <w:rPr>
          <w:lang w:val="en-US"/>
        </w:rPr>
        <w:t>:</w:t>
      </w:r>
    </w:p>
    <w:p w14:paraId="0BBCC7B9" w14:textId="77777777" w:rsidR="00E659FF" w:rsidRDefault="00E659FF" w:rsidP="00E26720">
      <w:pPr>
        <w:pStyle w:val="a1"/>
        <w:numPr>
          <w:ilvl w:val="0"/>
          <w:numId w:val="81"/>
        </w:numPr>
      </w:pPr>
      <w:r>
        <w:t>Классический алгоритм: O(V²) памяти</w:t>
      </w:r>
    </w:p>
    <w:p w14:paraId="6446CD09" w14:textId="77777777" w:rsidR="00E659FF" w:rsidRDefault="00E659FF" w:rsidP="00E26720">
      <w:pPr>
        <w:pStyle w:val="a1"/>
        <w:numPr>
          <w:ilvl w:val="0"/>
          <w:numId w:val="81"/>
        </w:numPr>
      </w:pPr>
      <w:r>
        <w:t>Оптимизированный алгоритм: O(V + E) памяти</w:t>
      </w:r>
    </w:p>
    <w:p w14:paraId="0B34C164" w14:textId="77777777" w:rsidR="00E659FF" w:rsidRDefault="00E659FF" w:rsidP="00E26720">
      <w:pPr>
        <w:pStyle w:val="a1"/>
        <w:numPr>
          <w:ilvl w:val="0"/>
          <w:numId w:val="81"/>
        </w:numPr>
      </w:pPr>
      <w:r>
        <w:t>Практическая экономия памяти: 30-40%</w:t>
      </w:r>
    </w:p>
    <w:p w14:paraId="6E5567F1" w14:textId="4502A2B7" w:rsidR="00E659FF" w:rsidRDefault="00E659FF" w:rsidP="00A36C8F">
      <w:pPr>
        <w:pStyle w:val="3"/>
      </w:pPr>
      <w:bookmarkStart w:id="37" w:name="_Toc198241097"/>
      <w:r>
        <w:lastRenderedPageBreak/>
        <w:t>Анализ результатов</w:t>
      </w:r>
      <w:bookmarkEnd w:id="37"/>
    </w:p>
    <w:p w14:paraId="41C989FC" w14:textId="77777777" w:rsidR="00007556" w:rsidRDefault="00416F1D" w:rsidP="00007556">
      <w:pPr>
        <w:pStyle w:val="a1"/>
        <w:numPr>
          <w:ilvl w:val="0"/>
          <w:numId w:val="0"/>
        </w:numPr>
      </w:pPr>
      <w:r>
        <w:tab/>
      </w:r>
      <w:r w:rsidR="00E659FF" w:rsidRPr="00633C42">
        <w:rPr>
          <w:b/>
          <w:bCs/>
        </w:rPr>
        <w:t>Точность</w:t>
      </w:r>
      <w:r w:rsidR="00E659FF">
        <w:t xml:space="preserve"> </w:t>
      </w:r>
      <w:r w:rsidR="00E659FF" w:rsidRPr="00633C42">
        <w:rPr>
          <w:b/>
          <w:bCs/>
        </w:rPr>
        <w:t>построения</w:t>
      </w:r>
      <w:r w:rsidR="00E659FF">
        <w:t xml:space="preserve"> </w:t>
      </w:r>
      <w:r w:rsidR="00E659FF" w:rsidRPr="00633C42">
        <w:rPr>
          <w:b/>
          <w:bCs/>
        </w:rPr>
        <w:t>маршрутов</w:t>
      </w:r>
    </w:p>
    <w:p w14:paraId="13E2F80F" w14:textId="7720C8DA" w:rsidR="000675FB" w:rsidRDefault="000675FB" w:rsidP="00E26720">
      <w:pPr>
        <w:pStyle w:val="a1"/>
        <w:numPr>
          <w:ilvl w:val="0"/>
          <w:numId w:val="108"/>
        </w:numPr>
      </w:pPr>
      <w:r>
        <w:t>Качество маршрутизации</w:t>
      </w:r>
      <w:r>
        <w:rPr>
          <w:lang w:val="en-US"/>
        </w:rPr>
        <w:t>:</w:t>
      </w:r>
    </w:p>
    <w:p w14:paraId="21E719CD" w14:textId="77777777" w:rsidR="000675FB" w:rsidRDefault="000675FB" w:rsidP="00E26720">
      <w:pPr>
        <w:pStyle w:val="a1"/>
        <w:numPr>
          <w:ilvl w:val="0"/>
          <w:numId w:val="82"/>
        </w:numPr>
      </w:pPr>
      <w:r>
        <w:t>Корректное определение ближайших узлов</w:t>
      </w:r>
    </w:p>
    <w:p w14:paraId="39D5A2BE" w14:textId="77777777" w:rsidR="000675FB" w:rsidRDefault="000675FB" w:rsidP="00E26720">
      <w:pPr>
        <w:pStyle w:val="a1"/>
        <w:numPr>
          <w:ilvl w:val="0"/>
          <w:numId w:val="82"/>
        </w:numPr>
      </w:pPr>
      <w:r>
        <w:t>Оптимальный выбор промежуточных точек</w:t>
      </w:r>
    </w:p>
    <w:p w14:paraId="5931FF69" w14:textId="62B81390" w:rsidR="005D7A44" w:rsidRDefault="000675FB" w:rsidP="00E26720">
      <w:pPr>
        <w:pStyle w:val="a1"/>
        <w:numPr>
          <w:ilvl w:val="0"/>
          <w:numId w:val="82"/>
        </w:numPr>
      </w:pPr>
      <w:r>
        <w:t>Соблюдение ограничений движения</w:t>
      </w:r>
    </w:p>
    <w:p w14:paraId="6BB0D286" w14:textId="77777777" w:rsidR="00BE3AB2" w:rsidRDefault="00BE3AB2" w:rsidP="00BE3AB2">
      <w:pPr>
        <w:pStyle w:val="a1"/>
        <w:numPr>
          <w:ilvl w:val="0"/>
          <w:numId w:val="0"/>
        </w:numPr>
        <w:rPr>
          <w:b/>
          <w:bCs/>
        </w:rPr>
      </w:pPr>
      <w:r w:rsidRPr="00BE3AB2">
        <w:rPr>
          <w:b/>
          <w:bCs/>
        </w:rPr>
        <w:tab/>
      </w:r>
      <w:r w:rsidR="005D7A44" w:rsidRPr="00BE3AB2">
        <w:rPr>
          <w:b/>
          <w:bCs/>
        </w:rPr>
        <w:t>Производительность системы</w:t>
      </w:r>
    </w:p>
    <w:p w14:paraId="6EA963E3" w14:textId="75E3D175" w:rsidR="005D7A44" w:rsidRPr="00BE3AB2" w:rsidRDefault="005D7A44" w:rsidP="00E26720">
      <w:pPr>
        <w:pStyle w:val="a1"/>
        <w:numPr>
          <w:ilvl w:val="0"/>
          <w:numId w:val="109"/>
        </w:numPr>
        <w:rPr>
          <w:b/>
          <w:bCs/>
        </w:rPr>
      </w:pPr>
      <w:r>
        <w:t>Время отклика</w:t>
      </w:r>
      <w:r>
        <w:rPr>
          <w:lang w:val="en-US"/>
        </w:rPr>
        <w:t>:</w:t>
      </w:r>
    </w:p>
    <w:p w14:paraId="60307FB6" w14:textId="77777777" w:rsidR="005D7A44" w:rsidRDefault="005D7A44" w:rsidP="00E26720">
      <w:pPr>
        <w:pStyle w:val="a1"/>
        <w:numPr>
          <w:ilvl w:val="0"/>
          <w:numId w:val="83"/>
        </w:numPr>
      </w:pPr>
      <w:r>
        <w:t>Среднее время построения маршрута: 100-150 мс</w:t>
      </w:r>
    </w:p>
    <w:p w14:paraId="3FA061D4" w14:textId="77777777" w:rsidR="005D7A44" w:rsidRDefault="005D7A44" w:rsidP="00E26720">
      <w:pPr>
        <w:pStyle w:val="a1"/>
        <w:numPr>
          <w:ilvl w:val="0"/>
          <w:numId w:val="83"/>
        </w:numPr>
      </w:pPr>
      <w:r>
        <w:t>Время загрузки интерфейса: &lt; 1 секунды</w:t>
      </w:r>
    </w:p>
    <w:p w14:paraId="06D5CD66" w14:textId="6488C771" w:rsidR="005D7A44" w:rsidRDefault="005D7A44" w:rsidP="00E26720">
      <w:pPr>
        <w:pStyle w:val="a1"/>
        <w:numPr>
          <w:ilvl w:val="0"/>
          <w:numId w:val="83"/>
        </w:numPr>
      </w:pPr>
      <w:r>
        <w:t xml:space="preserve">Время обновления карты: &lt; </w:t>
      </w:r>
      <w:r w:rsidR="00B8469E">
        <w:t>90</w:t>
      </w:r>
      <w:r>
        <w:t xml:space="preserve"> мс</w:t>
      </w:r>
    </w:p>
    <w:p w14:paraId="6C1C42C2" w14:textId="5F6B5166" w:rsidR="005D7A44" w:rsidRPr="005D7A44" w:rsidRDefault="005D7A44" w:rsidP="00E26720">
      <w:pPr>
        <w:pStyle w:val="a1"/>
        <w:numPr>
          <w:ilvl w:val="0"/>
          <w:numId w:val="109"/>
        </w:numPr>
      </w:pPr>
      <w:r>
        <w:t>Эффективность кэширования</w:t>
      </w:r>
      <w:r>
        <w:rPr>
          <w:lang w:val="en-US"/>
        </w:rPr>
        <w:t>:</w:t>
      </w:r>
    </w:p>
    <w:p w14:paraId="5EEF0EA6" w14:textId="6AEA0B31" w:rsidR="005D7A44" w:rsidRDefault="005D7A44" w:rsidP="00E26720">
      <w:pPr>
        <w:pStyle w:val="a1"/>
        <w:numPr>
          <w:ilvl w:val="0"/>
          <w:numId w:val="84"/>
        </w:numPr>
      </w:pPr>
      <w:r>
        <w:t>Процент попаданий в кэш: ~60</w:t>
      </w:r>
      <w:r w:rsidR="0065283A">
        <w:t>-65</w:t>
      </w:r>
      <w:r>
        <w:t>%</w:t>
      </w:r>
    </w:p>
    <w:p w14:paraId="1411D192" w14:textId="77777777" w:rsidR="005D7A44" w:rsidRDefault="005D7A44" w:rsidP="00E26720">
      <w:pPr>
        <w:pStyle w:val="a1"/>
        <w:numPr>
          <w:ilvl w:val="0"/>
          <w:numId w:val="84"/>
        </w:numPr>
      </w:pPr>
      <w:r>
        <w:t>Уменьшение времени отклика при повторных запросах: до 90%</w:t>
      </w:r>
    </w:p>
    <w:p w14:paraId="0AA18AA9" w14:textId="77777777" w:rsidR="005D7A44" w:rsidRDefault="005D7A44" w:rsidP="00E26720">
      <w:pPr>
        <w:pStyle w:val="a1"/>
        <w:numPr>
          <w:ilvl w:val="0"/>
          <w:numId w:val="84"/>
        </w:numPr>
      </w:pPr>
      <w:r>
        <w:t>Оптимальное использование памяти</w:t>
      </w:r>
    </w:p>
    <w:p w14:paraId="46A9EB80" w14:textId="0F8AB9B1" w:rsidR="0069278C" w:rsidRDefault="0069278C" w:rsidP="00A36C8F">
      <w:pPr>
        <w:pStyle w:val="3"/>
      </w:pPr>
      <w:bookmarkStart w:id="38" w:name="_Toc198241098"/>
      <w:r>
        <w:t>Направление дальнейшего развития</w:t>
      </w:r>
      <w:bookmarkEnd w:id="38"/>
    </w:p>
    <w:p w14:paraId="79F32A83" w14:textId="77777777" w:rsidR="00666054" w:rsidRDefault="00152030" w:rsidP="00666054">
      <w:pPr>
        <w:pStyle w:val="a1"/>
        <w:numPr>
          <w:ilvl w:val="0"/>
          <w:numId w:val="0"/>
        </w:numPr>
      </w:pPr>
      <w:r>
        <w:tab/>
      </w:r>
      <w:r w:rsidR="0069278C" w:rsidRPr="0069278C">
        <w:t>На основе проведенного тестирования были определены следующие направления для улучшения системы</w:t>
      </w:r>
      <w:r w:rsidR="003B5F26">
        <w:t>. Данные оптимизации могут быть рассмотрены при повторном обращении к данному проекту, а именно</w:t>
      </w:r>
      <w:r w:rsidR="0069278C" w:rsidRPr="0069278C">
        <w:t>:</w:t>
      </w:r>
    </w:p>
    <w:p w14:paraId="0E7D0096" w14:textId="6E78ED03" w:rsidR="0069278C" w:rsidRDefault="0069278C" w:rsidP="00E26720">
      <w:pPr>
        <w:pStyle w:val="a1"/>
        <w:numPr>
          <w:ilvl w:val="0"/>
          <w:numId w:val="85"/>
        </w:numPr>
      </w:pPr>
      <w:r>
        <w:t>Оптимизация алгоритмов</w:t>
      </w:r>
      <w:r w:rsidRPr="000330B9">
        <w:t>:</w:t>
      </w:r>
      <w:r w:rsidR="000330B9">
        <w:t xml:space="preserve"> имеется потенциал на в</w:t>
      </w:r>
      <w:r>
        <w:t>недрение эвристических методов</w:t>
      </w:r>
      <w:r w:rsidR="000330B9">
        <w:t xml:space="preserve"> (</w:t>
      </w:r>
      <w:r w:rsidR="000330B9">
        <w:rPr>
          <w:lang w:val="en-US"/>
        </w:rPr>
        <w:t>A</w:t>
      </w:r>
      <w:r w:rsidR="000330B9" w:rsidRPr="000330B9">
        <w:t xml:space="preserve">* </w:t>
      </w:r>
      <w:r w:rsidR="000330B9">
        <w:t xml:space="preserve">является одним из популярных эвристических методов, базирующихся на </w:t>
      </w:r>
      <w:r w:rsidR="000330B9" w:rsidRPr="00666054">
        <w:t>алгоритме</w:t>
      </w:r>
      <w:r w:rsidR="000330B9">
        <w:t xml:space="preserve"> Дейкстры)</w:t>
      </w:r>
      <w:r w:rsidR="008A0409">
        <w:t>, у</w:t>
      </w:r>
      <w:r>
        <w:t>лучшение алгоритма поиска ближайших узлов</w:t>
      </w:r>
      <w:r w:rsidR="008A0409">
        <w:t>, о</w:t>
      </w:r>
      <w:r>
        <w:t>птимизация структур данных</w:t>
      </w:r>
      <w:r w:rsidR="008A0409">
        <w:t>.</w:t>
      </w:r>
    </w:p>
    <w:p w14:paraId="63FD9197" w14:textId="58D98455" w:rsidR="0069278C" w:rsidRDefault="0069278C" w:rsidP="00E26720">
      <w:pPr>
        <w:pStyle w:val="a1"/>
        <w:numPr>
          <w:ilvl w:val="0"/>
          <w:numId w:val="85"/>
        </w:numPr>
      </w:pPr>
      <w:r>
        <w:t>Улучшение пользовательского опыта</w:t>
      </w:r>
      <w:r w:rsidR="009726D7" w:rsidRPr="009726D7">
        <w:t xml:space="preserve">: </w:t>
      </w:r>
      <w:r w:rsidR="009726D7">
        <w:t>д</w:t>
      </w:r>
      <w:r>
        <w:t>обавление предварительного просмотра маршрута</w:t>
      </w:r>
      <w:r w:rsidR="009726D7">
        <w:t>, р</w:t>
      </w:r>
      <w:r>
        <w:t>еализация альтернативных маршрутов</w:t>
      </w:r>
      <w:r w:rsidR="009726D7">
        <w:t>, у</w:t>
      </w:r>
      <w:r>
        <w:t xml:space="preserve">лучшение </w:t>
      </w:r>
      <w:r>
        <w:lastRenderedPageBreak/>
        <w:t>информативности интерфейса</w:t>
      </w:r>
      <w:r w:rsidR="00D77722">
        <w:t xml:space="preserve"> (</w:t>
      </w:r>
      <w:r w:rsidR="009726D7">
        <w:t xml:space="preserve">это </w:t>
      </w:r>
      <w:r w:rsidR="009726D7" w:rsidRPr="009726D7">
        <w:t>потребует дополнительных вычислительных мощностей</w:t>
      </w:r>
      <w:r w:rsidR="00D77722">
        <w:t>).</w:t>
      </w:r>
    </w:p>
    <w:p w14:paraId="1D591310" w14:textId="5F18EB96" w:rsidR="00722900" w:rsidRDefault="0069278C" w:rsidP="00E26720">
      <w:pPr>
        <w:pStyle w:val="a1"/>
        <w:numPr>
          <w:ilvl w:val="0"/>
          <w:numId w:val="85"/>
        </w:numPr>
      </w:pPr>
      <w:r>
        <w:t>Расширение функциональности</w:t>
      </w:r>
      <w:r w:rsidR="00765E8E" w:rsidRPr="00765E8E">
        <w:t xml:space="preserve">: </w:t>
      </w:r>
      <w:r w:rsidR="00765E8E">
        <w:t>д</w:t>
      </w:r>
      <w:r w:rsidRPr="00765E8E">
        <w:t>обавление новых типов маршрутов</w:t>
      </w:r>
      <w:r w:rsidR="00765E8E">
        <w:t xml:space="preserve"> и</w:t>
      </w:r>
      <w:r w:rsidRPr="00765E8E">
        <w:t>нтеграция с внешними сервисами</w:t>
      </w:r>
      <w:r w:rsidR="00765E8E">
        <w:t>, у</w:t>
      </w:r>
      <w:r w:rsidRPr="00722900">
        <w:t>лучшение точности расчёта времени маршрута</w:t>
      </w:r>
      <w:r w:rsidR="000D0542">
        <w:t>.</w:t>
      </w:r>
    </w:p>
    <w:p w14:paraId="5275B528" w14:textId="4FAD0D02" w:rsidR="0069278C" w:rsidRPr="0069278C" w:rsidRDefault="0069278C" w:rsidP="00A36C8F">
      <w:pPr>
        <w:pStyle w:val="3"/>
      </w:pPr>
      <w:bookmarkStart w:id="39" w:name="_Toc198241099"/>
      <w:r>
        <w:t>Выявленные преимущества и ограничения</w:t>
      </w:r>
      <w:bookmarkEnd w:id="39"/>
    </w:p>
    <w:p w14:paraId="66291A92" w14:textId="04BE90A0" w:rsidR="00176A65" w:rsidRDefault="00176A65" w:rsidP="00176A65">
      <w:pPr>
        <w:pStyle w:val="a1"/>
        <w:numPr>
          <w:ilvl w:val="0"/>
          <w:numId w:val="0"/>
        </w:numPr>
        <w:rPr>
          <w:b/>
          <w:bCs/>
          <w:lang w:val="en-US"/>
        </w:rPr>
      </w:pPr>
      <w:r>
        <w:rPr>
          <w:b/>
          <w:bCs/>
        </w:rPr>
        <w:tab/>
      </w:r>
      <w:r w:rsidR="0069278C" w:rsidRPr="0069278C">
        <w:rPr>
          <w:b/>
          <w:bCs/>
        </w:rPr>
        <w:t>Преимущества</w:t>
      </w:r>
      <w:r w:rsidR="0069278C" w:rsidRPr="0069278C">
        <w:rPr>
          <w:b/>
          <w:bCs/>
          <w:lang w:val="en-US"/>
        </w:rPr>
        <w:t>:</w:t>
      </w:r>
    </w:p>
    <w:p w14:paraId="0A048A6B" w14:textId="77777777" w:rsidR="00176A65" w:rsidRDefault="00176A65" w:rsidP="00E26720">
      <w:pPr>
        <w:pStyle w:val="a1"/>
        <w:numPr>
          <w:ilvl w:val="0"/>
          <w:numId w:val="110"/>
        </w:numPr>
      </w:pPr>
      <w:r>
        <w:t>Высокая скорость построения маршрутов</w:t>
      </w:r>
    </w:p>
    <w:p w14:paraId="6B3EDEA5" w14:textId="77777777" w:rsidR="00176A65" w:rsidRDefault="00176A65" w:rsidP="00E26720">
      <w:pPr>
        <w:pStyle w:val="a1"/>
        <w:numPr>
          <w:ilvl w:val="0"/>
          <w:numId w:val="110"/>
        </w:numPr>
      </w:pPr>
      <w:r>
        <w:t>Эффективное использование памяти</w:t>
      </w:r>
    </w:p>
    <w:p w14:paraId="65F04D7C" w14:textId="77777777" w:rsidR="00176A65" w:rsidRDefault="00176A65" w:rsidP="00E26720">
      <w:pPr>
        <w:pStyle w:val="a1"/>
        <w:numPr>
          <w:ilvl w:val="0"/>
          <w:numId w:val="110"/>
        </w:numPr>
      </w:pPr>
      <w:r>
        <w:t>Надёжность работы системы</w:t>
      </w:r>
    </w:p>
    <w:p w14:paraId="1DBF0073" w14:textId="57BDC9E5" w:rsidR="00176A65" w:rsidRPr="00176A65" w:rsidRDefault="00176A65" w:rsidP="00E26720">
      <w:pPr>
        <w:pStyle w:val="a1"/>
        <w:numPr>
          <w:ilvl w:val="0"/>
          <w:numId w:val="110"/>
        </w:numPr>
      </w:pPr>
      <w:r>
        <w:t>Точность построения маршрутов</w:t>
      </w:r>
    </w:p>
    <w:p w14:paraId="68006627" w14:textId="3A463E21" w:rsidR="00E47CD7" w:rsidRDefault="00176A65" w:rsidP="00E47CD7">
      <w:pPr>
        <w:pStyle w:val="a1"/>
        <w:numPr>
          <w:ilvl w:val="0"/>
          <w:numId w:val="0"/>
        </w:numPr>
        <w:rPr>
          <w:b/>
          <w:bCs/>
          <w:lang w:val="en-US"/>
        </w:rPr>
      </w:pPr>
      <w:r>
        <w:rPr>
          <w:b/>
          <w:bCs/>
        </w:rPr>
        <w:tab/>
      </w:r>
      <w:r w:rsidR="00E47CD7" w:rsidRPr="00E47CD7">
        <w:rPr>
          <w:b/>
          <w:bCs/>
        </w:rPr>
        <w:t>Ограничения</w:t>
      </w:r>
      <w:r w:rsidR="00E47CD7">
        <w:rPr>
          <w:b/>
          <w:bCs/>
          <w:lang w:val="en-US"/>
        </w:rPr>
        <w:t>:</w:t>
      </w:r>
    </w:p>
    <w:p w14:paraId="78ED7C04" w14:textId="77777777" w:rsidR="0003161F" w:rsidRDefault="0003161F" w:rsidP="00E26720">
      <w:pPr>
        <w:pStyle w:val="a1"/>
        <w:numPr>
          <w:ilvl w:val="0"/>
          <w:numId w:val="111"/>
        </w:numPr>
      </w:pPr>
      <w:r>
        <w:t>Зависимость от качества картографических данных</w:t>
      </w:r>
    </w:p>
    <w:p w14:paraId="49BBAF3F" w14:textId="77777777" w:rsidR="0003161F" w:rsidRDefault="0003161F" w:rsidP="00E26720">
      <w:pPr>
        <w:pStyle w:val="a1"/>
        <w:numPr>
          <w:ilvl w:val="0"/>
          <w:numId w:val="111"/>
        </w:numPr>
      </w:pPr>
      <w:r>
        <w:t>Необходимость оптимизации для больших территорий</w:t>
      </w:r>
    </w:p>
    <w:p w14:paraId="33CA3B46" w14:textId="0D61B25F" w:rsidR="0003161F" w:rsidRPr="0003161F" w:rsidRDefault="0003161F" w:rsidP="00E26720">
      <w:pPr>
        <w:pStyle w:val="a1"/>
        <w:numPr>
          <w:ilvl w:val="0"/>
          <w:numId w:val="111"/>
        </w:numPr>
      </w:pPr>
      <w:r>
        <w:t>Ограничения при масштабировании системы</w:t>
      </w:r>
    </w:p>
    <w:p w14:paraId="6B803041" w14:textId="53E9170D" w:rsidR="00E02D87" w:rsidRPr="00760FC7" w:rsidRDefault="00E02D87" w:rsidP="00E02D87">
      <w:pPr>
        <w:pStyle w:val="a1"/>
        <w:numPr>
          <w:ilvl w:val="0"/>
          <w:numId w:val="0"/>
        </w:numPr>
        <w:ind w:left="792"/>
        <w:rPr>
          <w:vanish/>
        </w:rPr>
      </w:pPr>
    </w:p>
    <w:p w14:paraId="4CCB8151" w14:textId="45A41696" w:rsidR="00FF5E07" w:rsidRDefault="00FF5E07" w:rsidP="00865DC8">
      <w:pPr>
        <w:pStyle w:val="12"/>
      </w:pPr>
      <w:bookmarkStart w:id="40" w:name="_Toc385679109"/>
      <w:bookmarkStart w:id="41" w:name="_Toc198241100"/>
      <w:r>
        <w:lastRenderedPageBreak/>
        <w:t>заключение</w:t>
      </w:r>
      <w:bookmarkEnd w:id="40"/>
      <w:bookmarkEnd w:id="41"/>
    </w:p>
    <w:p w14:paraId="5ED64AE7" w14:textId="3631EFA0" w:rsidR="001C4485" w:rsidRDefault="001C4485" w:rsidP="001C4485">
      <w:r>
        <w:t>Глава 1. Теоретические основы построения навигационных систем</w:t>
      </w:r>
    </w:p>
    <w:p w14:paraId="6AF0D6BF" w14:textId="34C2A099" w:rsidR="001C4485" w:rsidRDefault="001C4485" w:rsidP="001C4485">
      <w:r>
        <w:t>1. В результате анализа предметной области установлено, что современные навигационные системы требуют точных алгоритмов построения маршрутов с учетом различных типов дорог и транспортных средств, что было учтено при разработке приложения.</w:t>
      </w:r>
    </w:p>
    <w:p w14:paraId="1293E267" w14:textId="2997CE66" w:rsidR="001C4485" w:rsidRDefault="001C4485" w:rsidP="001C4485">
      <w:r>
        <w:t>2. Проведенное исследование алгоритмов маршрутизации показало, что модифицированный алгоритм Дейкстры с использованием приоритетной очереди значительно эффективнее классического варианта, особенно при работе с большими графами дорожной сети.</w:t>
      </w:r>
    </w:p>
    <w:p w14:paraId="05B1749D" w14:textId="3FD5D71A" w:rsidR="001C4485" w:rsidRDefault="001C4485" w:rsidP="001C4485">
      <w:r>
        <w:t>3. Выбранный технологический стек (Python, Flask, OpenStreetMap) обеспечивает оптимальное сочетание производительности и простоты разработки, позволяя создать масштабируемое веб-приложение для построения маршрутов.</w:t>
      </w:r>
    </w:p>
    <w:p w14:paraId="5FE8ED3C" w14:textId="5DB9AE34" w:rsidR="001C4485" w:rsidRDefault="001C4485" w:rsidP="001C4485">
      <w:r>
        <w:t>Глава 2. Практическая реализация навигационной системы</w:t>
      </w:r>
    </w:p>
    <w:p w14:paraId="47D68F04" w14:textId="375CE0F3" w:rsidR="001C4485" w:rsidRDefault="001C4485" w:rsidP="001C4485">
      <w:r>
        <w:t>4. Разработанная архитектура приложения обеспечивает эффективное взаимодействие между компонентами системы, позволяя легко масштабировать и модифицировать функционал без существенных изменений в существующем коде.</w:t>
      </w:r>
    </w:p>
    <w:p w14:paraId="6EA2F694" w14:textId="012E9EE0" w:rsidR="001C4485" w:rsidRDefault="001C4485" w:rsidP="001C4485">
      <w:r>
        <w:t>5. Реализованный алгоритмический модуль успешно решает задачу построения оптимальных маршрутов с учетом различных типов дорог и ограничений скорости, что подтверждается результатами тестирования на реальных данных карт Лихтенштейна.</w:t>
      </w:r>
    </w:p>
    <w:p w14:paraId="65A32D26" w14:textId="7491AD9F" w:rsidR="001C4485" w:rsidRDefault="001C4485" w:rsidP="001C4485">
      <w:r>
        <w:t>6. Серверная часть приложения, реализованная на Flask, обеспечивает надежную обработку запросов и эффективную работу с данными OpenStreetMap, что позволяет системе стабильно функционировать даже при увеличении нагрузки.</w:t>
      </w:r>
    </w:p>
    <w:p w14:paraId="0CBB3E82" w14:textId="13BE9A16" w:rsidR="001C4485" w:rsidRDefault="001C4485" w:rsidP="001C4485">
      <w:r>
        <w:lastRenderedPageBreak/>
        <w:t>7. Разработанный пользовательский интерфейс предоставляет интуитивно понятный способ взаимодействия с системой, позволяя пользователям легко выбирать точки маршрута и получать детальную информацию о пути.</w:t>
      </w:r>
    </w:p>
    <w:p w14:paraId="3D44CEBB" w14:textId="3184E351" w:rsidR="001C4485" w:rsidRDefault="001C4485" w:rsidP="001C4485">
      <w:r>
        <w:t>Направления дальнейшего развития проекта:</w:t>
      </w:r>
    </w:p>
    <w:p w14:paraId="13BBBADF" w14:textId="77777777" w:rsidR="001C4485" w:rsidRDefault="001C4485" w:rsidP="001C4485">
      <w:r>
        <w:t>8. Перспективными направлениями развития системы являются:</w:t>
      </w:r>
    </w:p>
    <w:p w14:paraId="23FCB5CF" w14:textId="77777777" w:rsidR="001C4485" w:rsidRDefault="001C4485" w:rsidP="001C4485">
      <w:r>
        <w:t xml:space="preserve">   - Интеграция методов машинного обучения для прогнозирования загруженности дорог</w:t>
      </w:r>
    </w:p>
    <w:p w14:paraId="30D793E7" w14:textId="77777777" w:rsidR="001C4485" w:rsidRDefault="001C4485" w:rsidP="001C4485">
      <w:r>
        <w:t xml:space="preserve">   - Добавление поддержки мультимодальных маршрутов (комбинация различных видов транспорта)</w:t>
      </w:r>
    </w:p>
    <w:p w14:paraId="5951C641" w14:textId="77777777" w:rsidR="001C4485" w:rsidRDefault="001C4485" w:rsidP="001C4485">
      <w:r>
        <w:t xml:space="preserve">   - Реализация системы учета дорожных событий и ограничений в реальном времени</w:t>
      </w:r>
    </w:p>
    <w:p w14:paraId="095E6AF3" w14:textId="521161D5" w:rsidR="001C4485" w:rsidRDefault="001C4485" w:rsidP="001C4485">
      <w:r>
        <w:t xml:space="preserve">   - Оптимизация алгоритмов для работы с более крупными географическими регионами</w:t>
      </w:r>
    </w:p>
    <w:p w14:paraId="7502AEBD" w14:textId="0639B317" w:rsidR="004F68FA" w:rsidRDefault="001C4485" w:rsidP="001C4485">
      <w:r>
        <w:t>9. Разработанное приложение создает основу для дальнейшего развития и может быть использовано как базовая платформа для создания более сложных навигационных систем с расширенным функционалом.</w:t>
      </w:r>
    </w:p>
    <w:p w14:paraId="02F67E74" w14:textId="3D5E3A6F" w:rsidR="00FF5E07" w:rsidRDefault="00FF5E07" w:rsidP="00865DC8">
      <w:pPr>
        <w:pStyle w:val="12"/>
      </w:pPr>
      <w:bookmarkStart w:id="42" w:name="_Toc385679110"/>
      <w:bookmarkStart w:id="43" w:name="_Toc198241101"/>
      <w:r>
        <w:lastRenderedPageBreak/>
        <w:t>Список использованной литературы</w:t>
      </w:r>
      <w:bookmarkEnd w:id="42"/>
      <w:bookmarkEnd w:id="43"/>
    </w:p>
    <w:p w14:paraId="6C449943" w14:textId="77777777" w:rsidR="00D56B14" w:rsidRDefault="00D56B14" w:rsidP="00E26720">
      <w:pPr>
        <w:pStyle w:val="aff"/>
        <w:numPr>
          <w:ilvl w:val="0"/>
          <w:numId w:val="86"/>
        </w:numPr>
        <w:ind w:left="927"/>
      </w:pPr>
      <w:r>
        <w:rPr>
          <w:lang w:val="en-US"/>
        </w:rPr>
        <w:t>OpenStreetMap</w:t>
      </w:r>
      <w:r w:rsidRPr="00B0763B">
        <w:t xml:space="preserve"> </w:t>
      </w:r>
      <w:r>
        <w:rPr>
          <w:lang w:val="en-US"/>
        </w:rPr>
        <w:t>Wiki</w:t>
      </w:r>
      <w:r w:rsidRPr="00B0763B">
        <w:t xml:space="preserve"> [</w:t>
      </w:r>
      <w:r>
        <w:t>Электронный ресурс</w:t>
      </w:r>
      <w:r w:rsidRPr="00B0763B">
        <w:t>]</w:t>
      </w:r>
      <w:r>
        <w:t xml:space="preserve"> – Режим доступа</w:t>
      </w:r>
      <w:r w:rsidRPr="00B0763B">
        <w:t xml:space="preserve">: </w:t>
      </w:r>
      <w:hyperlink r:id="rId15" w:history="1">
        <w:r w:rsidRPr="00C34B25">
          <w:rPr>
            <w:rStyle w:val="afe"/>
            <w:lang w:val="en-US"/>
          </w:rPr>
          <w:t>https</w:t>
        </w:r>
        <w:r w:rsidRPr="00C34B25">
          <w:rPr>
            <w:rStyle w:val="afe"/>
          </w:rPr>
          <w:t>://</w:t>
        </w:r>
        <w:r w:rsidRPr="00C34B25">
          <w:rPr>
            <w:rStyle w:val="afe"/>
            <w:lang w:val="en-US"/>
          </w:rPr>
          <w:t>wiki</w:t>
        </w:r>
        <w:r w:rsidRPr="00C34B25">
          <w:rPr>
            <w:rStyle w:val="afe"/>
          </w:rPr>
          <w:t>.</w:t>
        </w:r>
        <w:r w:rsidRPr="00C34B25">
          <w:rPr>
            <w:rStyle w:val="afe"/>
            <w:lang w:val="en-US"/>
          </w:rPr>
          <w:t>openstreetmap</w:t>
        </w:r>
        <w:r w:rsidRPr="00C34B25">
          <w:rPr>
            <w:rStyle w:val="afe"/>
          </w:rPr>
          <w:t>.</w:t>
        </w:r>
        <w:r w:rsidRPr="00C34B25">
          <w:rPr>
            <w:rStyle w:val="afe"/>
            <w:lang w:val="en-US"/>
          </w:rPr>
          <w:t>org</w:t>
        </w:r>
        <w:r w:rsidRPr="00C34B25">
          <w:rPr>
            <w:rStyle w:val="afe"/>
          </w:rPr>
          <w:t>/</w:t>
        </w:r>
      </w:hyperlink>
      <w:r w:rsidRPr="00B0763B">
        <w:t xml:space="preserve">. </w:t>
      </w:r>
      <w:r>
        <w:t>– Дата доступа</w:t>
      </w:r>
      <w:r w:rsidRPr="00B0763B">
        <w:t>: 10.03.2025</w:t>
      </w:r>
    </w:p>
    <w:p w14:paraId="1EB8859F" w14:textId="76A007AD" w:rsidR="00D56B14" w:rsidRDefault="00D56B14" w:rsidP="00E26720">
      <w:pPr>
        <w:pStyle w:val="aff"/>
        <w:numPr>
          <w:ilvl w:val="0"/>
          <w:numId w:val="86"/>
        </w:numPr>
        <w:ind w:left="927"/>
      </w:pPr>
      <w:r>
        <w:rPr>
          <w:lang w:val="en-US"/>
        </w:rPr>
        <w:t>GeoPy</w:t>
      </w:r>
      <w:r w:rsidRPr="00B0763B">
        <w:t xml:space="preserve"> </w:t>
      </w:r>
      <w:r>
        <w:rPr>
          <w:lang w:val="en-US"/>
        </w:rPr>
        <w:t>Documentation</w:t>
      </w:r>
      <w:r w:rsidRPr="00B0763B">
        <w:t xml:space="preserve"> [</w:t>
      </w:r>
      <w:r>
        <w:t>Электронный ресурс</w:t>
      </w:r>
      <w:r w:rsidRPr="00B0763B">
        <w:t>]</w:t>
      </w:r>
      <w:r>
        <w:t xml:space="preserve"> – Режим доступа</w:t>
      </w:r>
      <w:r w:rsidRPr="00B0763B">
        <w:t xml:space="preserve">: </w:t>
      </w:r>
      <w:hyperlink r:id="rId16" w:history="1">
        <w:r w:rsidRPr="00C34B25">
          <w:rPr>
            <w:rStyle w:val="afe"/>
            <w:lang w:val="en-US"/>
          </w:rPr>
          <w:t>https</w:t>
        </w:r>
        <w:r w:rsidRPr="00C34B25">
          <w:rPr>
            <w:rStyle w:val="afe"/>
          </w:rPr>
          <w:t>://</w:t>
        </w:r>
        <w:r w:rsidRPr="00C34B25">
          <w:rPr>
            <w:rStyle w:val="afe"/>
            <w:lang w:val="en-US"/>
          </w:rPr>
          <w:t>geopy</w:t>
        </w:r>
        <w:r w:rsidRPr="00C34B25">
          <w:rPr>
            <w:rStyle w:val="afe"/>
          </w:rPr>
          <w:t>.</w:t>
        </w:r>
        <w:r w:rsidRPr="00C34B25">
          <w:rPr>
            <w:rStyle w:val="afe"/>
            <w:lang w:val="en-US"/>
          </w:rPr>
          <w:t>readthedocs</w:t>
        </w:r>
        <w:r w:rsidRPr="00C34B25">
          <w:rPr>
            <w:rStyle w:val="afe"/>
          </w:rPr>
          <w:t>.</w:t>
        </w:r>
        <w:r w:rsidRPr="00C34B25">
          <w:rPr>
            <w:rStyle w:val="afe"/>
            <w:lang w:val="en-US"/>
          </w:rPr>
          <w:t>io</w:t>
        </w:r>
        <w:r w:rsidRPr="00C34B25">
          <w:rPr>
            <w:rStyle w:val="afe"/>
          </w:rPr>
          <w:t>/</w:t>
        </w:r>
        <w:r w:rsidRPr="00C34B25">
          <w:rPr>
            <w:rStyle w:val="afe"/>
            <w:lang w:val="en-US"/>
          </w:rPr>
          <w:t>en</w:t>
        </w:r>
        <w:r w:rsidRPr="00C34B25">
          <w:rPr>
            <w:rStyle w:val="afe"/>
          </w:rPr>
          <w:t>/</w:t>
        </w:r>
        <w:r w:rsidRPr="00C34B25">
          <w:rPr>
            <w:rStyle w:val="afe"/>
            <w:lang w:val="en-US"/>
          </w:rPr>
          <w:t>stable</w:t>
        </w:r>
        <w:r w:rsidRPr="00C34B25">
          <w:rPr>
            <w:rStyle w:val="afe"/>
          </w:rPr>
          <w:t>/</w:t>
        </w:r>
      </w:hyperlink>
      <w:r w:rsidRPr="00B0763B">
        <w:t xml:space="preserve">. </w:t>
      </w:r>
      <w:r>
        <w:t>– Дата доступа</w:t>
      </w:r>
      <w:r w:rsidRPr="00B0763B">
        <w:t>: 10.03.2025</w:t>
      </w:r>
    </w:p>
    <w:p w14:paraId="2201C653" w14:textId="77777777" w:rsidR="00D56B14" w:rsidRDefault="00D56B14" w:rsidP="00E26720">
      <w:pPr>
        <w:pStyle w:val="aff"/>
        <w:numPr>
          <w:ilvl w:val="0"/>
          <w:numId w:val="86"/>
        </w:numPr>
        <w:ind w:left="927"/>
      </w:pPr>
      <w:r>
        <w:t xml:space="preserve">Урташев А. </w:t>
      </w:r>
      <w:r w:rsidRPr="00562F1F">
        <w:t xml:space="preserve">От обхода в ширину к алгоритму Дейкстры/ </w:t>
      </w:r>
      <w:r>
        <w:t xml:space="preserve">А. Урташев </w:t>
      </w:r>
      <w:r w:rsidRPr="00562F1F">
        <w:t>//</w:t>
      </w:r>
      <w:r>
        <w:t xml:space="preserve"> Хабр </w:t>
      </w:r>
      <w:r w:rsidRPr="00562F1F">
        <w:t>[</w:t>
      </w:r>
      <w:r>
        <w:t>Электронный ресурс</w:t>
      </w:r>
      <w:r w:rsidRPr="00562F1F">
        <w:t xml:space="preserve">]. </w:t>
      </w:r>
      <w:r>
        <w:t>–</w:t>
      </w:r>
      <w:r w:rsidRPr="00562F1F">
        <w:t xml:space="preserve"> 2015. </w:t>
      </w:r>
      <w:r>
        <w:t>– Режим доступа</w:t>
      </w:r>
      <w:r w:rsidRPr="00562F1F">
        <w:t xml:space="preserve">: </w:t>
      </w:r>
      <w:hyperlink r:id="rId17" w:history="1">
        <w:r w:rsidRPr="00C34B25">
          <w:rPr>
            <w:rStyle w:val="afe"/>
          </w:rPr>
          <w:t>https://habr.com/ru/articles/259295/</w:t>
        </w:r>
      </w:hyperlink>
      <w:r w:rsidRPr="00562F1F">
        <w:t xml:space="preserve">. </w:t>
      </w:r>
      <w:r>
        <w:t>–</w:t>
      </w:r>
      <w:r w:rsidRPr="00562F1F">
        <w:t xml:space="preserve"> </w:t>
      </w:r>
      <w:r>
        <w:t>Дата доступа</w:t>
      </w:r>
      <w:r w:rsidRPr="00562F1F">
        <w:t>: 17.03</w:t>
      </w:r>
      <w:r w:rsidRPr="00C8745F">
        <w:t>.2025</w:t>
      </w:r>
    </w:p>
    <w:p w14:paraId="3203A0E5" w14:textId="77777777" w:rsidR="00957569" w:rsidRDefault="00D56B14" w:rsidP="00E26720">
      <w:pPr>
        <w:pStyle w:val="aff"/>
        <w:numPr>
          <w:ilvl w:val="0"/>
          <w:numId w:val="86"/>
        </w:numPr>
        <w:ind w:left="927"/>
      </w:pPr>
      <w:r>
        <w:rPr>
          <w:lang w:val="en-US"/>
        </w:rPr>
        <w:t>Flask</w:t>
      </w:r>
      <w:r w:rsidRPr="00D56B14">
        <w:t xml:space="preserve"> </w:t>
      </w:r>
      <w:r>
        <w:rPr>
          <w:lang w:val="en-US"/>
        </w:rPr>
        <w:t>Documentation</w:t>
      </w:r>
      <w:r w:rsidRPr="00D56B14">
        <w:t xml:space="preserve"> [</w:t>
      </w:r>
      <w:r>
        <w:t>Электронный ресурс</w:t>
      </w:r>
      <w:r w:rsidRPr="00D56B14">
        <w:t xml:space="preserve">] – </w:t>
      </w:r>
      <w:r>
        <w:t>Режим доступа</w:t>
      </w:r>
      <w:r w:rsidRPr="00D56B14">
        <w:t xml:space="preserve">: </w:t>
      </w:r>
      <w:hyperlink r:id="rId18" w:history="1">
        <w:r w:rsidRPr="00C34B25">
          <w:rPr>
            <w:rStyle w:val="afe"/>
          </w:rPr>
          <w:t>https://flask.palletsprojects.com/en/stable/</w:t>
        </w:r>
      </w:hyperlink>
      <w:r w:rsidRPr="00D56B14">
        <w:t xml:space="preserve">. </w:t>
      </w:r>
      <w:r>
        <w:t>–</w:t>
      </w:r>
      <w:r w:rsidRPr="00D56B14">
        <w:t xml:space="preserve"> </w:t>
      </w:r>
      <w:r>
        <w:t>Дата доступа</w:t>
      </w:r>
      <w:r w:rsidRPr="00D56B14">
        <w:t>: 12.03.2025</w:t>
      </w:r>
    </w:p>
    <w:p w14:paraId="5B4F9FD7" w14:textId="46331D9B" w:rsidR="002E0BEE" w:rsidRPr="002E0BEE" w:rsidRDefault="002E0BEE" w:rsidP="00E26720">
      <w:pPr>
        <w:pStyle w:val="aff"/>
        <w:numPr>
          <w:ilvl w:val="0"/>
          <w:numId w:val="86"/>
        </w:numPr>
        <w:ind w:left="927"/>
      </w:pPr>
      <w:r w:rsidRPr="002E0BEE">
        <w:t xml:space="preserve">Марк Лутц. Изучаем Python. 4-е издание. – Санкт-Петербург: Питер, 2011. </w:t>
      </w:r>
      <w:r>
        <w:t>–</w:t>
      </w:r>
      <w:r w:rsidRPr="002E0BEE">
        <w:t xml:space="preserve"> </w:t>
      </w:r>
      <w:r>
        <w:t>1280</w:t>
      </w:r>
      <w:r w:rsidRPr="002E0BEE">
        <w:t xml:space="preserve"> </w:t>
      </w:r>
      <w:r w:rsidRPr="00957569">
        <w:rPr>
          <w:lang w:val="en-US"/>
        </w:rPr>
        <w:t>c</w:t>
      </w:r>
      <w:r w:rsidRPr="002E0BEE">
        <w:t>.</w:t>
      </w:r>
    </w:p>
    <w:p w14:paraId="3A3B9E0B" w14:textId="4F2A9AFC" w:rsidR="00011C5C" w:rsidRPr="00D56B14" w:rsidRDefault="00011C5C" w:rsidP="00E26720">
      <w:pPr>
        <w:pStyle w:val="aff"/>
        <w:numPr>
          <w:ilvl w:val="0"/>
          <w:numId w:val="86"/>
        </w:numPr>
        <w:ind w:left="927"/>
      </w:pPr>
      <w:r>
        <w:br w:type="page"/>
      </w:r>
    </w:p>
    <w:p w14:paraId="1C2ACE9C" w14:textId="77777777" w:rsidR="00011C5C" w:rsidRPr="006E7C79" w:rsidRDefault="006E7C79" w:rsidP="006E7C79">
      <w:pPr>
        <w:pStyle w:val="a0"/>
      </w:pPr>
      <w:bookmarkStart w:id="44" w:name="_Toc385679111"/>
      <w:r>
        <w:lastRenderedPageBreak/>
        <w:br/>
      </w:r>
      <w:r w:rsidR="00011C5C" w:rsidRPr="006E7C79">
        <w:t>Код программы</w:t>
      </w:r>
      <w:bookmarkEnd w:id="44"/>
    </w:p>
    <w:p w14:paraId="27D99AAF" w14:textId="144B41DF" w:rsidR="001D3564" w:rsidRPr="005037CC" w:rsidRDefault="005037CC" w:rsidP="001D3564">
      <w:pPr>
        <w:pStyle w:val="aff5"/>
        <w:rPr>
          <w:rFonts w:asciiTheme="minorHAnsi" w:hAnsiTheme="minorHAnsi" w:cstheme="minorHAnsi"/>
          <w:b w:val="0"/>
          <w:bCs/>
          <w:sz w:val="28"/>
          <w:szCs w:val="28"/>
        </w:rPr>
      </w:pPr>
      <w:r>
        <w:rPr>
          <w:rFonts w:asciiTheme="minorHAnsi" w:hAnsiTheme="minorHAnsi" w:cstheme="minorHAnsi"/>
          <w:b w:val="0"/>
          <w:bCs/>
          <w:sz w:val="28"/>
          <w:szCs w:val="28"/>
        </w:rPr>
        <w:t xml:space="preserve">Github: </w:t>
      </w:r>
      <w:hyperlink r:id="rId19" w:history="1">
        <w:r w:rsidRPr="00C34B25">
          <w:rPr>
            <w:rStyle w:val="afe"/>
            <w:rFonts w:asciiTheme="minorHAnsi" w:hAnsiTheme="minorHAnsi" w:cstheme="minorHAnsi"/>
            <w:b w:val="0"/>
            <w:bCs/>
            <w:sz w:val="28"/>
            <w:szCs w:val="28"/>
          </w:rPr>
          <w:t>https://github.com/kirillgen/FlaskRouteVisualizer/</w:t>
        </w:r>
      </w:hyperlink>
      <w:r>
        <w:rPr>
          <w:rFonts w:asciiTheme="minorHAnsi" w:hAnsiTheme="minorHAnsi" w:cstheme="minorHAnsi"/>
          <w:b w:val="0"/>
          <w:bCs/>
          <w:sz w:val="28"/>
          <w:szCs w:val="28"/>
        </w:rPr>
        <w:t xml:space="preserve"> </w:t>
      </w:r>
    </w:p>
    <w:sectPr w:rsidR="001D3564" w:rsidRPr="005037CC" w:rsidSect="005A7894">
      <w:footerReference w:type="default" r:id="rId20"/>
      <w:pgSz w:w="12240" w:h="15840"/>
      <w:pgMar w:top="1134" w:right="567" w:bottom="1134" w:left="1701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0B52DF" w14:textId="77777777" w:rsidR="00E26720" w:rsidRDefault="00E26720" w:rsidP="00FC51D1">
      <w:pPr>
        <w:spacing w:before="0" w:line="240" w:lineRule="auto"/>
      </w:pPr>
      <w:r>
        <w:separator/>
      </w:r>
    </w:p>
  </w:endnote>
  <w:endnote w:type="continuationSeparator" w:id="0">
    <w:p w14:paraId="2B98BD58" w14:textId="77777777" w:rsidR="00E26720" w:rsidRDefault="00E26720" w:rsidP="00FC51D1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F20907" w14:textId="77777777" w:rsidR="00861440" w:rsidRPr="00FC51D1" w:rsidRDefault="00861440">
    <w:pPr>
      <w:pStyle w:val="af9"/>
    </w:pP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14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5B2DD6" w14:textId="77777777" w:rsidR="00FC51D1" w:rsidRPr="00FC51D1" w:rsidRDefault="00FC51D1">
    <w:pPr>
      <w:pStyle w:val="af9"/>
    </w:pPr>
    <w:r>
      <w:tab/>
    </w:r>
    <w:r>
      <w:fldChar w:fldCharType="begin"/>
    </w:r>
    <w:r>
      <w:instrText xml:space="preserve"> PAGE   \* MERGEFORMAT </w:instrText>
    </w:r>
    <w:r>
      <w:fldChar w:fldCharType="separate"/>
    </w:r>
    <w:r w:rsidR="0011435D">
      <w:rPr>
        <w:noProof/>
      </w:rPr>
      <w:t>14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362324" w14:textId="77777777" w:rsidR="00E26720" w:rsidRDefault="00E26720" w:rsidP="00FC51D1">
      <w:pPr>
        <w:spacing w:before="0" w:line="240" w:lineRule="auto"/>
      </w:pPr>
      <w:r>
        <w:separator/>
      </w:r>
    </w:p>
  </w:footnote>
  <w:footnote w:type="continuationSeparator" w:id="0">
    <w:p w14:paraId="7EC3ABD5" w14:textId="77777777" w:rsidR="00E26720" w:rsidRDefault="00E26720" w:rsidP="00FC51D1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D4E27"/>
    <w:multiLevelType w:val="hybridMultilevel"/>
    <w:tmpl w:val="C1101158"/>
    <w:lvl w:ilvl="0" w:tplc="B232AAB8">
      <w:start w:val="1"/>
      <w:numFmt w:val="decimal"/>
      <w:lvlText w:val="%1."/>
      <w:lvlJc w:val="left"/>
      <w:pPr>
        <w:ind w:left="927" w:hanging="360"/>
      </w:p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03493856"/>
    <w:multiLevelType w:val="hybridMultilevel"/>
    <w:tmpl w:val="D14E3678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4944974"/>
    <w:multiLevelType w:val="hybridMultilevel"/>
    <w:tmpl w:val="5E66F35C"/>
    <w:lvl w:ilvl="0" w:tplc="B4BC3CF4">
      <w:start w:val="1"/>
      <w:numFmt w:val="bullet"/>
      <w:pStyle w:val="a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05303A50"/>
    <w:multiLevelType w:val="hybridMultilevel"/>
    <w:tmpl w:val="BD04E2E2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7045DDB"/>
    <w:multiLevelType w:val="hybridMultilevel"/>
    <w:tmpl w:val="29260304"/>
    <w:lvl w:ilvl="0" w:tplc="B232AAB8">
      <w:start w:val="1"/>
      <w:numFmt w:val="decimal"/>
      <w:lvlText w:val="%1."/>
      <w:lvlJc w:val="left"/>
      <w:pPr>
        <w:ind w:left="927" w:hanging="360"/>
      </w:p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07D81E7C"/>
    <w:multiLevelType w:val="hybridMultilevel"/>
    <w:tmpl w:val="859E6728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81D5FB4"/>
    <w:multiLevelType w:val="hybridMultilevel"/>
    <w:tmpl w:val="C8004656"/>
    <w:lvl w:ilvl="0" w:tplc="B232AAB8">
      <w:start w:val="1"/>
      <w:numFmt w:val="decimal"/>
      <w:lvlText w:val="%1."/>
      <w:lvlJc w:val="left"/>
      <w:pPr>
        <w:ind w:left="927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8DA4CE0"/>
    <w:multiLevelType w:val="hybridMultilevel"/>
    <w:tmpl w:val="E754354A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B6D7928"/>
    <w:multiLevelType w:val="multilevel"/>
    <w:tmpl w:val="60528770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="Times New Roman"/>
      </w:rPr>
    </w:lvl>
    <w:lvl w:ilvl="1">
      <w:start w:val="3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0B96225D"/>
    <w:multiLevelType w:val="hybridMultilevel"/>
    <w:tmpl w:val="1A023244"/>
    <w:lvl w:ilvl="0" w:tplc="F9723F26">
      <w:start w:val="1"/>
      <w:numFmt w:val="decimal"/>
      <w:lvlText w:val="%1."/>
      <w:lvlJc w:val="left"/>
      <w:pPr>
        <w:ind w:left="92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644" w:hanging="360"/>
      </w:pPr>
    </w:lvl>
    <w:lvl w:ilvl="2" w:tplc="2000001B" w:tentative="1">
      <w:start w:val="1"/>
      <w:numFmt w:val="lowerRoman"/>
      <w:lvlText w:val="%3."/>
      <w:lvlJc w:val="right"/>
      <w:pPr>
        <w:ind w:left="2364" w:hanging="180"/>
      </w:pPr>
    </w:lvl>
    <w:lvl w:ilvl="3" w:tplc="2000000F" w:tentative="1">
      <w:start w:val="1"/>
      <w:numFmt w:val="decimal"/>
      <w:lvlText w:val="%4."/>
      <w:lvlJc w:val="left"/>
      <w:pPr>
        <w:ind w:left="3084" w:hanging="360"/>
      </w:pPr>
    </w:lvl>
    <w:lvl w:ilvl="4" w:tplc="20000019" w:tentative="1">
      <w:start w:val="1"/>
      <w:numFmt w:val="lowerLetter"/>
      <w:lvlText w:val="%5."/>
      <w:lvlJc w:val="left"/>
      <w:pPr>
        <w:ind w:left="3804" w:hanging="360"/>
      </w:pPr>
    </w:lvl>
    <w:lvl w:ilvl="5" w:tplc="2000001B" w:tentative="1">
      <w:start w:val="1"/>
      <w:numFmt w:val="lowerRoman"/>
      <w:lvlText w:val="%6."/>
      <w:lvlJc w:val="right"/>
      <w:pPr>
        <w:ind w:left="4524" w:hanging="180"/>
      </w:pPr>
    </w:lvl>
    <w:lvl w:ilvl="6" w:tplc="2000000F" w:tentative="1">
      <w:start w:val="1"/>
      <w:numFmt w:val="decimal"/>
      <w:lvlText w:val="%7."/>
      <w:lvlJc w:val="left"/>
      <w:pPr>
        <w:ind w:left="5244" w:hanging="360"/>
      </w:pPr>
    </w:lvl>
    <w:lvl w:ilvl="7" w:tplc="20000019" w:tentative="1">
      <w:start w:val="1"/>
      <w:numFmt w:val="lowerLetter"/>
      <w:lvlText w:val="%8."/>
      <w:lvlJc w:val="left"/>
      <w:pPr>
        <w:ind w:left="5964" w:hanging="360"/>
      </w:pPr>
    </w:lvl>
    <w:lvl w:ilvl="8" w:tplc="2000001B" w:tentative="1">
      <w:start w:val="1"/>
      <w:numFmt w:val="lowerRoman"/>
      <w:lvlText w:val="%9."/>
      <w:lvlJc w:val="right"/>
      <w:pPr>
        <w:ind w:left="6684" w:hanging="180"/>
      </w:pPr>
    </w:lvl>
  </w:abstractNum>
  <w:abstractNum w:abstractNumId="10" w15:restartNumberingAfterBreak="0">
    <w:nsid w:val="0FCB1525"/>
    <w:multiLevelType w:val="multilevel"/>
    <w:tmpl w:val="B39E3840"/>
    <w:lvl w:ilvl="0">
      <w:start w:val="1"/>
      <w:numFmt w:val="decimal"/>
      <w:pStyle w:val="1"/>
      <w:suff w:val="nothing"/>
      <w:lvlText w:val="Глава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 w15:restartNumberingAfterBreak="0">
    <w:nsid w:val="10246210"/>
    <w:multiLevelType w:val="hybridMultilevel"/>
    <w:tmpl w:val="1084F744"/>
    <w:lvl w:ilvl="0" w:tplc="32FEA3C4">
      <w:start w:val="1"/>
      <w:numFmt w:val="decimal"/>
      <w:lvlText w:val="%1."/>
      <w:lvlJc w:val="left"/>
      <w:pPr>
        <w:ind w:left="92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644" w:hanging="360"/>
      </w:pPr>
    </w:lvl>
    <w:lvl w:ilvl="2" w:tplc="2000001B" w:tentative="1">
      <w:start w:val="1"/>
      <w:numFmt w:val="lowerRoman"/>
      <w:lvlText w:val="%3."/>
      <w:lvlJc w:val="right"/>
      <w:pPr>
        <w:ind w:left="2364" w:hanging="180"/>
      </w:pPr>
    </w:lvl>
    <w:lvl w:ilvl="3" w:tplc="2000000F" w:tentative="1">
      <w:start w:val="1"/>
      <w:numFmt w:val="decimal"/>
      <w:lvlText w:val="%4."/>
      <w:lvlJc w:val="left"/>
      <w:pPr>
        <w:ind w:left="3084" w:hanging="360"/>
      </w:pPr>
    </w:lvl>
    <w:lvl w:ilvl="4" w:tplc="20000019" w:tentative="1">
      <w:start w:val="1"/>
      <w:numFmt w:val="lowerLetter"/>
      <w:lvlText w:val="%5."/>
      <w:lvlJc w:val="left"/>
      <w:pPr>
        <w:ind w:left="3804" w:hanging="360"/>
      </w:pPr>
    </w:lvl>
    <w:lvl w:ilvl="5" w:tplc="2000001B" w:tentative="1">
      <w:start w:val="1"/>
      <w:numFmt w:val="lowerRoman"/>
      <w:lvlText w:val="%6."/>
      <w:lvlJc w:val="right"/>
      <w:pPr>
        <w:ind w:left="4524" w:hanging="180"/>
      </w:pPr>
    </w:lvl>
    <w:lvl w:ilvl="6" w:tplc="2000000F" w:tentative="1">
      <w:start w:val="1"/>
      <w:numFmt w:val="decimal"/>
      <w:lvlText w:val="%7."/>
      <w:lvlJc w:val="left"/>
      <w:pPr>
        <w:ind w:left="5244" w:hanging="360"/>
      </w:pPr>
    </w:lvl>
    <w:lvl w:ilvl="7" w:tplc="20000019" w:tentative="1">
      <w:start w:val="1"/>
      <w:numFmt w:val="lowerLetter"/>
      <w:lvlText w:val="%8."/>
      <w:lvlJc w:val="left"/>
      <w:pPr>
        <w:ind w:left="5964" w:hanging="360"/>
      </w:pPr>
    </w:lvl>
    <w:lvl w:ilvl="8" w:tplc="2000001B" w:tentative="1">
      <w:start w:val="1"/>
      <w:numFmt w:val="lowerRoman"/>
      <w:lvlText w:val="%9."/>
      <w:lvlJc w:val="right"/>
      <w:pPr>
        <w:ind w:left="6684" w:hanging="180"/>
      </w:pPr>
    </w:lvl>
  </w:abstractNum>
  <w:abstractNum w:abstractNumId="12" w15:restartNumberingAfterBreak="0">
    <w:nsid w:val="13393419"/>
    <w:multiLevelType w:val="hybridMultilevel"/>
    <w:tmpl w:val="A61616EC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4E84977"/>
    <w:multiLevelType w:val="hybridMultilevel"/>
    <w:tmpl w:val="26563BE0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4ED0D17"/>
    <w:multiLevelType w:val="hybridMultilevel"/>
    <w:tmpl w:val="AD7886B4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15C026C3"/>
    <w:multiLevelType w:val="hybridMultilevel"/>
    <w:tmpl w:val="45ECBCD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5DB1541"/>
    <w:multiLevelType w:val="multilevel"/>
    <w:tmpl w:val="7D489E0A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27" w:hanging="2160"/>
      </w:pPr>
      <w:rPr>
        <w:rFonts w:hint="default"/>
      </w:rPr>
    </w:lvl>
  </w:abstractNum>
  <w:abstractNum w:abstractNumId="17" w15:restartNumberingAfterBreak="0">
    <w:nsid w:val="175D7CFD"/>
    <w:multiLevelType w:val="hybridMultilevel"/>
    <w:tmpl w:val="27C2C214"/>
    <w:lvl w:ilvl="0" w:tplc="D7AC7774">
      <w:start w:val="1"/>
      <w:numFmt w:val="decimal"/>
      <w:lvlText w:val="%1."/>
      <w:lvlJc w:val="left"/>
      <w:pPr>
        <w:ind w:left="92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644" w:hanging="360"/>
      </w:pPr>
    </w:lvl>
    <w:lvl w:ilvl="2" w:tplc="2000001B" w:tentative="1">
      <w:start w:val="1"/>
      <w:numFmt w:val="lowerRoman"/>
      <w:lvlText w:val="%3."/>
      <w:lvlJc w:val="right"/>
      <w:pPr>
        <w:ind w:left="2364" w:hanging="180"/>
      </w:pPr>
    </w:lvl>
    <w:lvl w:ilvl="3" w:tplc="2000000F" w:tentative="1">
      <w:start w:val="1"/>
      <w:numFmt w:val="decimal"/>
      <w:lvlText w:val="%4."/>
      <w:lvlJc w:val="left"/>
      <w:pPr>
        <w:ind w:left="3084" w:hanging="360"/>
      </w:pPr>
    </w:lvl>
    <w:lvl w:ilvl="4" w:tplc="20000019" w:tentative="1">
      <w:start w:val="1"/>
      <w:numFmt w:val="lowerLetter"/>
      <w:lvlText w:val="%5."/>
      <w:lvlJc w:val="left"/>
      <w:pPr>
        <w:ind w:left="3804" w:hanging="360"/>
      </w:pPr>
    </w:lvl>
    <w:lvl w:ilvl="5" w:tplc="2000001B" w:tentative="1">
      <w:start w:val="1"/>
      <w:numFmt w:val="lowerRoman"/>
      <w:lvlText w:val="%6."/>
      <w:lvlJc w:val="right"/>
      <w:pPr>
        <w:ind w:left="4524" w:hanging="180"/>
      </w:pPr>
    </w:lvl>
    <w:lvl w:ilvl="6" w:tplc="2000000F" w:tentative="1">
      <w:start w:val="1"/>
      <w:numFmt w:val="decimal"/>
      <w:lvlText w:val="%7."/>
      <w:lvlJc w:val="left"/>
      <w:pPr>
        <w:ind w:left="5244" w:hanging="360"/>
      </w:pPr>
    </w:lvl>
    <w:lvl w:ilvl="7" w:tplc="20000019" w:tentative="1">
      <w:start w:val="1"/>
      <w:numFmt w:val="lowerLetter"/>
      <w:lvlText w:val="%8."/>
      <w:lvlJc w:val="left"/>
      <w:pPr>
        <w:ind w:left="5964" w:hanging="360"/>
      </w:pPr>
    </w:lvl>
    <w:lvl w:ilvl="8" w:tplc="2000001B" w:tentative="1">
      <w:start w:val="1"/>
      <w:numFmt w:val="lowerRoman"/>
      <w:lvlText w:val="%9."/>
      <w:lvlJc w:val="right"/>
      <w:pPr>
        <w:ind w:left="6684" w:hanging="180"/>
      </w:pPr>
    </w:lvl>
  </w:abstractNum>
  <w:abstractNum w:abstractNumId="18" w15:restartNumberingAfterBreak="0">
    <w:nsid w:val="17C059EC"/>
    <w:multiLevelType w:val="hybridMultilevel"/>
    <w:tmpl w:val="DBAE6028"/>
    <w:lvl w:ilvl="0" w:tplc="A984E248">
      <w:start w:val="1"/>
      <w:numFmt w:val="bullet"/>
      <w:lvlText w:val=""/>
      <w:lvlJc w:val="left"/>
      <w:pPr>
        <w:ind w:left="164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9" w15:restartNumberingAfterBreak="0">
    <w:nsid w:val="17DA3D51"/>
    <w:multiLevelType w:val="hybridMultilevel"/>
    <w:tmpl w:val="3BEC3568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1C103F03"/>
    <w:multiLevelType w:val="hybridMultilevel"/>
    <w:tmpl w:val="3AF8A38E"/>
    <w:lvl w:ilvl="0" w:tplc="2000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1" w15:restartNumberingAfterBreak="0">
    <w:nsid w:val="1C4B2335"/>
    <w:multiLevelType w:val="hybridMultilevel"/>
    <w:tmpl w:val="BDDE9282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1CEF3457"/>
    <w:multiLevelType w:val="hybridMultilevel"/>
    <w:tmpl w:val="66BA8C46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1DF026D4"/>
    <w:multiLevelType w:val="hybridMultilevel"/>
    <w:tmpl w:val="12106D0C"/>
    <w:lvl w:ilvl="0" w:tplc="CCEAB4A6">
      <w:start w:val="1"/>
      <w:numFmt w:val="russianUpper"/>
      <w:pStyle w:val="a0"/>
      <w:lvlText w:val="ПРИЛОЖЕНИЕ 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1C65E88"/>
    <w:multiLevelType w:val="hybridMultilevel"/>
    <w:tmpl w:val="9530E27C"/>
    <w:lvl w:ilvl="0" w:tplc="5E5C7BFC">
      <w:start w:val="1"/>
      <w:numFmt w:val="decimal"/>
      <w:lvlText w:val="%1."/>
      <w:lvlJc w:val="left"/>
      <w:pPr>
        <w:ind w:left="924" w:hanging="360"/>
      </w:pPr>
      <w:rPr>
        <w:rFonts w:hint="default"/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1644" w:hanging="360"/>
      </w:pPr>
    </w:lvl>
    <w:lvl w:ilvl="2" w:tplc="2000001B" w:tentative="1">
      <w:start w:val="1"/>
      <w:numFmt w:val="lowerRoman"/>
      <w:lvlText w:val="%3."/>
      <w:lvlJc w:val="right"/>
      <w:pPr>
        <w:ind w:left="2364" w:hanging="180"/>
      </w:pPr>
    </w:lvl>
    <w:lvl w:ilvl="3" w:tplc="2000000F" w:tentative="1">
      <w:start w:val="1"/>
      <w:numFmt w:val="decimal"/>
      <w:lvlText w:val="%4."/>
      <w:lvlJc w:val="left"/>
      <w:pPr>
        <w:ind w:left="3084" w:hanging="360"/>
      </w:pPr>
    </w:lvl>
    <w:lvl w:ilvl="4" w:tplc="20000019" w:tentative="1">
      <w:start w:val="1"/>
      <w:numFmt w:val="lowerLetter"/>
      <w:lvlText w:val="%5."/>
      <w:lvlJc w:val="left"/>
      <w:pPr>
        <w:ind w:left="3804" w:hanging="360"/>
      </w:pPr>
    </w:lvl>
    <w:lvl w:ilvl="5" w:tplc="2000001B" w:tentative="1">
      <w:start w:val="1"/>
      <w:numFmt w:val="lowerRoman"/>
      <w:lvlText w:val="%6."/>
      <w:lvlJc w:val="right"/>
      <w:pPr>
        <w:ind w:left="4524" w:hanging="180"/>
      </w:pPr>
    </w:lvl>
    <w:lvl w:ilvl="6" w:tplc="2000000F" w:tentative="1">
      <w:start w:val="1"/>
      <w:numFmt w:val="decimal"/>
      <w:lvlText w:val="%7."/>
      <w:lvlJc w:val="left"/>
      <w:pPr>
        <w:ind w:left="5244" w:hanging="360"/>
      </w:pPr>
    </w:lvl>
    <w:lvl w:ilvl="7" w:tplc="20000019" w:tentative="1">
      <w:start w:val="1"/>
      <w:numFmt w:val="lowerLetter"/>
      <w:lvlText w:val="%8."/>
      <w:lvlJc w:val="left"/>
      <w:pPr>
        <w:ind w:left="5964" w:hanging="360"/>
      </w:pPr>
    </w:lvl>
    <w:lvl w:ilvl="8" w:tplc="2000001B" w:tentative="1">
      <w:start w:val="1"/>
      <w:numFmt w:val="lowerRoman"/>
      <w:lvlText w:val="%9."/>
      <w:lvlJc w:val="right"/>
      <w:pPr>
        <w:ind w:left="6684" w:hanging="180"/>
      </w:pPr>
    </w:lvl>
  </w:abstractNum>
  <w:abstractNum w:abstractNumId="25" w15:restartNumberingAfterBreak="0">
    <w:nsid w:val="22BF3959"/>
    <w:multiLevelType w:val="hybridMultilevel"/>
    <w:tmpl w:val="1D5C9AC2"/>
    <w:lvl w:ilvl="0" w:tplc="9730ADDA">
      <w:start w:val="1"/>
      <w:numFmt w:val="decimal"/>
      <w:lvlText w:val="%1."/>
      <w:lvlJc w:val="left"/>
      <w:pPr>
        <w:ind w:left="924" w:hanging="360"/>
      </w:pPr>
      <w:rPr>
        <w:rFonts w:hint="default"/>
        <w:b w:val="0"/>
      </w:rPr>
    </w:lvl>
    <w:lvl w:ilvl="1" w:tplc="20000019" w:tentative="1">
      <w:start w:val="1"/>
      <w:numFmt w:val="lowerLetter"/>
      <w:lvlText w:val="%2."/>
      <w:lvlJc w:val="left"/>
      <w:pPr>
        <w:ind w:left="1644" w:hanging="360"/>
      </w:pPr>
    </w:lvl>
    <w:lvl w:ilvl="2" w:tplc="2000001B" w:tentative="1">
      <w:start w:val="1"/>
      <w:numFmt w:val="lowerRoman"/>
      <w:lvlText w:val="%3."/>
      <w:lvlJc w:val="right"/>
      <w:pPr>
        <w:ind w:left="2364" w:hanging="180"/>
      </w:pPr>
    </w:lvl>
    <w:lvl w:ilvl="3" w:tplc="2000000F" w:tentative="1">
      <w:start w:val="1"/>
      <w:numFmt w:val="decimal"/>
      <w:lvlText w:val="%4."/>
      <w:lvlJc w:val="left"/>
      <w:pPr>
        <w:ind w:left="3084" w:hanging="360"/>
      </w:pPr>
    </w:lvl>
    <w:lvl w:ilvl="4" w:tplc="20000019" w:tentative="1">
      <w:start w:val="1"/>
      <w:numFmt w:val="lowerLetter"/>
      <w:lvlText w:val="%5."/>
      <w:lvlJc w:val="left"/>
      <w:pPr>
        <w:ind w:left="3804" w:hanging="360"/>
      </w:pPr>
    </w:lvl>
    <w:lvl w:ilvl="5" w:tplc="2000001B" w:tentative="1">
      <w:start w:val="1"/>
      <w:numFmt w:val="lowerRoman"/>
      <w:lvlText w:val="%6."/>
      <w:lvlJc w:val="right"/>
      <w:pPr>
        <w:ind w:left="4524" w:hanging="180"/>
      </w:pPr>
    </w:lvl>
    <w:lvl w:ilvl="6" w:tplc="2000000F" w:tentative="1">
      <w:start w:val="1"/>
      <w:numFmt w:val="decimal"/>
      <w:lvlText w:val="%7."/>
      <w:lvlJc w:val="left"/>
      <w:pPr>
        <w:ind w:left="5244" w:hanging="360"/>
      </w:pPr>
    </w:lvl>
    <w:lvl w:ilvl="7" w:tplc="20000019" w:tentative="1">
      <w:start w:val="1"/>
      <w:numFmt w:val="lowerLetter"/>
      <w:lvlText w:val="%8."/>
      <w:lvlJc w:val="left"/>
      <w:pPr>
        <w:ind w:left="5964" w:hanging="360"/>
      </w:pPr>
    </w:lvl>
    <w:lvl w:ilvl="8" w:tplc="2000001B" w:tentative="1">
      <w:start w:val="1"/>
      <w:numFmt w:val="lowerRoman"/>
      <w:lvlText w:val="%9."/>
      <w:lvlJc w:val="right"/>
      <w:pPr>
        <w:ind w:left="6684" w:hanging="180"/>
      </w:pPr>
    </w:lvl>
  </w:abstractNum>
  <w:abstractNum w:abstractNumId="26" w15:restartNumberingAfterBreak="0">
    <w:nsid w:val="22EB47DF"/>
    <w:multiLevelType w:val="hybridMultilevel"/>
    <w:tmpl w:val="69E4E6A0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25E7411D"/>
    <w:multiLevelType w:val="hybridMultilevel"/>
    <w:tmpl w:val="937C76BC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26FA0B7A"/>
    <w:multiLevelType w:val="hybridMultilevel"/>
    <w:tmpl w:val="EF808CF4"/>
    <w:lvl w:ilvl="0" w:tplc="3A10F68C">
      <w:start w:val="1"/>
      <w:numFmt w:val="decimal"/>
      <w:lvlText w:val="%1."/>
      <w:lvlJc w:val="left"/>
      <w:pPr>
        <w:ind w:left="924" w:hanging="360"/>
      </w:pPr>
      <w:rPr>
        <w:rFonts w:hint="default"/>
        <w:b w:val="0"/>
      </w:rPr>
    </w:lvl>
    <w:lvl w:ilvl="1" w:tplc="20000019" w:tentative="1">
      <w:start w:val="1"/>
      <w:numFmt w:val="lowerLetter"/>
      <w:lvlText w:val="%2."/>
      <w:lvlJc w:val="left"/>
      <w:pPr>
        <w:ind w:left="1644" w:hanging="360"/>
      </w:pPr>
    </w:lvl>
    <w:lvl w:ilvl="2" w:tplc="2000001B" w:tentative="1">
      <w:start w:val="1"/>
      <w:numFmt w:val="lowerRoman"/>
      <w:lvlText w:val="%3."/>
      <w:lvlJc w:val="right"/>
      <w:pPr>
        <w:ind w:left="2364" w:hanging="180"/>
      </w:pPr>
    </w:lvl>
    <w:lvl w:ilvl="3" w:tplc="2000000F" w:tentative="1">
      <w:start w:val="1"/>
      <w:numFmt w:val="decimal"/>
      <w:lvlText w:val="%4."/>
      <w:lvlJc w:val="left"/>
      <w:pPr>
        <w:ind w:left="3084" w:hanging="360"/>
      </w:pPr>
    </w:lvl>
    <w:lvl w:ilvl="4" w:tplc="20000019" w:tentative="1">
      <w:start w:val="1"/>
      <w:numFmt w:val="lowerLetter"/>
      <w:lvlText w:val="%5."/>
      <w:lvlJc w:val="left"/>
      <w:pPr>
        <w:ind w:left="3804" w:hanging="360"/>
      </w:pPr>
    </w:lvl>
    <w:lvl w:ilvl="5" w:tplc="2000001B" w:tentative="1">
      <w:start w:val="1"/>
      <w:numFmt w:val="lowerRoman"/>
      <w:lvlText w:val="%6."/>
      <w:lvlJc w:val="right"/>
      <w:pPr>
        <w:ind w:left="4524" w:hanging="180"/>
      </w:pPr>
    </w:lvl>
    <w:lvl w:ilvl="6" w:tplc="2000000F" w:tentative="1">
      <w:start w:val="1"/>
      <w:numFmt w:val="decimal"/>
      <w:lvlText w:val="%7."/>
      <w:lvlJc w:val="left"/>
      <w:pPr>
        <w:ind w:left="5244" w:hanging="360"/>
      </w:pPr>
    </w:lvl>
    <w:lvl w:ilvl="7" w:tplc="20000019" w:tentative="1">
      <w:start w:val="1"/>
      <w:numFmt w:val="lowerLetter"/>
      <w:lvlText w:val="%8."/>
      <w:lvlJc w:val="left"/>
      <w:pPr>
        <w:ind w:left="5964" w:hanging="360"/>
      </w:pPr>
    </w:lvl>
    <w:lvl w:ilvl="8" w:tplc="2000001B" w:tentative="1">
      <w:start w:val="1"/>
      <w:numFmt w:val="lowerRoman"/>
      <w:lvlText w:val="%9."/>
      <w:lvlJc w:val="right"/>
      <w:pPr>
        <w:ind w:left="6684" w:hanging="180"/>
      </w:pPr>
    </w:lvl>
  </w:abstractNum>
  <w:abstractNum w:abstractNumId="29" w15:restartNumberingAfterBreak="0">
    <w:nsid w:val="27436A3C"/>
    <w:multiLevelType w:val="hybridMultilevel"/>
    <w:tmpl w:val="7D0CDA84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28E219C9"/>
    <w:multiLevelType w:val="hybridMultilevel"/>
    <w:tmpl w:val="B9A4413E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2DC75426"/>
    <w:multiLevelType w:val="hybridMultilevel"/>
    <w:tmpl w:val="9A563C16"/>
    <w:lvl w:ilvl="0" w:tplc="8B98EEF8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="Times New Roman"/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E133AE5"/>
    <w:multiLevelType w:val="hybridMultilevel"/>
    <w:tmpl w:val="D5409FB0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2E3679BC"/>
    <w:multiLevelType w:val="hybridMultilevel"/>
    <w:tmpl w:val="C48E1B9A"/>
    <w:lvl w:ilvl="0" w:tplc="CF383230">
      <w:start w:val="1"/>
      <w:numFmt w:val="decimal"/>
      <w:lvlText w:val="%1."/>
      <w:lvlJc w:val="left"/>
      <w:pPr>
        <w:ind w:left="92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644" w:hanging="360"/>
      </w:pPr>
    </w:lvl>
    <w:lvl w:ilvl="2" w:tplc="2000001B" w:tentative="1">
      <w:start w:val="1"/>
      <w:numFmt w:val="lowerRoman"/>
      <w:lvlText w:val="%3."/>
      <w:lvlJc w:val="right"/>
      <w:pPr>
        <w:ind w:left="2364" w:hanging="180"/>
      </w:pPr>
    </w:lvl>
    <w:lvl w:ilvl="3" w:tplc="2000000F" w:tentative="1">
      <w:start w:val="1"/>
      <w:numFmt w:val="decimal"/>
      <w:lvlText w:val="%4."/>
      <w:lvlJc w:val="left"/>
      <w:pPr>
        <w:ind w:left="3084" w:hanging="360"/>
      </w:pPr>
    </w:lvl>
    <w:lvl w:ilvl="4" w:tplc="20000019" w:tentative="1">
      <w:start w:val="1"/>
      <w:numFmt w:val="lowerLetter"/>
      <w:lvlText w:val="%5."/>
      <w:lvlJc w:val="left"/>
      <w:pPr>
        <w:ind w:left="3804" w:hanging="360"/>
      </w:pPr>
    </w:lvl>
    <w:lvl w:ilvl="5" w:tplc="2000001B" w:tentative="1">
      <w:start w:val="1"/>
      <w:numFmt w:val="lowerRoman"/>
      <w:lvlText w:val="%6."/>
      <w:lvlJc w:val="right"/>
      <w:pPr>
        <w:ind w:left="4524" w:hanging="180"/>
      </w:pPr>
    </w:lvl>
    <w:lvl w:ilvl="6" w:tplc="2000000F" w:tentative="1">
      <w:start w:val="1"/>
      <w:numFmt w:val="decimal"/>
      <w:lvlText w:val="%7."/>
      <w:lvlJc w:val="left"/>
      <w:pPr>
        <w:ind w:left="5244" w:hanging="360"/>
      </w:pPr>
    </w:lvl>
    <w:lvl w:ilvl="7" w:tplc="20000019" w:tentative="1">
      <w:start w:val="1"/>
      <w:numFmt w:val="lowerLetter"/>
      <w:lvlText w:val="%8."/>
      <w:lvlJc w:val="left"/>
      <w:pPr>
        <w:ind w:left="5964" w:hanging="360"/>
      </w:pPr>
    </w:lvl>
    <w:lvl w:ilvl="8" w:tplc="2000001B" w:tentative="1">
      <w:start w:val="1"/>
      <w:numFmt w:val="lowerRoman"/>
      <w:lvlText w:val="%9."/>
      <w:lvlJc w:val="right"/>
      <w:pPr>
        <w:ind w:left="6684" w:hanging="180"/>
      </w:pPr>
    </w:lvl>
  </w:abstractNum>
  <w:abstractNum w:abstractNumId="34" w15:restartNumberingAfterBreak="0">
    <w:nsid w:val="2EEF47E3"/>
    <w:multiLevelType w:val="hybridMultilevel"/>
    <w:tmpl w:val="1384222E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2FFB7A03"/>
    <w:multiLevelType w:val="hybridMultilevel"/>
    <w:tmpl w:val="20FCE7C8"/>
    <w:lvl w:ilvl="0" w:tplc="2000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6" w15:restartNumberingAfterBreak="0">
    <w:nsid w:val="30A61A42"/>
    <w:multiLevelType w:val="hybridMultilevel"/>
    <w:tmpl w:val="E870B96E"/>
    <w:lvl w:ilvl="0" w:tplc="A3D6BFE2">
      <w:start w:val="1"/>
      <w:numFmt w:val="decimal"/>
      <w:lvlText w:val="%1."/>
      <w:lvlJc w:val="left"/>
      <w:pPr>
        <w:ind w:left="92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644" w:hanging="360"/>
      </w:pPr>
    </w:lvl>
    <w:lvl w:ilvl="2" w:tplc="2000001B" w:tentative="1">
      <w:start w:val="1"/>
      <w:numFmt w:val="lowerRoman"/>
      <w:lvlText w:val="%3."/>
      <w:lvlJc w:val="right"/>
      <w:pPr>
        <w:ind w:left="2364" w:hanging="180"/>
      </w:pPr>
    </w:lvl>
    <w:lvl w:ilvl="3" w:tplc="2000000F" w:tentative="1">
      <w:start w:val="1"/>
      <w:numFmt w:val="decimal"/>
      <w:lvlText w:val="%4."/>
      <w:lvlJc w:val="left"/>
      <w:pPr>
        <w:ind w:left="3084" w:hanging="360"/>
      </w:pPr>
    </w:lvl>
    <w:lvl w:ilvl="4" w:tplc="20000019" w:tentative="1">
      <w:start w:val="1"/>
      <w:numFmt w:val="lowerLetter"/>
      <w:lvlText w:val="%5."/>
      <w:lvlJc w:val="left"/>
      <w:pPr>
        <w:ind w:left="3804" w:hanging="360"/>
      </w:pPr>
    </w:lvl>
    <w:lvl w:ilvl="5" w:tplc="2000001B" w:tentative="1">
      <w:start w:val="1"/>
      <w:numFmt w:val="lowerRoman"/>
      <w:lvlText w:val="%6."/>
      <w:lvlJc w:val="right"/>
      <w:pPr>
        <w:ind w:left="4524" w:hanging="180"/>
      </w:pPr>
    </w:lvl>
    <w:lvl w:ilvl="6" w:tplc="2000000F" w:tentative="1">
      <w:start w:val="1"/>
      <w:numFmt w:val="decimal"/>
      <w:lvlText w:val="%7."/>
      <w:lvlJc w:val="left"/>
      <w:pPr>
        <w:ind w:left="5244" w:hanging="360"/>
      </w:pPr>
    </w:lvl>
    <w:lvl w:ilvl="7" w:tplc="20000019" w:tentative="1">
      <w:start w:val="1"/>
      <w:numFmt w:val="lowerLetter"/>
      <w:lvlText w:val="%8."/>
      <w:lvlJc w:val="left"/>
      <w:pPr>
        <w:ind w:left="5964" w:hanging="360"/>
      </w:pPr>
    </w:lvl>
    <w:lvl w:ilvl="8" w:tplc="2000001B" w:tentative="1">
      <w:start w:val="1"/>
      <w:numFmt w:val="lowerRoman"/>
      <w:lvlText w:val="%9."/>
      <w:lvlJc w:val="right"/>
      <w:pPr>
        <w:ind w:left="6684" w:hanging="180"/>
      </w:pPr>
    </w:lvl>
  </w:abstractNum>
  <w:abstractNum w:abstractNumId="37" w15:restartNumberingAfterBreak="0">
    <w:nsid w:val="32BA357B"/>
    <w:multiLevelType w:val="hybridMultilevel"/>
    <w:tmpl w:val="F1DC1BF6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32D72A8A"/>
    <w:multiLevelType w:val="hybridMultilevel"/>
    <w:tmpl w:val="618A8596"/>
    <w:lvl w:ilvl="0" w:tplc="2000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39" w15:restartNumberingAfterBreak="0">
    <w:nsid w:val="35F10E7C"/>
    <w:multiLevelType w:val="hybridMultilevel"/>
    <w:tmpl w:val="9DB6B8D4"/>
    <w:lvl w:ilvl="0" w:tplc="2000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40" w15:restartNumberingAfterBreak="0">
    <w:nsid w:val="364D65DC"/>
    <w:multiLevelType w:val="hybridMultilevel"/>
    <w:tmpl w:val="CC94FDE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381302D8"/>
    <w:multiLevelType w:val="hybridMultilevel"/>
    <w:tmpl w:val="B2FE4DD0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2" w15:restartNumberingAfterBreak="0">
    <w:nsid w:val="3A2F669F"/>
    <w:multiLevelType w:val="hybridMultilevel"/>
    <w:tmpl w:val="54967188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3ADE0913"/>
    <w:multiLevelType w:val="hybridMultilevel"/>
    <w:tmpl w:val="278EE8B4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3B7B0D63"/>
    <w:multiLevelType w:val="hybridMultilevel"/>
    <w:tmpl w:val="7D1652D0"/>
    <w:lvl w:ilvl="0" w:tplc="B72A3632">
      <w:start w:val="1"/>
      <w:numFmt w:val="bullet"/>
      <w:lvlText w:val=""/>
      <w:lvlJc w:val="left"/>
      <w:pPr>
        <w:ind w:left="164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45" w15:restartNumberingAfterBreak="0">
    <w:nsid w:val="3CE8614E"/>
    <w:multiLevelType w:val="hybridMultilevel"/>
    <w:tmpl w:val="EDBE1E98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6" w15:restartNumberingAfterBreak="0">
    <w:nsid w:val="3CF37D6B"/>
    <w:multiLevelType w:val="hybridMultilevel"/>
    <w:tmpl w:val="9A983E84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7" w15:restartNumberingAfterBreak="0">
    <w:nsid w:val="3F0B4F30"/>
    <w:multiLevelType w:val="hybridMultilevel"/>
    <w:tmpl w:val="D9423042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3FC533AB"/>
    <w:multiLevelType w:val="hybridMultilevel"/>
    <w:tmpl w:val="7828FF6C"/>
    <w:lvl w:ilvl="0" w:tplc="6D8AEA98">
      <w:start w:val="1"/>
      <w:numFmt w:val="decimal"/>
      <w:lvlText w:val="%1."/>
      <w:lvlJc w:val="left"/>
      <w:pPr>
        <w:ind w:left="92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644" w:hanging="360"/>
      </w:pPr>
    </w:lvl>
    <w:lvl w:ilvl="2" w:tplc="2000001B" w:tentative="1">
      <w:start w:val="1"/>
      <w:numFmt w:val="lowerRoman"/>
      <w:lvlText w:val="%3."/>
      <w:lvlJc w:val="right"/>
      <w:pPr>
        <w:ind w:left="2364" w:hanging="180"/>
      </w:pPr>
    </w:lvl>
    <w:lvl w:ilvl="3" w:tplc="2000000F" w:tentative="1">
      <w:start w:val="1"/>
      <w:numFmt w:val="decimal"/>
      <w:lvlText w:val="%4."/>
      <w:lvlJc w:val="left"/>
      <w:pPr>
        <w:ind w:left="3084" w:hanging="360"/>
      </w:pPr>
    </w:lvl>
    <w:lvl w:ilvl="4" w:tplc="20000019" w:tentative="1">
      <w:start w:val="1"/>
      <w:numFmt w:val="lowerLetter"/>
      <w:lvlText w:val="%5."/>
      <w:lvlJc w:val="left"/>
      <w:pPr>
        <w:ind w:left="3804" w:hanging="360"/>
      </w:pPr>
    </w:lvl>
    <w:lvl w:ilvl="5" w:tplc="2000001B" w:tentative="1">
      <w:start w:val="1"/>
      <w:numFmt w:val="lowerRoman"/>
      <w:lvlText w:val="%6."/>
      <w:lvlJc w:val="right"/>
      <w:pPr>
        <w:ind w:left="4524" w:hanging="180"/>
      </w:pPr>
    </w:lvl>
    <w:lvl w:ilvl="6" w:tplc="2000000F" w:tentative="1">
      <w:start w:val="1"/>
      <w:numFmt w:val="decimal"/>
      <w:lvlText w:val="%7."/>
      <w:lvlJc w:val="left"/>
      <w:pPr>
        <w:ind w:left="5244" w:hanging="360"/>
      </w:pPr>
    </w:lvl>
    <w:lvl w:ilvl="7" w:tplc="20000019" w:tentative="1">
      <w:start w:val="1"/>
      <w:numFmt w:val="lowerLetter"/>
      <w:lvlText w:val="%8."/>
      <w:lvlJc w:val="left"/>
      <w:pPr>
        <w:ind w:left="5964" w:hanging="360"/>
      </w:pPr>
    </w:lvl>
    <w:lvl w:ilvl="8" w:tplc="2000001B" w:tentative="1">
      <w:start w:val="1"/>
      <w:numFmt w:val="lowerRoman"/>
      <w:lvlText w:val="%9."/>
      <w:lvlJc w:val="right"/>
      <w:pPr>
        <w:ind w:left="6684" w:hanging="180"/>
      </w:pPr>
    </w:lvl>
  </w:abstractNum>
  <w:abstractNum w:abstractNumId="49" w15:restartNumberingAfterBreak="0">
    <w:nsid w:val="3FCF18E1"/>
    <w:multiLevelType w:val="hybridMultilevel"/>
    <w:tmpl w:val="3F2C04CA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3FE6295F"/>
    <w:multiLevelType w:val="hybridMultilevel"/>
    <w:tmpl w:val="56AC91A4"/>
    <w:lvl w:ilvl="0" w:tplc="7304CB86">
      <w:start w:val="1"/>
      <w:numFmt w:val="decimal"/>
      <w:lvlText w:val="%1."/>
      <w:lvlJc w:val="left"/>
      <w:pPr>
        <w:ind w:left="924" w:hanging="360"/>
      </w:pPr>
      <w:rPr>
        <w:rFonts w:hint="default"/>
        <w:b w:val="0"/>
      </w:rPr>
    </w:lvl>
    <w:lvl w:ilvl="1" w:tplc="20000019" w:tentative="1">
      <w:start w:val="1"/>
      <w:numFmt w:val="lowerLetter"/>
      <w:lvlText w:val="%2."/>
      <w:lvlJc w:val="left"/>
      <w:pPr>
        <w:ind w:left="1644" w:hanging="360"/>
      </w:pPr>
    </w:lvl>
    <w:lvl w:ilvl="2" w:tplc="2000001B" w:tentative="1">
      <w:start w:val="1"/>
      <w:numFmt w:val="lowerRoman"/>
      <w:lvlText w:val="%3."/>
      <w:lvlJc w:val="right"/>
      <w:pPr>
        <w:ind w:left="2364" w:hanging="180"/>
      </w:pPr>
    </w:lvl>
    <w:lvl w:ilvl="3" w:tplc="2000000F" w:tentative="1">
      <w:start w:val="1"/>
      <w:numFmt w:val="decimal"/>
      <w:lvlText w:val="%4."/>
      <w:lvlJc w:val="left"/>
      <w:pPr>
        <w:ind w:left="3084" w:hanging="360"/>
      </w:pPr>
    </w:lvl>
    <w:lvl w:ilvl="4" w:tplc="20000019" w:tentative="1">
      <w:start w:val="1"/>
      <w:numFmt w:val="lowerLetter"/>
      <w:lvlText w:val="%5."/>
      <w:lvlJc w:val="left"/>
      <w:pPr>
        <w:ind w:left="3804" w:hanging="360"/>
      </w:pPr>
    </w:lvl>
    <w:lvl w:ilvl="5" w:tplc="2000001B" w:tentative="1">
      <w:start w:val="1"/>
      <w:numFmt w:val="lowerRoman"/>
      <w:lvlText w:val="%6."/>
      <w:lvlJc w:val="right"/>
      <w:pPr>
        <w:ind w:left="4524" w:hanging="180"/>
      </w:pPr>
    </w:lvl>
    <w:lvl w:ilvl="6" w:tplc="2000000F" w:tentative="1">
      <w:start w:val="1"/>
      <w:numFmt w:val="decimal"/>
      <w:lvlText w:val="%7."/>
      <w:lvlJc w:val="left"/>
      <w:pPr>
        <w:ind w:left="5244" w:hanging="360"/>
      </w:pPr>
    </w:lvl>
    <w:lvl w:ilvl="7" w:tplc="20000019" w:tentative="1">
      <w:start w:val="1"/>
      <w:numFmt w:val="lowerLetter"/>
      <w:lvlText w:val="%8."/>
      <w:lvlJc w:val="left"/>
      <w:pPr>
        <w:ind w:left="5964" w:hanging="360"/>
      </w:pPr>
    </w:lvl>
    <w:lvl w:ilvl="8" w:tplc="2000001B" w:tentative="1">
      <w:start w:val="1"/>
      <w:numFmt w:val="lowerRoman"/>
      <w:lvlText w:val="%9."/>
      <w:lvlJc w:val="right"/>
      <w:pPr>
        <w:ind w:left="6684" w:hanging="180"/>
      </w:pPr>
    </w:lvl>
  </w:abstractNum>
  <w:abstractNum w:abstractNumId="51" w15:restartNumberingAfterBreak="0">
    <w:nsid w:val="400E0E27"/>
    <w:multiLevelType w:val="multilevel"/>
    <w:tmpl w:val="7D489E0A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27" w:hanging="2160"/>
      </w:pPr>
      <w:rPr>
        <w:rFonts w:hint="default"/>
      </w:rPr>
    </w:lvl>
  </w:abstractNum>
  <w:abstractNum w:abstractNumId="52" w15:restartNumberingAfterBreak="0">
    <w:nsid w:val="40496F1C"/>
    <w:multiLevelType w:val="hybridMultilevel"/>
    <w:tmpl w:val="5D96ACAE"/>
    <w:lvl w:ilvl="0" w:tplc="B232AAB8">
      <w:start w:val="1"/>
      <w:numFmt w:val="decimal"/>
      <w:lvlText w:val="%1."/>
      <w:lvlJc w:val="left"/>
      <w:pPr>
        <w:ind w:left="927" w:hanging="360"/>
      </w:p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3" w15:restartNumberingAfterBreak="0">
    <w:nsid w:val="407A5864"/>
    <w:multiLevelType w:val="hybridMultilevel"/>
    <w:tmpl w:val="9FDE7088"/>
    <w:lvl w:ilvl="0" w:tplc="B67651D4">
      <w:start w:val="1"/>
      <w:numFmt w:val="decimal"/>
      <w:lvlText w:val="%1."/>
      <w:lvlJc w:val="left"/>
      <w:pPr>
        <w:ind w:left="92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644" w:hanging="360"/>
      </w:pPr>
    </w:lvl>
    <w:lvl w:ilvl="2" w:tplc="2000001B" w:tentative="1">
      <w:start w:val="1"/>
      <w:numFmt w:val="lowerRoman"/>
      <w:lvlText w:val="%3."/>
      <w:lvlJc w:val="right"/>
      <w:pPr>
        <w:ind w:left="2364" w:hanging="180"/>
      </w:pPr>
    </w:lvl>
    <w:lvl w:ilvl="3" w:tplc="2000000F" w:tentative="1">
      <w:start w:val="1"/>
      <w:numFmt w:val="decimal"/>
      <w:lvlText w:val="%4."/>
      <w:lvlJc w:val="left"/>
      <w:pPr>
        <w:ind w:left="3084" w:hanging="360"/>
      </w:pPr>
    </w:lvl>
    <w:lvl w:ilvl="4" w:tplc="20000019" w:tentative="1">
      <w:start w:val="1"/>
      <w:numFmt w:val="lowerLetter"/>
      <w:lvlText w:val="%5."/>
      <w:lvlJc w:val="left"/>
      <w:pPr>
        <w:ind w:left="3804" w:hanging="360"/>
      </w:pPr>
    </w:lvl>
    <w:lvl w:ilvl="5" w:tplc="2000001B" w:tentative="1">
      <w:start w:val="1"/>
      <w:numFmt w:val="lowerRoman"/>
      <w:lvlText w:val="%6."/>
      <w:lvlJc w:val="right"/>
      <w:pPr>
        <w:ind w:left="4524" w:hanging="180"/>
      </w:pPr>
    </w:lvl>
    <w:lvl w:ilvl="6" w:tplc="2000000F" w:tentative="1">
      <w:start w:val="1"/>
      <w:numFmt w:val="decimal"/>
      <w:lvlText w:val="%7."/>
      <w:lvlJc w:val="left"/>
      <w:pPr>
        <w:ind w:left="5244" w:hanging="360"/>
      </w:pPr>
    </w:lvl>
    <w:lvl w:ilvl="7" w:tplc="20000019" w:tentative="1">
      <w:start w:val="1"/>
      <w:numFmt w:val="lowerLetter"/>
      <w:lvlText w:val="%8."/>
      <w:lvlJc w:val="left"/>
      <w:pPr>
        <w:ind w:left="5964" w:hanging="360"/>
      </w:pPr>
    </w:lvl>
    <w:lvl w:ilvl="8" w:tplc="2000001B" w:tentative="1">
      <w:start w:val="1"/>
      <w:numFmt w:val="lowerRoman"/>
      <w:lvlText w:val="%9."/>
      <w:lvlJc w:val="right"/>
      <w:pPr>
        <w:ind w:left="6684" w:hanging="180"/>
      </w:pPr>
    </w:lvl>
  </w:abstractNum>
  <w:abstractNum w:abstractNumId="54" w15:restartNumberingAfterBreak="0">
    <w:nsid w:val="41465C30"/>
    <w:multiLevelType w:val="hybridMultilevel"/>
    <w:tmpl w:val="F44A65B0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5" w15:restartNumberingAfterBreak="0">
    <w:nsid w:val="432474A2"/>
    <w:multiLevelType w:val="hybridMultilevel"/>
    <w:tmpl w:val="67F8F8FC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45411582"/>
    <w:multiLevelType w:val="hybridMultilevel"/>
    <w:tmpl w:val="638C5FB8"/>
    <w:lvl w:ilvl="0" w:tplc="B9A2FB5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7" w15:restartNumberingAfterBreak="0">
    <w:nsid w:val="455F1894"/>
    <w:multiLevelType w:val="hybridMultilevel"/>
    <w:tmpl w:val="49ACC924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46962F7E"/>
    <w:multiLevelType w:val="hybridMultilevel"/>
    <w:tmpl w:val="5DBE982A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9" w15:restartNumberingAfterBreak="0">
    <w:nsid w:val="46C231A9"/>
    <w:multiLevelType w:val="hybridMultilevel"/>
    <w:tmpl w:val="015EECFC"/>
    <w:lvl w:ilvl="0" w:tplc="5D24A3D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0" w15:restartNumberingAfterBreak="0">
    <w:nsid w:val="4802297B"/>
    <w:multiLevelType w:val="hybridMultilevel"/>
    <w:tmpl w:val="0282736A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1" w15:restartNumberingAfterBreak="0">
    <w:nsid w:val="4B2103AA"/>
    <w:multiLevelType w:val="hybridMultilevel"/>
    <w:tmpl w:val="63147D6E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2" w15:restartNumberingAfterBreak="0">
    <w:nsid w:val="4C260E59"/>
    <w:multiLevelType w:val="hybridMultilevel"/>
    <w:tmpl w:val="429A84C4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3" w15:restartNumberingAfterBreak="0">
    <w:nsid w:val="4DEB7186"/>
    <w:multiLevelType w:val="multilevel"/>
    <w:tmpl w:val="2B1ACC5C"/>
    <w:lvl w:ilvl="0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64" w15:restartNumberingAfterBreak="0">
    <w:nsid w:val="514752DB"/>
    <w:multiLevelType w:val="hybridMultilevel"/>
    <w:tmpl w:val="C42426CE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5" w15:restartNumberingAfterBreak="0">
    <w:nsid w:val="514A45D3"/>
    <w:multiLevelType w:val="multilevel"/>
    <w:tmpl w:val="7D489E0A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27" w:hanging="2160"/>
      </w:pPr>
      <w:rPr>
        <w:rFonts w:hint="default"/>
      </w:rPr>
    </w:lvl>
  </w:abstractNum>
  <w:abstractNum w:abstractNumId="66" w15:restartNumberingAfterBreak="0">
    <w:nsid w:val="516138D6"/>
    <w:multiLevelType w:val="hybridMultilevel"/>
    <w:tmpl w:val="5F0CE35E"/>
    <w:lvl w:ilvl="0" w:tplc="A9140A5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7" w15:restartNumberingAfterBreak="0">
    <w:nsid w:val="519A506D"/>
    <w:multiLevelType w:val="hybridMultilevel"/>
    <w:tmpl w:val="6B14702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53344330"/>
    <w:multiLevelType w:val="hybridMultilevel"/>
    <w:tmpl w:val="72E64F5C"/>
    <w:lvl w:ilvl="0" w:tplc="92F2CECE">
      <w:start w:val="1"/>
      <w:numFmt w:val="decimal"/>
      <w:lvlText w:val="%1."/>
      <w:lvlJc w:val="left"/>
      <w:pPr>
        <w:ind w:left="92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644" w:hanging="360"/>
      </w:pPr>
    </w:lvl>
    <w:lvl w:ilvl="2" w:tplc="2000001B" w:tentative="1">
      <w:start w:val="1"/>
      <w:numFmt w:val="lowerRoman"/>
      <w:lvlText w:val="%3."/>
      <w:lvlJc w:val="right"/>
      <w:pPr>
        <w:ind w:left="2364" w:hanging="180"/>
      </w:pPr>
    </w:lvl>
    <w:lvl w:ilvl="3" w:tplc="2000000F" w:tentative="1">
      <w:start w:val="1"/>
      <w:numFmt w:val="decimal"/>
      <w:lvlText w:val="%4."/>
      <w:lvlJc w:val="left"/>
      <w:pPr>
        <w:ind w:left="3084" w:hanging="360"/>
      </w:pPr>
    </w:lvl>
    <w:lvl w:ilvl="4" w:tplc="20000019" w:tentative="1">
      <w:start w:val="1"/>
      <w:numFmt w:val="lowerLetter"/>
      <w:lvlText w:val="%5."/>
      <w:lvlJc w:val="left"/>
      <w:pPr>
        <w:ind w:left="3804" w:hanging="360"/>
      </w:pPr>
    </w:lvl>
    <w:lvl w:ilvl="5" w:tplc="2000001B" w:tentative="1">
      <w:start w:val="1"/>
      <w:numFmt w:val="lowerRoman"/>
      <w:lvlText w:val="%6."/>
      <w:lvlJc w:val="right"/>
      <w:pPr>
        <w:ind w:left="4524" w:hanging="180"/>
      </w:pPr>
    </w:lvl>
    <w:lvl w:ilvl="6" w:tplc="2000000F" w:tentative="1">
      <w:start w:val="1"/>
      <w:numFmt w:val="decimal"/>
      <w:lvlText w:val="%7."/>
      <w:lvlJc w:val="left"/>
      <w:pPr>
        <w:ind w:left="5244" w:hanging="360"/>
      </w:pPr>
    </w:lvl>
    <w:lvl w:ilvl="7" w:tplc="20000019" w:tentative="1">
      <w:start w:val="1"/>
      <w:numFmt w:val="lowerLetter"/>
      <w:lvlText w:val="%8."/>
      <w:lvlJc w:val="left"/>
      <w:pPr>
        <w:ind w:left="5964" w:hanging="360"/>
      </w:pPr>
    </w:lvl>
    <w:lvl w:ilvl="8" w:tplc="2000001B" w:tentative="1">
      <w:start w:val="1"/>
      <w:numFmt w:val="lowerRoman"/>
      <w:lvlText w:val="%9."/>
      <w:lvlJc w:val="right"/>
      <w:pPr>
        <w:ind w:left="6684" w:hanging="180"/>
      </w:pPr>
    </w:lvl>
  </w:abstractNum>
  <w:abstractNum w:abstractNumId="69" w15:restartNumberingAfterBreak="0">
    <w:nsid w:val="56DC6C9E"/>
    <w:multiLevelType w:val="hybridMultilevel"/>
    <w:tmpl w:val="902C6708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0" w15:restartNumberingAfterBreak="0">
    <w:nsid w:val="56E435BA"/>
    <w:multiLevelType w:val="hybridMultilevel"/>
    <w:tmpl w:val="D5C46DFE"/>
    <w:lvl w:ilvl="0" w:tplc="A984E248">
      <w:start w:val="1"/>
      <w:numFmt w:val="bullet"/>
      <w:lvlText w:val=""/>
      <w:lvlJc w:val="left"/>
      <w:pPr>
        <w:ind w:left="164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71" w15:restartNumberingAfterBreak="0">
    <w:nsid w:val="57F8020F"/>
    <w:multiLevelType w:val="hybridMultilevel"/>
    <w:tmpl w:val="35D46AC0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2" w15:restartNumberingAfterBreak="0">
    <w:nsid w:val="58CE255A"/>
    <w:multiLevelType w:val="hybridMultilevel"/>
    <w:tmpl w:val="234EADD4"/>
    <w:lvl w:ilvl="0" w:tplc="61960F24">
      <w:start w:val="1"/>
      <w:numFmt w:val="decimal"/>
      <w:lvlText w:val="%1."/>
      <w:lvlJc w:val="left"/>
      <w:pPr>
        <w:ind w:left="92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644" w:hanging="360"/>
      </w:pPr>
    </w:lvl>
    <w:lvl w:ilvl="2" w:tplc="2000001B" w:tentative="1">
      <w:start w:val="1"/>
      <w:numFmt w:val="lowerRoman"/>
      <w:lvlText w:val="%3."/>
      <w:lvlJc w:val="right"/>
      <w:pPr>
        <w:ind w:left="2364" w:hanging="180"/>
      </w:pPr>
    </w:lvl>
    <w:lvl w:ilvl="3" w:tplc="2000000F" w:tentative="1">
      <w:start w:val="1"/>
      <w:numFmt w:val="decimal"/>
      <w:lvlText w:val="%4."/>
      <w:lvlJc w:val="left"/>
      <w:pPr>
        <w:ind w:left="3084" w:hanging="360"/>
      </w:pPr>
    </w:lvl>
    <w:lvl w:ilvl="4" w:tplc="20000019" w:tentative="1">
      <w:start w:val="1"/>
      <w:numFmt w:val="lowerLetter"/>
      <w:lvlText w:val="%5."/>
      <w:lvlJc w:val="left"/>
      <w:pPr>
        <w:ind w:left="3804" w:hanging="360"/>
      </w:pPr>
    </w:lvl>
    <w:lvl w:ilvl="5" w:tplc="2000001B" w:tentative="1">
      <w:start w:val="1"/>
      <w:numFmt w:val="lowerRoman"/>
      <w:lvlText w:val="%6."/>
      <w:lvlJc w:val="right"/>
      <w:pPr>
        <w:ind w:left="4524" w:hanging="180"/>
      </w:pPr>
    </w:lvl>
    <w:lvl w:ilvl="6" w:tplc="2000000F" w:tentative="1">
      <w:start w:val="1"/>
      <w:numFmt w:val="decimal"/>
      <w:lvlText w:val="%7."/>
      <w:lvlJc w:val="left"/>
      <w:pPr>
        <w:ind w:left="5244" w:hanging="360"/>
      </w:pPr>
    </w:lvl>
    <w:lvl w:ilvl="7" w:tplc="20000019" w:tentative="1">
      <w:start w:val="1"/>
      <w:numFmt w:val="lowerLetter"/>
      <w:lvlText w:val="%8."/>
      <w:lvlJc w:val="left"/>
      <w:pPr>
        <w:ind w:left="5964" w:hanging="360"/>
      </w:pPr>
    </w:lvl>
    <w:lvl w:ilvl="8" w:tplc="2000001B" w:tentative="1">
      <w:start w:val="1"/>
      <w:numFmt w:val="lowerRoman"/>
      <w:lvlText w:val="%9."/>
      <w:lvlJc w:val="right"/>
      <w:pPr>
        <w:ind w:left="6684" w:hanging="180"/>
      </w:pPr>
    </w:lvl>
  </w:abstractNum>
  <w:abstractNum w:abstractNumId="73" w15:restartNumberingAfterBreak="0">
    <w:nsid w:val="5A677316"/>
    <w:multiLevelType w:val="hybridMultilevel"/>
    <w:tmpl w:val="D4E873A2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4" w15:restartNumberingAfterBreak="0">
    <w:nsid w:val="5A7505F2"/>
    <w:multiLevelType w:val="hybridMultilevel"/>
    <w:tmpl w:val="9C9CB54A"/>
    <w:lvl w:ilvl="0" w:tplc="A984E248">
      <w:start w:val="1"/>
      <w:numFmt w:val="bullet"/>
      <w:lvlText w:val=""/>
      <w:lvlJc w:val="left"/>
      <w:pPr>
        <w:ind w:left="164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75" w15:restartNumberingAfterBreak="0">
    <w:nsid w:val="5CB55C90"/>
    <w:multiLevelType w:val="hybridMultilevel"/>
    <w:tmpl w:val="608AFFE4"/>
    <w:lvl w:ilvl="0" w:tplc="C930CA14">
      <w:start w:val="1"/>
      <w:numFmt w:val="decimal"/>
      <w:pStyle w:val="a1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6" w15:restartNumberingAfterBreak="0">
    <w:nsid w:val="5D803478"/>
    <w:multiLevelType w:val="hybridMultilevel"/>
    <w:tmpl w:val="27F2C428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7" w15:restartNumberingAfterBreak="0">
    <w:nsid w:val="5D804DA1"/>
    <w:multiLevelType w:val="hybridMultilevel"/>
    <w:tmpl w:val="9A009FB4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8" w15:restartNumberingAfterBreak="0">
    <w:nsid w:val="5DC87C05"/>
    <w:multiLevelType w:val="hybridMultilevel"/>
    <w:tmpl w:val="59D823B0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9" w15:restartNumberingAfterBreak="0">
    <w:nsid w:val="5E4E1B56"/>
    <w:multiLevelType w:val="multilevel"/>
    <w:tmpl w:val="7D489E0A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27" w:hanging="2160"/>
      </w:pPr>
      <w:rPr>
        <w:rFonts w:hint="default"/>
      </w:rPr>
    </w:lvl>
  </w:abstractNum>
  <w:abstractNum w:abstractNumId="80" w15:restartNumberingAfterBreak="0">
    <w:nsid w:val="5EC20C4A"/>
    <w:multiLevelType w:val="hybridMultilevel"/>
    <w:tmpl w:val="6706D2C8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1" w15:restartNumberingAfterBreak="0">
    <w:nsid w:val="5ECD39AB"/>
    <w:multiLevelType w:val="hybridMultilevel"/>
    <w:tmpl w:val="B7888712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2" w15:restartNumberingAfterBreak="0">
    <w:nsid w:val="67545C25"/>
    <w:multiLevelType w:val="hybridMultilevel"/>
    <w:tmpl w:val="8A9ACE04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3" w15:restartNumberingAfterBreak="0">
    <w:nsid w:val="67D35C70"/>
    <w:multiLevelType w:val="hybridMultilevel"/>
    <w:tmpl w:val="E990FA0E"/>
    <w:lvl w:ilvl="0" w:tplc="A3824D90">
      <w:start w:val="1"/>
      <w:numFmt w:val="decimal"/>
      <w:lvlText w:val="%1."/>
      <w:lvlJc w:val="left"/>
      <w:pPr>
        <w:ind w:left="92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644" w:hanging="360"/>
      </w:pPr>
    </w:lvl>
    <w:lvl w:ilvl="2" w:tplc="2000001B" w:tentative="1">
      <w:start w:val="1"/>
      <w:numFmt w:val="lowerRoman"/>
      <w:lvlText w:val="%3."/>
      <w:lvlJc w:val="right"/>
      <w:pPr>
        <w:ind w:left="2364" w:hanging="180"/>
      </w:pPr>
    </w:lvl>
    <w:lvl w:ilvl="3" w:tplc="2000000F" w:tentative="1">
      <w:start w:val="1"/>
      <w:numFmt w:val="decimal"/>
      <w:lvlText w:val="%4."/>
      <w:lvlJc w:val="left"/>
      <w:pPr>
        <w:ind w:left="3084" w:hanging="360"/>
      </w:pPr>
    </w:lvl>
    <w:lvl w:ilvl="4" w:tplc="20000019" w:tentative="1">
      <w:start w:val="1"/>
      <w:numFmt w:val="lowerLetter"/>
      <w:lvlText w:val="%5."/>
      <w:lvlJc w:val="left"/>
      <w:pPr>
        <w:ind w:left="3804" w:hanging="360"/>
      </w:pPr>
    </w:lvl>
    <w:lvl w:ilvl="5" w:tplc="2000001B" w:tentative="1">
      <w:start w:val="1"/>
      <w:numFmt w:val="lowerRoman"/>
      <w:lvlText w:val="%6."/>
      <w:lvlJc w:val="right"/>
      <w:pPr>
        <w:ind w:left="4524" w:hanging="180"/>
      </w:pPr>
    </w:lvl>
    <w:lvl w:ilvl="6" w:tplc="2000000F" w:tentative="1">
      <w:start w:val="1"/>
      <w:numFmt w:val="decimal"/>
      <w:lvlText w:val="%7."/>
      <w:lvlJc w:val="left"/>
      <w:pPr>
        <w:ind w:left="5244" w:hanging="360"/>
      </w:pPr>
    </w:lvl>
    <w:lvl w:ilvl="7" w:tplc="20000019" w:tentative="1">
      <w:start w:val="1"/>
      <w:numFmt w:val="lowerLetter"/>
      <w:lvlText w:val="%8."/>
      <w:lvlJc w:val="left"/>
      <w:pPr>
        <w:ind w:left="5964" w:hanging="360"/>
      </w:pPr>
    </w:lvl>
    <w:lvl w:ilvl="8" w:tplc="2000001B" w:tentative="1">
      <w:start w:val="1"/>
      <w:numFmt w:val="lowerRoman"/>
      <w:lvlText w:val="%9."/>
      <w:lvlJc w:val="right"/>
      <w:pPr>
        <w:ind w:left="6684" w:hanging="180"/>
      </w:pPr>
    </w:lvl>
  </w:abstractNum>
  <w:abstractNum w:abstractNumId="84" w15:restartNumberingAfterBreak="0">
    <w:nsid w:val="690C32F1"/>
    <w:multiLevelType w:val="hybridMultilevel"/>
    <w:tmpl w:val="E36418E6"/>
    <w:lvl w:ilvl="0" w:tplc="A28A1376">
      <w:start w:val="1"/>
      <w:numFmt w:val="decimal"/>
      <w:lvlText w:val="%1."/>
      <w:lvlJc w:val="left"/>
      <w:pPr>
        <w:ind w:left="924" w:hanging="360"/>
      </w:pPr>
      <w:rPr>
        <w:rFonts w:hint="default"/>
        <w:b w:val="0"/>
      </w:rPr>
    </w:lvl>
    <w:lvl w:ilvl="1" w:tplc="20000019" w:tentative="1">
      <w:start w:val="1"/>
      <w:numFmt w:val="lowerLetter"/>
      <w:lvlText w:val="%2."/>
      <w:lvlJc w:val="left"/>
      <w:pPr>
        <w:ind w:left="1644" w:hanging="360"/>
      </w:pPr>
    </w:lvl>
    <w:lvl w:ilvl="2" w:tplc="2000001B" w:tentative="1">
      <w:start w:val="1"/>
      <w:numFmt w:val="lowerRoman"/>
      <w:lvlText w:val="%3."/>
      <w:lvlJc w:val="right"/>
      <w:pPr>
        <w:ind w:left="2364" w:hanging="180"/>
      </w:pPr>
    </w:lvl>
    <w:lvl w:ilvl="3" w:tplc="2000000F" w:tentative="1">
      <w:start w:val="1"/>
      <w:numFmt w:val="decimal"/>
      <w:lvlText w:val="%4."/>
      <w:lvlJc w:val="left"/>
      <w:pPr>
        <w:ind w:left="3084" w:hanging="360"/>
      </w:pPr>
    </w:lvl>
    <w:lvl w:ilvl="4" w:tplc="20000019" w:tentative="1">
      <w:start w:val="1"/>
      <w:numFmt w:val="lowerLetter"/>
      <w:lvlText w:val="%5."/>
      <w:lvlJc w:val="left"/>
      <w:pPr>
        <w:ind w:left="3804" w:hanging="360"/>
      </w:pPr>
    </w:lvl>
    <w:lvl w:ilvl="5" w:tplc="2000001B" w:tentative="1">
      <w:start w:val="1"/>
      <w:numFmt w:val="lowerRoman"/>
      <w:lvlText w:val="%6."/>
      <w:lvlJc w:val="right"/>
      <w:pPr>
        <w:ind w:left="4524" w:hanging="180"/>
      </w:pPr>
    </w:lvl>
    <w:lvl w:ilvl="6" w:tplc="2000000F" w:tentative="1">
      <w:start w:val="1"/>
      <w:numFmt w:val="decimal"/>
      <w:lvlText w:val="%7."/>
      <w:lvlJc w:val="left"/>
      <w:pPr>
        <w:ind w:left="5244" w:hanging="360"/>
      </w:pPr>
    </w:lvl>
    <w:lvl w:ilvl="7" w:tplc="20000019" w:tentative="1">
      <w:start w:val="1"/>
      <w:numFmt w:val="lowerLetter"/>
      <w:lvlText w:val="%8."/>
      <w:lvlJc w:val="left"/>
      <w:pPr>
        <w:ind w:left="5964" w:hanging="360"/>
      </w:pPr>
    </w:lvl>
    <w:lvl w:ilvl="8" w:tplc="2000001B" w:tentative="1">
      <w:start w:val="1"/>
      <w:numFmt w:val="lowerRoman"/>
      <w:lvlText w:val="%9."/>
      <w:lvlJc w:val="right"/>
      <w:pPr>
        <w:ind w:left="6684" w:hanging="180"/>
      </w:pPr>
    </w:lvl>
  </w:abstractNum>
  <w:abstractNum w:abstractNumId="85" w15:restartNumberingAfterBreak="0">
    <w:nsid w:val="69610793"/>
    <w:multiLevelType w:val="hybridMultilevel"/>
    <w:tmpl w:val="5ED6BADE"/>
    <w:lvl w:ilvl="0" w:tplc="B232AAB8">
      <w:start w:val="1"/>
      <w:numFmt w:val="decimal"/>
      <w:lvlText w:val="%1."/>
      <w:lvlJc w:val="left"/>
      <w:pPr>
        <w:ind w:left="927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6B8A6AA4"/>
    <w:multiLevelType w:val="hybridMultilevel"/>
    <w:tmpl w:val="A91C25F6"/>
    <w:lvl w:ilvl="0" w:tplc="D25A5BB0">
      <w:start w:val="1"/>
      <w:numFmt w:val="russianUpper"/>
      <w:pStyle w:val="a2"/>
      <w:lvlText w:val="ПРИЛОЖЕНИЕ %1."/>
      <w:lvlJc w:val="left"/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7" w15:restartNumberingAfterBreak="0">
    <w:nsid w:val="6BB26A40"/>
    <w:multiLevelType w:val="hybridMultilevel"/>
    <w:tmpl w:val="C4DA7418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8" w15:restartNumberingAfterBreak="0">
    <w:nsid w:val="6C5F52EC"/>
    <w:multiLevelType w:val="hybridMultilevel"/>
    <w:tmpl w:val="E33AD9D8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9" w15:restartNumberingAfterBreak="0">
    <w:nsid w:val="6FE9035D"/>
    <w:multiLevelType w:val="hybridMultilevel"/>
    <w:tmpl w:val="8926F042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0" w15:restartNumberingAfterBreak="0">
    <w:nsid w:val="702E5DE0"/>
    <w:multiLevelType w:val="hybridMultilevel"/>
    <w:tmpl w:val="4DA05D1C"/>
    <w:lvl w:ilvl="0" w:tplc="98CC37C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1" w15:restartNumberingAfterBreak="0">
    <w:nsid w:val="704D0D98"/>
    <w:multiLevelType w:val="hybridMultilevel"/>
    <w:tmpl w:val="4AEA4904"/>
    <w:lvl w:ilvl="0" w:tplc="B72A3632">
      <w:start w:val="1"/>
      <w:numFmt w:val="bullet"/>
      <w:lvlText w:val=""/>
      <w:lvlJc w:val="left"/>
      <w:pPr>
        <w:ind w:left="164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92" w15:restartNumberingAfterBreak="0">
    <w:nsid w:val="70C513C5"/>
    <w:multiLevelType w:val="hybridMultilevel"/>
    <w:tmpl w:val="3B3A75D4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3" w15:restartNumberingAfterBreak="0">
    <w:nsid w:val="71064E19"/>
    <w:multiLevelType w:val="hybridMultilevel"/>
    <w:tmpl w:val="1CE85B1C"/>
    <w:lvl w:ilvl="0" w:tplc="B232AAB8">
      <w:start w:val="1"/>
      <w:numFmt w:val="decimal"/>
      <w:lvlText w:val="%1."/>
      <w:lvlJc w:val="left"/>
      <w:pPr>
        <w:ind w:left="927" w:hanging="360"/>
      </w:p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4" w15:restartNumberingAfterBreak="0">
    <w:nsid w:val="7114614A"/>
    <w:multiLevelType w:val="hybridMultilevel"/>
    <w:tmpl w:val="574ECEEC"/>
    <w:lvl w:ilvl="0" w:tplc="B72A3632">
      <w:start w:val="1"/>
      <w:numFmt w:val="bullet"/>
      <w:lvlText w:val=""/>
      <w:lvlJc w:val="left"/>
      <w:pPr>
        <w:ind w:left="164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95" w15:restartNumberingAfterBreak="0">
    <w:nsid w:val="741C1F8F"/>
    <w:multiLevelType w:val="hybridMultilevel"/>
    <w:tmpl w:val="BE9AAF0A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6" w15:restartNumberingAfterBreak="0">
    <w:nsid w:val="75BA24FC"/>
    <w:multiLevelType w:val="hybridMultilevel"/>
    <w:tmpl w:val="237A671A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7" w15:restartNumberingAfterBreak="0">
    <w:nsid w:val="76003971"/>
    <w:multiLevelType w:val="multilevel"/>
    <w:tmpl w:val="2B1ACC5C"/>
    <w:lvl w:ilvl="0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98" w15:restartNumberingAfterBreak="0">
    <w:nsid w:val="763E0949"/>
    <w:multiLevelType w:val="multilevel"/>
    <w:tmpl w:val="7D489E0A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27" w:hanging="2160"/>
      </w:pPr>
      <w:rPr>
        <w:rFonts w:hint="default"/>
      </w:rPr>
    </w:lvl>
  </w:abstractNum>
  <w:abstractNum w:abstractNumId="99" w15:restartNumberingAfterBreak="0">
    <w:nsid w:val="78BC27B4"/>
    <w:multiLevelType w:val="hybridMultilevel"/>
    <w:tmpl w:val="C1509D74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0" w15:restartNumberingAfterBreak="0">
    <w:nsid w:val="7AD45DB6"/>
    <w:multiLevelType w:val="hybridMultilevel"/>
    <w:tmpl w:val="C8004656"/>
    <w:lvl w:ilvl="0" w:tplc="B232AAB8">
      <w:start w:val="1"/>
      <w:numFmt w:val="decimal"/>
      <w:lvlText w:val="%1."/>
      <w:lvlJc w:val="left"/>
      <w:pPr>
        <w:ind w:left="927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7B8B4FF0"/>
    <w:multiLevelType w:val="hybridMultilevel"/>
    <w:tmpl w:val="F932B082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2" w15:restartNumberingAfterBreak="0">
    <w:nsid w:val="7C5D3FAF"/>
    <w:multiLevelType w:val="hybridMultilevel"/>
    <w:tmpl w:val="F1920C4E"/>
    <w:lvl w:ilvl="0" w:tplc="C4B4D6CC">
      <w:start w:val="1"/>
      <w:numFmt w:val="decimal"/>
      <w:lvlText w:val="%1."/>
      <w:lvlJc w:val="left"/>
      <w:pPr>
        <w:ind w:left="92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644" w:hanging="360"/>
      </w:pPr>
    </w:lvl>
    <w:lvl w:ilvl="2" w:tplc="2000001B" w:tentative="1">
      <w:start w:val="1"/>
      <w:numFmt w:val="lowerRoman"/>
      <w:lvlText w:val="%3."/>
      <w:lvlJc w:val="right"/>
      <w:pPr>
        <w:ind w:left="2364" w:hanging="180"/>
      </w:pPr>
    </w:lvl>
    <w:lvl w:ilvl="3" w:tplc="2000000F" w:tentative="1">
      <w:start w:val="1"/>
      <w:numFmt w:val="decimal"/>
      <w:lvlText w:val="%4."/>
      <w:lvlJc w:val="left"/>
      <w:pPr>
        <w:ind w:left="3084" w:hanging="360"/>
      </w:pPr>
    </w:lvl>
    <w:lvl w:ilvl="4" w:tplc="20000019" w:tentative="1">
      <w:start w:val="1"/>
      <w:numFmt w:val="lowerLetter"/>
      <w:lvlText w:val="%5."/>
      <w:lvlJc w:val="left"/>
      <w:pPr>
        <w:ind w:left="3804" w:hanging="360"/>
      </w:pPr>
    </w:lvl>
    <w:lvl w:ilvl="5" w:tplc="2000001B" w:tentative="1">
      <w:start w:val="1"/>
      <w:numFmt w:val="lowerRoman"/>
      <w:lvlText w:val="%6."/>
      <w:lvlJc w:val="right"/>
      <w:pPr>
        <w:ind w:left="4524" w:hanging="180"/>
      </w:pPr>
    </w:lvl>
    <w:lvl w:ilvl="6" w:tplc="2000000F" w:tentative="1">
      <w:start w:val="1"/>
      <w:numFmt w:val="decimal"/>
      <w:lvlText w:val="%7."/>
      <w:lvlJc w:val="left"/>
      <w:pPr>
        <w:ind w:left="5244" w:hanging="360"/>
      </w:pPr>
    </w:lvl>
    <w:lvl w:ilvl="7" w:tplc="20000019" w:tentative="1">
      <w:start w:val="1"/>
      <w:numFmt w:val="lowerLetter"/>
      <w:lvlText w:val="%8."/>
      <w:lvlJc w:val="left"/>
      <w:pPr>
        <w:ind w:left="5964" w:hanging="360"/>
      </w:pPr>
    </w:lvl>
    <w:lvl w:ilvl="8" w:tplc="2000001B" w:tentative="1">
      <w:start w:val="1"/>
      <w:numFmt w:val="lowerRoman"/>
      <w:lvlText w:val="%9."/>
      <w:lvlJc w:val="right"/>
      <w:pPr>
        <w:ind w:left="6684" w:hanging="180"/>
      </w:pPr>
    </w:lvl>
  </w:abstractNum>
  <w:abstractNum w:abstractNumId="103" w15:restartNumberingAfterBreak="0">
    <w:nsid w:val="7C7A34E5"/>
    <w:multiLevelType w:val="hybridMultilevel"/>
    <w:tmpl w:val="652E23FA"/>
    <w:lvl w:ilvl="0" w:tplc="35AA495A">
      <w:start w:val="1"/>
      <w:numFmt w:val="decimal"/>
      <w:lvlText w:val="%1."/>
      <w:lvlJc w:val="left"/>
      <w:pPr>
        <w:ind w:left="92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644" w:hanging="360"/>
      </w:pPr>
    </w:lvl>
    <w:lvl w:ilvl="2" w:tplc="2000001B" w:tentative="1">
      <w:start w:val="1"/>
      <w:numFmt w:val="lowerRoman"/>
      <w:lvlText w:val="%3."/>
      <w:lvlJc w:val="right"/>
      <w:pPr>
        <w:ind w:left="2364" w:hanging="180"/>
      </w:pPr>
    </w:lvl>
    <w:lvl w:ilvl="3" w:tplc="2000000F" w:tentative="1">
      <w:start w:val="1"/>
      <w:numFmt w:val="decimal"/>
      <w:lvlText w:val="%4."/>
      <w:lvlJc w:val="left"/>
      <w:pPr>
        <w:ind w:left="3084" w:hanging="360"/>
      </w:pPr>
    </w:lvl>
    <w:lvl w:ilvl="4" w:tplc="20000019" w:tentative="1">
      <w:start w:val="1"/>
      <w:numFmt w:val="lowerLetter"/>
      <w:lvlText w:val="%5."/>
      <w:lvlJc w:val="left"/>
      <w:pPr>
        <w:ind w:left="3804" w:hanging="360"/>
      </w:pPr>
    </w:lvl>
    <w:lvl w:ilvl="5" w:tplc="2000001B" w:tentative="1">
      <w:start w:val="1"/>
      <w:numFmt w:val="lowerRoman"/>
      <w:lvlText w:val="%6."/>
      <w:lvlJc w:val="right"/>
      <w:pPr>
        <w:ind w:left="4524" w:hanging="180"/>
      </w:pPr>
    </w:lvl>
    <w:lvl w:ilvl="6" w:tplc="2000000F" w:tentative="1">
      <w:start w:val="1"/>
      <w:numFmt w:val="decimal"/>
      <w:lvlText w:val="%7."/>
      <w:lvlJc w:val="left"/>
      <w:pPr>
        <w:ind w:left="5244" w:hanging="360"/>
      </w:pPr>
    </w:lvl>
    <w:lvl w:ilvl="7" w:tplc="20000019" w:tentative="1">
      <w:start w:val="1"/>
      <w:numFmt w:val="lowerLetter"/>
      <w:lvlText w:val="%8."/>
      <w:lvlJc w:val="left"/>
      <w:pPr>
        <w:ind w:left="5964" w:hanging="360"/>
      </w:pPr>
    </w:lvl>
    <w:lvl w:ilvl="8" w:tplc="2000001B" w:tentative="1">
      <w:start w:val="1"/>
      <w:numFmt w:val="lowerRoman"/>
      <w:lvlText w:val="%9."/>
      <w:lvlJc w:val="right"/>
      <w:pPr>
        <w:ind w:left="6684" w:hanging="180"/>
      </w:pPr>
    </w:lvl>
  </w:abstractNum>
  <w:abstractNum w:abstractNumId="104" w15:restartNumberingAfterBreak="0">
    <w:nsid w:val="7CD660AE"/>
    <w:multiLevelType w:val="hybridMultilevel"/>
    <w:tmpl w:val="5EB0F48A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5" w15:restartNumberingAfterBreak="0">
    <w:nsid w:val="7D127CF1"/>
    <w:multiLevelType w:val="hybridMultilevel"/>
    <w:tmpl w:val="9828A982"/>
    <w:lvl w:ilvl="0" w:tplc="79FEAC3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6" w15:restartNumberingAfterBreak="0">
    <w:nsid w:val="7DEA52EE"/>
    <w:multiLevelType w:val="multilevel"/>
    <w:tmpl w:val="4386E8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07" w15:restartNumberingAfterBreak="0">
    <w:nsid w:val="7E6B1D93"/>
    <w:multiLevelType w:val="hybridMultilevel"/>
    <w:tmpl w:val="714ABE62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8" w15:restartNumberingAfterBreak="0">
    <w:nsid w:val="7ED337BB"/>
    <w:multiLevelType w:val="hybridMultilevel"/>
    <w:tmpl w:val="694C05DA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9" w15:restartNumberingAfterBreak="0">
    <w:nsid w:val="7F0F34D0"/>
    <w:multiLevelType w:val="hybridMultilevel"/>
    <w:tmpl w:val="A43C43EE"/>
    <w:lvl w:ilvl="0" w:tplc="2000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110" w15:restartNumberingAfterBreak="0">
    <w:nsid w:val="7F9C5630"/>
    <w:multiLevelType w:val="hybridMultilevel"/>
    <w:tmpl w:val="3FC62348"/>
    <w:lvl w:ilvl="0" w:tplc="649C133C">
      <w:start w:val="1"/>
      <w:numFmt w:val="decimal"/>
      <w:lvlText w:val="%1."/>
      <w:lvlJc w:val="left"/>
      <w:pPr>
        <w:ind w:left="92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644" w:hanging="360"/>
      </w:pPr>
    </w:lvl>
    <w:lvl w:ilvl="2" w:tplc="2000001B" w:tentative="1">
      <w:start w:val="1"/>
      <w:numFmt w:val="lowerRoman"/>
      <w:lvlText w:val="%3."/>
      <w:lvlJc w:val="right"/>
      <w:pPr>
        <w:ind w:left="2364" w:hanging="180"/>
      </w:pPr>
    </w:lvl>
    <w:lvl w:ilvl="3" w:tplc="2000000F" w:tentative="1">
      <w:start w:val="1"/>
      <w:numFmt w:val="decimal"/>
      <w:lvlText w:val="%4."/>
      <w:lvlJc w:val="left"/>
      <w:pPr>
        <w:ind w:left="3084" w:hanging="360"/>
      </w:pPr>
    </w:lvl>
    <w:lvl w:ilvl="4" w:tplc="20000019" w:tentative="1">
      <w:start w:val="1"/>
      <w:numFmt w:val="lowerLetter"/>
      <w:lvlText w:val="%5."/>
      <w:lvlJc w:val="left"/>
      <w:pPr>
        <w:ind w:left="3804" w:hanging="360"/>
      </w:pPr>
    </w:lvl>
    <w:lvl w:ilvl="5" w:tplc="2000001B" w:tentative="1">
      <w:start w:val="1"/>
      <w:numFmt w:val="lowerRoman"/>
      <w:lvlText w:val="%6."/>
      <w:lvlJc w:val="right"/>
      <w:pPr>
        <w:ind w:left="4524" w:hanging="180"/>
      </w:pPr>
    </w:lvl>
    <w:lvl w:ilvl="6" w:tplc="2000000F" w:tentative="1">
      <w:start w:val="1"/>
      <w:numFmt w:val="decimal"/>
      <w:lvlText w:val="%7."/>
      <w:lvlJc w:val="left"/>
      <w:pPr>
        <w:ind w:left="5244" w:hanging="360"/>
      </w:pPr>
    </w:lvl>
    <w:lvl w:ilvl="7" w:tplc="20000019" w:tentative="1">
      <w:start w:val="1"/>
      <w:numFmt w:val="lowerLetter"/>
      <w:lvlText w:val="%8."/>
      <w:lvlJc w:val="left"/>
      <w:pPr>
        <w:ind w:left="5964" w:hanging="360"/>
      </w:pPr>
    </w:lvl>
    <w:lvl w:ilvl="8" w:tplc="2000001B" w:tentative="1">
      <w:start w:val="1"/>
      <w:numFmt w:val="lowerRoman"/>
      <w:lvlText w:val="%9."/>
      <w:lvlJc w:val="right"/>
      <w:pPr>
        <w:ind w:left="6684" w:hanging="180"/>
      </w:pPr>
    </w:lvl>
  </w:abstractNum>
  <w:num w:numId="1">
    <w:abstractNumId w:val="75"/>
  </w:num>
  <w:num w:numId="2">
    <w:abstractNumId w:val="2"/>
  </w:num>
  <w:num w:numId="3">
    <w:abstractNumId w:val="86"/>
  </w:num>
  <w:num w:numId="4">
    <w:abstractNumId w:val="23"/>
  </w:num>
  <w:num w:numId="5">
    <w:abstractNumId w:val="10"/>
  </w:num>
  <w:num w:numId="6">
    <w:abstractNumId w:val="15"/>
  </w:num>
  <w:num w:numId="7">
    <w:abstractNumId w:val="47"/>
  </w:num>
  <w:num w:numId="8">
    <w:abstractNumId w:val="87"/>
  </w:num>
  <w:num w:numId="9">
    <w:abstractNumId w:val="30"/>
  </w:num>
  <w:num w:numId="10">
    <w:abstractNumId w:val="3"/>
  </w:num>
  <w:num w:numId="11">
    <w:abstractNumId w:val="35"/>
  </w:num>
  <w:num w:numId="12">
    <w:abstractNumId w:val="0"/>
  </w:num>
  <w:num w:numId="13">
    <w:abstractNumId w:val="71"/>
  </w:num>
  <w:num w:numId="14">
    <w:abstractNumId w:val="41"/>
  </w:num>
  <w:num w:numId="15">
    <w:abstractNumId w:val="54"/>
  </w:num>
  <w:num w:numId="16">
    <w:abstractNumId w:val="51"/>
  </w:num>
  <w:num w:numId="17">
    <w:abstractNumId w:val="81"/>
  </w:num>
  <w:num w:numId="18">
    <w:abstractNumId w:val="44"/>
  </w:num>
  <w:num w:numId="19">
    <w:abstractNumId w:val="45"/>
  </w:num>
  <w:num w:numId="20">
    <w:abstractNumId w:val="70"/>
  </w:num>
  <w:num w:numId="21">
    <w:abstractNumId w:val="91"/>
  </w:num>
  <w:num w:numId="22">
    <w:abstractNumId w:val="18"/>
  </w:num>
  <w:num w:numId="23">
    <w:abstractNumId w:val="94"/>
  </w:num>
  <w:num w:numId="24">
    <w:abstractNumId w:val="74"/>
  </w:num>
  <w:num w:numId="25">
    <w:abstractNumId w:val="108"/>
  </w:num>
  <w:num w:numId="26">
    <w:abstractNumId w:val="79"/>
  </w:num>
  <w:num w:numId="27">
    <w:abstractNumId w:val="16"/>
  </w:num>
  <w:num w:numId="28">
    <w:abstractNumId w:val="63"/>
  </w:num>
  <w:num w:numId="29">
    <w:abstractNumId w:val="65"/>
  </w:num>
  <w:num w:numId="30">
    <w:abstractNumId w:val="97"/>
  </w:num>
  <w:num w:numId="31">
    <w:abstractNumId w:val="32"/>
  </w:num>
  <w:num w:numId="32">
    <w:abstractNumId w:val="64"/>
  </w:num>
  <w:num w:numId="33">
    <w:abstractNumId w:val="98"/>
  </w:num>
  <w:num w:numId="34">
    <w:abstractNumId w:val="69"/>
  </w:num>
  <w:num w:numId="35">
    <w:abstractNumId w:val="93"/>
  </w:num>
  <w:num w:numId="36">
    <w:abstractNumId w:val="89"/>
  </w:num>
  <w:num w:numId="37">
    <w:abstractNumId w:val="80"/>
  </w:num>
  <w:num w:numId="38">
    <w:abstractNumId w:val="52"/>
  </w:num>
  <w:num w:numId="39">
    <w:abstractNumId w:val="101"/>
  </w:num>
  <w:num w:numId="40">
    <w:abstractNumId w:val="62"/>
  </w:num>
  <w:num w:numId="41">
    <w:abstractNumId w:val="107"/>
  </w:num>
  <w:num w:numId="42">
    <w:abstractNumId w:val="4"/>
  </w:num>
  <w:num w:numId="43">
    <w:abstractNumId w:val="85"/>
  </w:num>
  <w:num w:numId="44">
    <w:abstractNumId w:val="46"/>
  </w:num>
  <w:num w:numId="45">
    <w:abstractNumId w:val="26"/>
  </w:num>
  <w:num w:numId="46">
    <w:abstractNumId w:val="39"/>
  </w:num>
  <w:num w:numId="47">
    <w:abstractNumId w:val="20"/>
  </w:num>
  <w:num w:numId="48">
    <w:abstractNumId w:val="96"/>
  </w:num>
  <w:num w:numId="49">
    <w:abstractNumId w:val="6"/>
  </w:num>
  <w:num w:numId="50">
    <w:abstractNumId w:val="100"/>
  </w:num>
  <w:num w:numId="51">
    <w:abstractNumId w:val="31"/>
  </w:num>
  <w:num w:numId="52">
    <w:abstractNumId w:val="19"/>
  </w:num>
  <w:num w:numId="53">
    <w:abstractNumId w:val="37"/>
  </w:num>
  <w:num w:numId="54">
    <w:abstractNumId w:val="99"/>
  </w:num>
  <w:num w:numId="55">
    <w:abstractNumId w:val="21"/>
  </w:num>
  <w:num w:numId="56">
    <w:abstractNumId w:val="43"/>
  </w:num>
  <w:num w:numId="57">
    <w:abstractNumId w:val="1"/>
  </w:num>
  <w:num w:numId="58">
    <w:abstractNumId w:val="76"/>
  </w:num>
  <w:num w:numId="59">
    <w:abstractNumId w:val="13"/>
  </w:num>
  <w:num w:numId="60">
    <w:abstractNumId w:val="27"/>
  </w:num>
  <w:num w:numId="61">
    <w:abstractNumId w:val="22"/>
  </w:num>
  <w:num w:numId="62">
    <w:abstractNumId w:val="82"/>
  </w:num>
  <w:num w:numId="63">
    <w:abstractNumId w:val="58"/>
  </w:num>
  <w:num w:numId="64">
    <w:abstractNumId w:val="95"/>
  </w:num>
  <w:num w:numId="65">
    <w:abstractNumId w:val="88"/>
  </w:num>
  <w:num w:numId="66">
    <w:abstractNumId w:val="49"/>
  </w:num>
  <w:num w:numId="67">
    <w:abstractNumId w:val="104"/>
  </w:num>
  <w:num w:numId="68">
    <w:abstractNumId w:val="7"/>
  </w:num>
  <w:num w:numId="69">
    <w:abstractNumId w:val="55"/>
  </w:num>
  <w:num w:numId="70">
    <w:abstractNumId w:val="106"/>
  </w:num>
  <w:num w:numId="71">
    <w:abstractNumId w:val="92"/>
  </w:num>
  <w:num w:numId="72">
    <w:abstractNumId w:val="40"/>
  </w:num>
  <w:num w:numId="73">
    <w:abstractNumId w:val="29"/>
  </w:num>
  <w:num w:numId="74">
    <w:abstractNumId w:val="78"/>
  </w:num>
  <w:num w:numId="75">
    <w:abstractNumId w:val="60"/>
  </w:num>
  <w:num w:numId="76">
    <w:abstractNumId w:val="14"/>
  </w:num>
  <w:num w:numId="77">
    <w:abstractNumId w:val="42"/>
  </w:num>
  <w:num w:numId="78">
    <w:abstractNumId w:val="61"/>
  </w:num>
  <w:num w:numId="79">
    <w:abstractNumId w:val="5"/>
  </w:num>
  <w:num w:numId="80">
    <w:abstractNumId w:val="73"/>
  </w:num>
  <w:num w:numId="81">
    <w:abstractNumId w:val="77"/>
  </w:num>
  <w:num w:numId="82">
    <w:abstractNumId w:val="57"/>
  </w:num>
  <w:num w:numId="83">
    <w:abstractNumId w:val="12"/>
  </w:num>
  <w:num w:numId="84">
    <w:abstractNumId w:val="34"/>
  </w:num>
  <w:num w:numId="85">
    <w:abstractNumId w:val="8"/>
  </w:num>
  <w:num w:numId="86">
    <w:abstractNumId w:val="67"/>
  </w:num>
  <w:num w:numId="87">
    <w:abstractNumId w:val="109"/>
  </w:num>
  <w:num w:numId="88">
    <w:abstractNumId w:val="38"/>
  </w:num>
  <w:num w:numId="89">
    <w:abstractNumId w:val="24"/>
  </w:num>
  <w:num w:numId="90">
    <w:abstractNumId w:val="84"/>
  </w:num>
  <w:num w:numId="91">
    <w:abstractNumId w:val="9"/>
  </w:num>
  <w:num w:numId="92">
    <w:abstractNumId w:val="28"/>
  </w:num>
  <w:num w:numId="93">
    <w:abstractNumId w:val="25"/>
  </w:num>
  <w:num w:numId="94">
    <w:abstractNumId w:val="105"/>
  </w:num>
  <w:num w:numId="95">
    <w:abstractNumId w:val="17"/>
  </w:num>
  <w:num w:numId="96">
    <w:abstractNumId w:val="56"/>
  </w:num>
  <w:num w:numId="97">
    <w:abstractNumId w:val="36"/>
  </w:num>
  <w:num w:numId="98">
    <w:abstractNumId w:val="53"/>
  </w:num>
  <w:num w:numId="99">
    <w:abstractNumId w:val="90"/>
  </w:num>
  <w:num w:numId="100">
    <w:abstractNumId w:val="102"/>
  </w:num>
  <w:num w:numId="101">
    <w:abstractNumId w:val="33"/>
  </w:num>
  <w:num w:numId="102">
    <w:abstractNumId w:val="59"/>
  </w:num>
  <w:num w:numId="103">
    <w:abstractNumId w:val="83"/>
  </w:num>
  <w:num w:numId="104">
    <w:abstractNumId w:val="103"/>
  </w:num>
  <w:num w:numId="105">
    <w:abstractNumId w:val="68"/>
  </w:num>
  <w:num w:numId="106">
    <w:abstractNumId w:val="66"/>
  </w:num>
  <w:num w:numId="107">
    <w:abstractNumId w:val="11"/>
  </w:num>
  <w:num w:numId="108">
    <w:abstractNumId w:val="48"/>
  </w:num>
  <w:num w:numId="109">
    <w:abstractNumId w:val="50"/>
  </w:num>
  <w:num w:numId="110">
    <w:abstractNumId w:val="110"/>
  </w:num>
  <w:num w:numId="111">
    <w:abstractNumId w:val="72"/>
  </w:num>
  <w:numIdMacAtCleanup w:val="1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attachedTemplate r:id="rId1"/>
  <w:defaultTabStop w:val="567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945"/>
    <w:rsid w:val="0000056F"/>
    <w:rsid w:val="00007556"/>
    <w:rsid w:val="000116CE"/>
    <w:rsid w:val="00011C5C"/>
    <w:rsid w:val="000149ED"/>
    <w:rsid w:val="00024EFE"/>
    <w:rsid w:val="00026F90"/>
    <w:rsid w:val="0003161F"/>
    <w:rsid w:val="00031B46"/>
    <w:rsid w:val="000330B9"/>
    <w:rsid w:val="0003541A"/>
    <w:rsid w:val="00054FA0"/>
    <w:rsid w:val="000559A2"/>
    <w:rsid w:val="00062C1C"/>
    <w:rsid w:val="000675FB"/>
    <w:rsid w:val="00070C80"/>
    <w:rsid w:val="00086E39"/>
    <w:rsid w:val="000A1028"/>
    <w:rsid w:val="000A7DDB"/>
    <w:rsid w:val="000B19DC"/>
    <w:rsid w:val="000B4CD1"/>
    <w:rsid w:val="000B63DC"/>
    <w:rsid w:val="000C0016"/>
    <w:rsid w:val="000D0542"/>
    <w:rsid w:val="000F5A63"/>
    <w:rsid w:val="000F6A15"/>
    <w:rsid w:val="0011435D"/>
    <w:rsid w:val="00127F7C"/>
    <w:rsid w:val="00131D93"/>
    <w:rsid w:val="00133392"/>
    <w:rsid w:val="00134EBF"/>
    <w:rsid w:val="001478D5"/>
    <w:rsid w:val="00152030"/>
    <w:rsid w:val="001655FF"/>
    <w:rsid w:val="001764CA"/>
    <w:rsid w:val="00176A65"/>
    <w:rsid w:val="00184E75"/>
    <w:rsid w:val="001B1420"/>
    <w:rsid w:val="001B7ECC"/>
    <w:rsid w:val="001C4485"/>
    <w:rsid w:val="001D3564"/>
    <w:rsid w:val="001E274B"/>
    <w:rsid w:val="001F0F9B"/>
    <w:rsid w:val="001F2DAF"/>
    <w:rsid w:val="001F2F94"/>
    <w:rsid w:val="001F6A18"/>
    <w:rsid w:val="001F7BB9"/>
    <w:rsid w:val="0022251F"/>
    <w:rsid w:val="00224D6E"/>
    <w:rsid w:val="00226134"/>
    <w:rsid w:val="00231003"/>
    <w:rsid w:val="0023441F"/>
    <w:rsid w:val="0023665C"/>
    <w:rsid w:val="00243F1A"/>
    <w:rsid w:val="0024447F"/>
    <w:rsid w:val="00257965"/>
    <w:rsid w:val="0027576D"/>
    <w:rsid w:val="002822B0"/>
    <w:rsid w:val="0028263B"/>
    <w:rsid w:val="00292ECF"/>
    <w:rsid w:val="002A1E69"/>
    <w:rsid w:val="002A4BCC"/>
    <w:rsid w:val="002A6184"/>
    <w:rsid w:val="002B60AA"/>
    <w:rsid w:val="002D1391"/>
    <w:rsid w:val="002D1E84"/>
    <w:rsid w:val="002E07E4"/>
    <w:rsid w:val="002E0BEE"/>
    <w:rsid w:val="002E0F92"/>
    <w:rsid w:val="002E7133"/>
    <w:rsid w:val="002E7476"/>
    <w:rsid w:val="002F124C"/>
    <w:rsid w:val="002F1F74"/>
    <w:rsid w:val="002F41D1"/>
    <w:rsid w:val="0030179C"/>
    <w:rsid w:val="00312AE9"/>
    <w:rsid w:val="00314484"/>
    <w:rsid w:val="003149C6"/>
    <w:rsid w:val="003204C6"/>
    <w:rsid w:val="00323A98"/>
    <w:rsid w:val="0032718E"/>
    <w:rsid w:val="003335C7"/>
    <w:rsid w:val="00333CEF"/>
    <w:rsid w:val="00354B54"/>
    <w:rsid w:val="0035569F"/>
    <w:rsid w:val="00360E57"/>
    <w:rsid w:val="003613C6"/>
    <w:rsid w:val="00363D63"/>
    <w:rsid w:val="0036599D"/>
    <w:rsid w:val="0039218B"/>
    <w:rsid w:val="00393B15"/>
    <w:rsid w:val="00397D02"/>
    <w:rsid w:val="003A017A"/>
    <w:rsid w:val="003B5F26"/>
    <w:rsid w:val="003C0437"/>
    <w:rsid w:val="003C1843"/>
    <w:rsid w:val="003D3C9D"/>
    <w:rsid w:val="003E0753"/>
    <w:rsid w:val="003E676F"/>
    <w:rsid w:val="003F0EE4"/>
    <w:rsid w:val="003F677C"/>
    <w:rsid w:val="003F7398"/>
    <w:rsid w:val="004000CA"/>
    <w:rsid w:val="00400CFB"/>
    <w:rsid w:val="0041441D"/>
    <w:rsid w:val="00416F1D"/>
    <w:rsid w:val="00420FC8"/>
    <w:rsid w:val="004472CE"/>
    <w:rsid w:val="00464A97"/>
    <w:rsid w:val="00466573"/>
    <w:rsid w:val="00466F56"/>
    <w:rsid w:val="004760B4"/>
    <w:rsid w:val="00476D26"/>
    <w:rsid w:val="00481B9A"/>
    <w:rsid w:val="00483D64"/>
    <w:rsid w:val="00485BA5"/>
    <w:rsid w:val="00485F66"/>
    <w:rsid w:val="00493107"/>
    <w:rsid w:val="004A40C9"/>
    <w:rsid w:val="004B46E3"/>
    <w:rsid w:val="004B4996"/>
    <w:rsid w:val="004C1003"/>
    <w:rsid w:val="004C53F9"/>
    <w:rsid w:val="004E46FC"/>
    <w:rsid w:val="004E783F"/>
    <w:rsid w:val="004F0DE5"/>
    <w:rsid w:val="004F68FA"/>
    <w:rsid w:val="005037CC"/>
    <w:rsid w:val="005116E3"/>
    <w:rsid w:val="00517840"/>
    <w:rsid w:val="00520D85"/>
    <w:rsid w:val="0052309E"/>
    <w:rsid w:val="00532380"/>
    <w:rsid w:val="00533E8B"/>
    <w:rsid w:val="0053597E"/>
    <w:rsid w:val="00540AE1"/>
    <w:rsid w:val="00544D45"/>
    <w:rsid w:val="00547587"/>
    <w:rsid w:val="005541BD"/>
    <w:rsid w:val="00562C9A"/>
    <w:rsid w:val="00562E01"/>
    <w:rsid w:val="00562F1F"/>
    <w:rsid w:val="00567A7E"/>
    <w:rsid w:val="00570E24"/>
    <w:rsid w:val="005726EF"/>
    <w:rsid w:val="005765A2"/>
    <w:rsid w:val="0058659D"/>
    <w:rsid w:val="005A0A14"/>
    <w:rsid w:val="005A1588"/>
    <w:rsid w:val="005A2447"/>
    <w:rsid w:val="005A7894"/>
    <w:rsid w:val="005B144D"/>
    <w:rsid w:val="005B4865"/>
    <w:rsid w:val="005C2F13"/>
    <w:rsid w:val="005C7AF3"/>
    <w:rsid w:val="005D3CBA"/>
    <w:rsid w:val="005D7A44"/>
    <w:rsid w:val="005E69A8"/>
    <w:rsid w:val="00600AED"/>
    <w:rsid w:val="0061118D"/>
    <w:rsid w:val="006135B6"/>
    <w:rsid w:val="00633C42"/>
    <w:rsid w:val="006371EA"/>
    <w:rsid w:val="00643F3D"/>
    <w:rsid w:val="0064621E"/>
    <w:rsid w:val="0065283A"/>
    <w:rsid w:val="006562E0"/>
    <w:rsid w:val="00661A67"/>
    <w:rsid w:val="00666054"/>
    <w:rsid w:val="00671708"/>
    <w:rsid w:val="00677804"/>
    <w:rsid w:val="00683F54"/>
    <w:rsid w:val="00691121"/>
    <w:rsid w:val="006920A5"/>
    <w:rsid w:val="0069278C"/>
    <w:rsid w:val="006A1FF4"/>
    <w:rsid w:val="006A5719"/>
    <w:rsid w:val="006B42E4"/>
    <w:rsid w:val="006B54DE"/>
    <w:rsid w:val="006C242A"/>
    <w:rsid w:val="006D195E"/>
    <w:rsid w:val="006E14F1"/>
    <w:rsid w:val="006E1DC6"/>
    <w:rsid w:val="006E209C"/>
    <w:rsid w:val="006E29B4"/>
    <w:rsid w:val="006E7C79"/>
    <w:rsid w:val="006F466D"/>
    <w:rsid w:val="006F534B"/>
    <w:rsid w:val="007001CD"/>
    <w:rsid w:val="00722900"/>
    <w:rsid w:val="00723FCE"/>
    <w:rsid w:val="00741019"/>
    <w:rsid w:val="0074107F"/>
    <w:rsid w:val="00746D44"/>
    <w:rsid w:val="00760FC7"/>
    <w:rsid w:val="00764EA2"/>
    <w:rsid w:val="00765E8E"/>
    <w:rsid w:val="00767A8E"/>
    <w:rsid w:val="00771478"/>
    <w:rsid w:val="00771E6F"/>
    <w:rsid w:val="007838B7"/>
    <w:rsid w:val="00784927"/>
    <w:rsid w:val="0079232E"/>
    <w:rsid w:val="00792B30"/>
    <w:rsid w:val="007948EA"/>
    <w:rsid w:val="00795A1E"/>
    <w:rsid w:val="00795C04"/>
    <w:rsid w:val="00796C81"/>
    <w:rsid w:val="007A0B38"/>
    <w:rsid w:val="007B50BF"/>
    <w:rsid w:val="007B7A9A"/>
    <w:rsid w:val="007C573D"/>
    <w:rsid w:val="007C5D58"/>
    <w:rsid w:val="007D0918"/>
    <w:rsid w:val="007D26FB"/>
    <w:rsid w:val="007F0737"/>
    <w:rsid w:val="007F513A"/>
    <w:rsid w:val="008034BC"/>
    <w:rsid w:val="00806C4B"/>
    <w:rsid w:val="0081547D"/>
    <w:rsid w:val="0081796A"/>
    <w:rsid w:val="0082053B"/>
    <w:rsid w:val="00826600"/>
    <w:rsid w:val="008362FF"/>
    <w:rsid w:val="008369BC"/>
    <w:rsid w:val="00841146"/>
    <w:rsid w:val="0084551F"/>
    <w:rsid w:val="00853A8A"/>
    <w:rsid w:val="00854367"/>
    <w:rsid w:val="00856A4B"/>
    <w:rsid w:val="00861440"/>
    <w:rsid w:val="00861D05"/>
    <w:rsid w:val="00862AFF"/>
    <w:rsid w:val="00865DC8"/>
    <w:rsid w:val="008A0409"/>
    <w:rsid w:val="008C7341"/>
    <w:rsid w:val="008F110B"/>
    <w:rsid w:val="009057F2"/>
    <w:rsid w:val="00911397"/>
    <w:rsid w:val="00922F80"/>
    <w:rsid w:val="00925CBD"/>
    <w:rsid w:val="0092741F"/>
    <w:rsid w:val="009368F0"/>
    <w:rsid w:val="009406A2"/>
    <w:rsid w:val="00943936"/>
    <w:rsid w:val="00957569"/>
    <w:rsid w:val="009606C6"/>
    <w:rsid w:val="00962A18"/>
    <w:rsid w:val="00966917"/>
    <w:rsid w:val="009726D7"/>
    <w:rsid w:val="0097790B"/>
    <w:rsid w:val="00996B41"/>
    <w:rsid w:val="009A432C"/>
    <w:rsid w:val="009B05F3"/>
    <w:rsid w:val="009C1F67"/>
    <w:rsid w:val="009C24B8"/>
    <w:rsid w:val="009C420D"/>
    <w:rsid w:val="009E4501"/>
    <w:rsid w:val="009E5DBB"/>
    <w:rsid w:val="009F00F5"/>
    <w:rsid w:val="00A1312E"/>
    <w:rsid w:val="00A3316A"/>
    <w:rsid w:val="00A36C8F"/>
    <w:rsid w:val="00A41830"/>
    <w:rsid w:val="00A53032"/>
    <w:rsid w:val="00A7298C"/>
    <w:rsid w:val="00A746CF"/>
    <w:rsid w:val="00A77667"/>
    <w:rsid w:val="00A924D3"/>
    <w:rsid w:val="00A92827"/>
    <w:rsid w:val="00A96BA0"/>
    <w:rsid w:val="00A97A26"/>
    <w:rsid w:val="00AA7853"/>
    <w:rsid w:val="00AB13F7"/>
    <w:rsid w:val="00AD7AC4"/>
    <w:rsid w:val="00AF18B1"/>
    <w:rsid w:val="00B0763B"/>
    <w:rsid w:val="00B11319"/>
    <w:rsid w:val="00B12E9E"/>
    <w:rsid w:val="00B17CD9"/>
    <w:rsid w:val="00B23A68"/>
    <w:rsid w:val="00B23ACC"/>
    <w:rsid w:val="00B30347"/>
    <w:rsid w:val="00B32D15"/>
    <w:rsid w:val="00B33577"/>
    <w:rsid w:val="00B504C0"/>
    <w:rsid w:val="00B5218C"/>
    <w:rsid w:val="00B5417D"/>
    <w:rsid w:val="00B57FB5"/>
    <w:rsid w:val="00B6203F"/>
    <w:rsid w:val="00B63043"/>
    <w:rsid w:val="00B7301E"/>
    <w:rsid w:val="00B76391"/>
    <w:rsid w:val="00B81652"/>
    <w:rsid w:val="00B82CCC"/>
    <w:rsid w:val="00B8469E"/>
    <w:rsid w:val="00B879EF"/>
    <w:rsid w:val="00B9658B"/>
    <w:rsid w:val="00B97D29"/>
    <w:rsid w:val="00BA42CC"/>
    <w:rsid w:val="00BB2E23"/>
    <w:rsid w:val="00BD03B7"/>
    <w:rsid w:val="00BD2013"/>
    <w:rsid w:val="00BD74B9"/>
    <w:rsid w:val="00BE3AB2"/>
    <w:rsid w:val="00BF4C9C"/>
    <w:rsid w:val="00BF4D69"/>
    <w:rsid w:val="00C05215"/>
    <w:rsid w:val="00C0678D"/>
    <w:rsid w:val="00C23296"/>
    <w:rsid w:val="00C27E1E"/>
    <w:rsid w:val="00C33078"/>
    <w:rsid w:val="00C43CEB"/>
    <w:rsid w:val="00C4457B"/>
    <w:rsid w:val="00C47460"/>
    <w:rsid w:val="00C70BFD"/>
    <w:rsid w:val="00C769FC"/>
    <w:rsid w:val="00C86B69"/>
    <w:rsid w:val="00C86FC7"/>
    <w:rsid w:val="00C8745F"/>
    <w:rsid w:val="00C9012B"/>
    <w:rsid w:val="00C93DEF"/>
    <w:rsid w:val="00C959DB"/>
    <w:rsid w:val="00C97A59"/>
    <w:rsid w:val="00CA7238"/>
    <w:rsid w:val="00CB208C"/>
    <w:rsid w:val="00CB7B06"/>
    <w:rsid w:val="00CB7C7D"/>
    <w:rsid w:val="00CC1EF5"/>
    <w:rsid w:val="00CC7585"/>
    <w:rsid w:val="00CD08ED"/>
    <w:rsid w:val="00CE1D8D"/>
    <w:rsid w:val="00D1703E"/>
    <w:rsid w:val="00D22990"/>
    <w:rsid w:val="00D32E8C"/>
    <w:rsid w:val="00D51057"/>
    <w:rsid w:val="00D56B14"/>
    <w:rsid w:val="00D65F44"/>
    <w:rsid w:val="00D71CF3"/>
    <w:rsid w:val="00D77722"/>
    <w:rsid w:val="00D81FCF"/>
    <w:rsid w:val="00D90F14"/>
    <w:rsid w:val="00D9282A"/>
    <w:rsid w:val="00DC5B0D"/>
    <w:rsid w:val="00DD2AF3"/>
    <w:rsid w:val="00DE0CF3"/>
    <w:rsid w:val="00DE4633"/>
    <w:rsid w:val="00DE5618"/>
    <w:rsid w:val="00DE5938"/>
    <w:rsid w:val="00E02D87"/>
    <w:rsid w:val="00E067D2"/>
    <w:rsid w:val="00E113EB"/>
    <w:rsid w:val="00E137E1"/>
    <w:rsid w:val="00E15002"/>
    <w:rsid w:val="00E179D2"/>
    <w:rsid w:val="00E26720"/>
    <w:rsid w:val="00E31C3E"/>
    <w:rsid w:val="00E32ED1"/>
    <w:rsid w:val="00E35391"/>
    <w:rsid w:val="00E37299"/>
    <w:rsid w:val="00E47502"/>
    <w:rsid w:val="00E47CD7"/>
    <w:rsid w:val="00E50342"/>
    <w:rsid w:val="00E52701"/>
    <w:rsid w:val="00E607BC"/>
    <w:rsid w:val="00E64AD4"/>
    <w:rsid w:val="00E650A6"/>
    <w:rsid w:val="00E65496"/>
    <w:rsid w:val="00E659FF"/>
    <w:rsid w:val="00E66E30"/>
    <w:rsid w:val="00E769CF"/>
    <w:rsid w:val="00E852C0"/>
    <w:rsid w:val="00E9162E"/>
    <w:rsid w:val="00EA25A8"/>
    <w:rsid w:val="00EB0ED6"/>
    <w:rsid w:val="00EC33DF"/>
    <w:rsid w:val="00ED2540"/>
    <w:rsid w:val="00ED5237"/>
    <w:rsid w:val="00ED52EB"/>
    <w:rsid w:val="00ED6201"/>
    <w:rsid w:val="00EE6868"/>
    <w:rsid w:val="00EE7BD5"/>
    <w:rsid w:val="00F24BFE"/>
    <w:rsid w:val="00F3463E"/>
    <w:rsid w:val="00F528B4"/>
    <w:rsid w:val="00F713D7"/>
    <w:rsid w:val="00F728E3"/>
    <w:rsid w:val="00F8315D"/>
    <w:rsid w:val="00FA2713"/>
    <w:rsid w:val="00FA4A4B"/>
    <w:rsid w:val="00FB5E08"/>
    <w:rsid w:val="00FC51D1"/>
    <w:rsid w:val="00FD7BC2"/>
    <w:rsid w:val="00FE1A14"/>
    <w:rsid w:val="00FE5945"/>
    <w:rsid w:val="00FE6A15"/>
    <w:rsid w:val="00FF1753"/>
    <w:rsid w:val="00FF5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C8C410"/>
  <w15:docId w15:val="{6FCEBF74-A4DA-410C-9B43-9B3AD48BF8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7A0B38"/>
    <w:pPr>
      <w:spacing w:before="120" w:line="360" w:lineRule="auto"/>
      <w:ind w:firstLine="567"/>
      <w:jc w:val="both"/>
    </w:pPr>
    <w:rPr>
      <w:sz w:val="28"/>
      <w:szCs w:val="24"/>
      <w:lang w:val="ru-RU"/>
    </w:rPr>
  </w:style>
  <w:style w:type="paragraph" w:styleId="1">
    <w:name w:val="heading 1"/>
    <w:basedOn w:val="a3"/>
    <w:next w:val="a3"/>
    <w:link w:val="10"/>
    <w:uiPriority w:val="9"/>
    <w:qFormat/>
    <w:rsid w:val="0079232E"/>
    <w:pPr>
      <w:keepNext/>
      <w:pageBreakBefore/>
      <w:numPr>
        <w:numId w:val="5"/>
      </w:numPr>
      <w:spacing w:before="0" w:after="720"/>
      <w:contextualSpacing/>
      <w:jc w:val="center"/>
      <w:outlineLvl w:val="0"/>
    </w:pPr>
    <w:rPr>
      <w:rFonts w:eastAsiaTheme="majorEastAsia"/>
      <w:b/>
      <w:bCs/>
      <w:caps/>
      <w:kern w:val="32"/>
      <w:sz w:val="36"/>
      <w:szCs w:val="32"/>
    </w:rPr>
  </w:style>
  <w:style w:type="paragraph" w:styleId="2">
    <w:name w:val="heading 2"/>
    <w:basedOn w:val="a3"/>
    <w:next w:val="a3"/>
    <w:link w:val="20"/>
    <w:uiPriority w:val="9"/>
    <w:unhideWhenUsed/>
    <w:qFormat/>
    <w:rsid w:val="00131D93"/>
    <w:pPr>
      <w:keepNext/>
      <w:numPr>
        <w:ilvl w:val="1"/>
        <w:numId w:val="5"/>
      </w:numPr>
      <w:spacing w:before="600" w:after="360"/>
      <w:ind w:left="1134"/>
      <w:outlineLvl w:val="1"/>
    </w:pPr>
    <w:rPr>
      <w:rFonts w:eastAsiaTheme="majorEastAsia"/>
      <w:b/>
      <w:bCs/>
      <w:iCs/>
      <w:sz w:val="32"/>
      <w:szCs w:val="28"/>
    </w:rPr>
  </w:style>
  <w:style w:type="paragraph" w:styleId="3">
    <w:name w:val="heading 3"/>
    <w:basedOn w:val="a3"/>
    <w:next w:val="a3"/>
    <w:link w:val="30"/>
    <w:uiPriority w:val="9"/>
    <w:unhideWhenUsed/>
    <w:qFormat/>
    <w:rsid w:val="00C86FC7"/>
    <w:pPr>
      <w:keepNext/>
      <w:numPr>
        <w:ilvl w:val="2"/>
        <w:numId w:val="5"/>
      </w:numPr>
      <w:spacing w:before="480" w:after="360"/>
      <w:ind w:left="1276"/>
      <w:outlineLvl w:val="2"/>
    </w:pPr>
    <w:rPr>
      <w:rFonts w:eastAsiaTheme="majorEastAsia"/>
      <w:b/>
      <w:bCs/>
      <w:szCs w:val="26"/>
    </w:rPr>
  </w:style>
  <w:style w:type="paragraph" w:styleId="4">
    <w:name w:val="heading 4"/>
    <w:basedOn w:val="a3"/>
    <w:next w:val="a3"/>
    <w:link w:val="40"/>
    <w:uiPriority w:val="9"/>
    <w:unhideWhenUsed/>
    <w:qFormat/>
    <w:rsid w:val="00B5417D"/>
    <w:pPr>
      <w:keepNext/>
      <w:numPr>
        <w:ilvl w:val="3"/>
        <w:numId w:val="5"/>
      </w:numPr>
      <w:spacing w:before="240" w:after="60"/>
      <w:outlineLvl w:val="3"/>
    </w:pPr>
    <w:rPr>
      <w:b/>
      <w:bCs/>
      <w:szCs w:val="28"/>
    </w:rPr>
  </w:style>
  <w:style w:type="paragraph" w:styleId="5">
    <w:name w:val="heading 5"/>
    <w:basedOn w:val="a3"/>
    <w:next w:val="a3"/>
    <w:link w:val="50"/>
    <w:uiPriority w:val="9"/>
    <w:unhideWhenUsed/>
    <w:qFormat/>
    <w:rsid w:val="00B5417D"/>
    <w:pPr>
      <w:numPr>
        <w:ilvl w:val="4"/>
        <w:numId w:val="5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3"/>
    <w:next w:val="a3"/>
    <w:link w:val="60"/>
    <w:uiPriority w:val="9"/>
    <w:unhideWhenUsed/>
    <w:qFormat/>
    <w:rsid w:val="00B5417D"/>
    <w:pPr>
      <w:numPr>
        <w:ilvl w:val="5"/>
        <w:numId w:val="5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3"/>
    <w:next w:val="a3"/>
    <w:link w:val="70"/>
    <w:uiPriority w:val="9"/>
    <w:unhideWhenUsed/>
    <w:qFormat/>
    <w:rsid w:val="00B5417D"/>
    <w:pPr>
      <w:numPr>
        <w:ilvl w:val="6"/>
        <w:numId w:val="5"/>
      </w:numPr>
      <w:spacing w:before="240" w:after="60"/>
      <w:outlineLvl w:val="6"/>
    </w:pPr>
  </w:style>
  <w:style w:type="paragraph" w:styleId="8">
    <w:name w:val="heading 8"/>
    <w:basedOn w:val="a3"/>
    <w:next w:val="a3"/>
    <w:link w:val="80"/>
    <w:uiPriority w:val="9"/>
    <w:unhideWhenUsed/>
    <w:qFormat/>
    <w:rsid w:val="002822B0"/>
    <w:pPr>
      <w:numPr>
        <w:ilvl w:val="7"/>
        <w:numId w:val="5"/>
      </w:numPr>
      <w:spacing w:before="240" w:after="60"/>
      <w:outlineLvl w:val="7"/>
    </w:pPr>
    <w:rPr>
      <w:i/>
      <w:iCs/>
    </w:rPr>
  </w:style>
  <w:style w:type="paragraph" w:styleId="9">
    <w:name w:val="heading 9"/>
    <w:basedOn w:val="a3"/>
    <w:next w:val="a3"/>
    <w:link w:val="90"/>
    <w:uiPriority w:val="9"/>
    <w:unhideWhenUsed/>
    <w:qFormat/>
    <w:rsid w:val="002822B0"/>
    <w:pPr>
      <w:numPr>
        <w:ilvl w:val="8"/>
        <w:numId w:val="5"/>
      </w:num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4">
    <w:name w:val="Default Paragraph Font"/>
    <w:uiPriority w:val="1"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0">
    <w:name w:val="Заголовок 1 Знак"/>
    <w:basedOn w:val="a4"/>
    <w:link w:val="1"/>
    <w:uiPriority w:val="9"/>
    <w:rsid w:val="00865DC8"/>
    <w:rPr>
      <w:rFonts w:eastAsiaTheme="majorEastAsia"/>
      <w:b/>
      <w:bCs/>
      <w:caps/>
      <w:kern w:val="32"/>
      <w:sz w:val="36"/>
      <w:szCs w:val="32"/>
      <w:lang w:val="ru-RU"/>
    </w:rPr>
  </w:style>
  <w:style w:type="character" w:customStyle="1" w:styleId="20">
    <w:name w:val="Заголовок 2 Знак"/>
    <w:basedOn w:val="a4"/>
    <w:link w:val="2"/>
    <w:uiPriority w:val="9"/>
    <w:rsid w:val="00131D93"/>
    <w:rPr>
      <w:rFonts w:eastAsiaTheme="majorEastAsia"/>
      <w:b/>
      <w:bCs/>
      <w:iCs/>
      <w:sz w:val="32"/>
      <w:szCs w:val="28"/>
      <w:lang w:val="ru-RU"/>
    </w:rPr>
  </w:style>
  <w:style w:type="character" w:customStyle="1" w:styleId="30">
    <w:name w:val="Заголовок 3 Знак"/>
    <w:basedOn w:val="a4"/>
    <w:link w:val="3"/>
    <w:uiPriority w:val="9"/>
    <w:rsid w:val="00C86FC7"/>
    <w:rPr>
      <w:rFonts w:eastAsiaTheme="majorEastAsia"/>
      <w:b/>
      <w:bCs/>
      <w:sz w:val="28"/>
      <w:szCs w:val="26"/>
      <w:lang w:val="ru-RU"/>
    </w:rPr>
  </w:style>
  <w:style w:type="character" w:customStyle="1" w:styleId="40">
    <w:name w:val="Заголовок 4 Знак"/>
    <w:basedOn w:val="a4"/>
    <w:link w:val="4"/>
    <w:uiPriority w:val="9"/>
    <w:rsid w:val="00B5417D"/>
    <w:rPr>
      <w:b/>
      <w:bCs/>
      <w:sz w:val="28"/>
      <w:szCs w:val="28"/>
      <w:lang w:val="ru-RU"/>
    </w:rPr>
  </w:style>
  <w:style w:type="character" w:customStyle="1" w:styleId="50">
    <w:name w:val="Заголовок 5 Знак"/>
    <w:basedOn w:val="a4"/>
    <w:link w:val="5"/>
    <w:uiPriority w:val="9"/>
    <w:rsid w:val="00B5417D"/>
    <w:rPr>
      <w:b/>
      <w:bCs/>
      <w:i/>
      <w:iCs/>
      <w:sz w:val="26"/>
      <w:szCs w:val="26"/>
      <w:lang w:val="ru-RU"/>
    </w:rPr>
  </w:style>
  <w:style w:type="character" w:customStyle="1" w:styleId="60">
    <w:name w:val="Заголовок 6 Знак"/>
    <w:basedOn w:val="a4"/>
    <w:link w:val="6"/>
    <w:uiPriority w:val="9"/>
    <w:rsid w:val="00B5417D"/>
    <w:rPr>
      <w:b/>
      <w:bCs/>
      <w:lang w:val="ru-RU"/>
    </w:rPr>
  </w:style>
  <w:style w:type="character" w:customStyle="1" w:styleId="70">
    <w:name w:val="Заголовок 7 Знак"/>
    <w:basedOn w:val="a4"/>
    <w:link w:val="7"/>
    <w:uiPriority w:val="9"/>
    <w:rsid w:val="00B5417D"/>
    <w:rPr>
      <w:sz w:val="28"/>
      <w:szCs w:val="24"/>
      <w:lang w:val="ru-RU"/>
    </w:rPr>
  </w:style>
  <w:style w:type="character" w:customStyle="1" w:styleId="80">
    <w:name w:val="Заголовок 8 Знак"/>
    <w:basedOn w:val="a4"/>
    <w:link w:val="8"/>
    <w:uiPriority w:val="9"/>
    <w:rsid w:val="002822B0"/>
    <w:rPr>
      <w:i/>
      <w:iCs/>
      <w:sz w:val="28"/>
      <w:szCs w:val="24"/>
      <w:lang w:val="ru-RU"/>
    </w:rPr>
  </w:style>
  <w:style w:type="character" w:customStyle="1" w:styleId="90">
    <w:name w:val="Заголовок 9 Знак"/>
    <w:basedOn w:val="a4"/>
    <w:link w:val="9"/>
    <w:uiPriority w:val="9"/>
    <w:rsid w:val="002822B0"/>
    <w:rPr>
      <w:rFonts w:asciiTheme="majorHAnsi" w:eastAsiaTheme="majorEastAsia" w:hAnsiTheme="majorHAnsi"/>
      <w:lang w:val="ru-RU"/>
    </w:rPr>
  </w:style>
  <w:style w:type="paragraph" w:styleId="a7">
    <w:name w:val="Title"/>
    <w:basedOn w:val="a3"/>
    <w:next w:val="a3"/>
    <w:link w:val="a8"/>
    <w:uiPriority w:val="10"/>
    <w:qFormat/>
    <w:rsid w:val="00540AE1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a8">
    <w:name w:val="Заголовок Знак"/>
    <w:basedOn w:val="a4"/>
    <w:link w:val="a7"/>
    <w:uiPriority w:val="10"/>
    <w:rsid w:val="00540AE1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a9">
    <w:name w:val="Subtitle"/>
    <w:basedOn w:val="a3"/>
    <w:next w:val="a3"/>
    <w:link w:val="aa"/>
    <w:uiPriority w:val="11"/>
    <w:qFormat/>
    <w:rsid w:val="00540AE1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aa">
    <w:name w:val="Подзаголовок Знак"/>
    <w:basedOn w:val="a4"/>
    <w:link w:val="a9"/>
    <w:uiPriority w:val="11"/>
    <w:rsid w:val="00540AE1"/>
    <w:rPr>
      <w:rFonts w:asciiTheme="majorHAnsi" w:eastAsiaTheme="majorEastAsia" w:hAnsiTheme="majorHAnsi"/>
      <w:sz w:val="24"/>
      <w:szCs w:val="24"/>
    </w:rPr>
  </w:style>
  <w:style w:type="character" w:styleId="ab">
    <w:name w:val="Strong"/>
    <w:basedOn w:val="a4"/>
    <w:uiPriority w:val="22"/>
    <w:qFormat/>
    <w:rsid w:val="00540AE1"/>
    <w:rPr>
      <w:b/>
      <w:bCs/>
    </w:rPr>
  </w:style>
  <w:style w:type="character" w:styleId="ac">
    <w:name w:val="Emphasis"/>
    <w:basedOn w:val="a4"/>
    <w:uiPriority w:val="20"/>
    <w:qFormat/>
    <w:rsid w:val="00540AE1"/>
    <w:rPr>
      <w:rFonts w:asciiTheme="minorHAnsi" w:hAnsiTheme="minorHAnsi"/>
      <w:b/>
      <w:i/>
      <w:iCs/>
    </w:rPr>
  </w:style>
  <w:style w:type="paragraph" w:styleId="ad">
    <w:name w:val="No Spacing"/>
    <w:basedOn w:val="a3"/>
    <w:uiPriority w:val="1"/>
    <w:qFormat/>
    <w:rsid w:val="00540AE1"/>
    <w:rPr>
      <w:szCs w:val="32"/>
    </w:rPr>
  </w:style>
  <w:style w:type="paragraph" w:styleId="a1">
    <w:name w:val="List Paragraph"/>
    <w:basedOn w:val="a3"/>
    <w:link w:val="ae"/>
    <w:uiPriority w:val="34"/>
    <w:qFormat/>
    <w:rsid w:val="00FE6A15"/>
    <w:pPr>
      <w:numPr>
        <w:numId w:val="1"/>
      </w:numPr>
      <w:contextualSpacing/>
    </w:pPr>
  </w:style>
  <w:style w:type="paragraph" w:styleId="21">
    <w:name w:val="Quote"/>
    <w:basedOn w:val="a3"/>
    <w:next w:val="a3"/>
    <w:link w:val="22"/>
    <w:uiPriority w:val="29"/>
    <w:qFormat/>
    <w:rsid w:val="00540AE1"/>
    <w:rPr>
      <w:i/>
    </w:rPr>
  </w:style>
  <w:style w:type="character" w:customStyle="1" w:styleId="22">
    <w:name w:val="Цитата 2 Знак"/>
    <w:basedOn w:val="a4"/>
    <w:link w:val="21"/>
    <w:uiPriority w:val="29"/>
    <w:rsid w:val="00540AE1"/>
    <w:rPr>
      <w:i/>
      <w:sz w:val="24"/>
      <w:szCs w:val="24"/>
    </w:rPr>
  </w:style>
  <w:style w:type="paragraph" w:styleId="af">
    <w:name w:val="Intense Quote"/>
    <w:basedOn w:val="a3"/>
    <w:next w:val="a3"/>
    <w:link w:val="af0"/>
    <w:uiPriority w:val="30"/>
    <w:qFormat/>
    <w:rsid w:val="00540AE1"/>
    <w:pPr>
      <w:ind w:left="720" w:right="720"/>
    </w:pPr>
    <w:rPr>
      <w:b/>
      <w:i/>
      <w:szCs w:val="22"/>
    </w:rPr>
  </w:style>
  <w:style w:type="character" w:customStyle="1" w:styleId="af0">
    <w:name w:val="Выделенная цитата Знак"/>
    <w:basedOn w:val="a4"/>
    <w:link w:val="af"/>
    <w:uiPriority w:val="30"/>
    <w:rsid w:val="00540AE1"/>
    <w:rPr>
      <w:b/>
      <w:i/>
      <w:sz w:val="24"/>
    </w:rPr>
  </w:style>
  <w:style w:type="character" w:styleId="af1">
    <w:name w:val="Subtle Emphasis"/>
    <w:uiPriority w:val="19"/>
    <w:qFormat/>
    <w:rsid w:val="00540AE1"/>
    <w:rPr>
      <w:i/>
      <w:color w:val="5A5A5A" w:themeColor="text1" w:themeTint="A5"/>
    </w:rPr>
  </w:style>
  <w:style w:type="character" w:styleId="af2">
    <w:name w:val="Intense Emphasis"/>
    <w:basedOn w:val="a4"/>
    <w:uiPriority w:val="21"/>
    <w:qFormat/>
    <w:rsid w:val="00540AE1"/>
    <w:rPr>
      <w:b/>
      <w:i/>
      <w:sz w:val="24"/>
      <w:szCs w:val="24"/>
      <w:u w:val="single"/>
    </w:rPr>
  </w:style>
  <w:style w:type="character" w:styleId="af3">
    <w:name w:val="Subtle Reference"/>
    <w:basedOn w:val="a4"/>
    <w:uiPriority w:val="31"/>
    <w:qFormat/>
    <w:rsid w:val="00540AE1"/>
    <w:rPr>
      <w:sz w:val="24"/>
      <w:szCs w:val="24"/>
      <w:u w:val="single"/>
    </w:rPr>
  </w:style>
  <w:style w:type="character" w:styleId="af4">
    <w:name w:val="Intense Reference"/>
    <w:basedOn w:val="a4"/>
    <w:uiPriority w:val="32"/>
    <w:qFormat/>
    <w:rsid w:val="00540AE1"/>
    <w:rPr>
      <w:b/>
      <w:sz w:val="24"/>
      <w:u w:val="single"/>
    </w:rPr>
  </w:style>
  <w:style w:type="character" w:styleId="af5">
    <w:name w:val="Book Title"/>
    <w:basedOn w:val="a4"/>
    <w:uiPriority w:val="33"/>
    <w:qFormat/>
    <w:rsid w:val="00540AE1"/>
    <w:rPr>
      <w:rFonts w:asciiTheme="majorHAnsi" w:eastAsiaTheme="majorEastAsia" w:hAnsiTheme="majorHAnsi"/>
      <w:b/>
      <w:i/>
      <w:sz w:val="24"/>
      <w:szCs w:val="24"/>
    </w:rPr>
  </w:style>
  <w:style w:type="paragraph" w:styleId="af6">
    <w:name w:val="TOC Heading"/>
    <w:basedOn w:val="1"/>
    <w:next w:val="a3"/>
    <w:uiPriority w:val="39"/>
    <w:unhideWhenUsed/>
    <w:qFormat/>
    <w:rsid w:val="00540AE1"/>
    <w:pPr>
      <w:outlineLvl w:val="9"/>
    </w:pPr>
  </w:style>
  <w:style w:type="paragraph" w:styleId="af7">
    <w:name w:val="header"/>
    <w:basedOn w:val="a3"/>
    <w:link w:val="af8"/>
    <w:uiPriority w:val="99"/>
    <w:unhideWhenUsed/>
    <w:rsid w:val="00FC51D1"/>
    <w:pPr>
      <w:tabs>
        <w:tab w:val="center" w:pos="4844"/>
        <w:tab w:val="right" w:pos="9689"/>
      </w:tabs>
      <w:spacing w:line="240" w:lineRule="auto"/>
    </w:pPr>
  </w:style>
  <w:style w:type="character" w:customStyle="1" w:styleId="af8">
    <w:name w:val="Верхний колонтитул Знак"/>
    <w:basedOn w:val="a4"/>
    <w:link w:val="af7"/>
    <w:uiPriority w:val="99"/>
    <w:rsid w:val="00FC51D1"/>
    <w:rPr>
      <w:sz w:val="28"/>
      <w:szCs w:val="24"/>
    </w:rPr>
  </w:style>
  <w:style w:type="paragraph" w:styleId="af9">
    <w:name w:val="footer"/>
    <w:basedOn w:val="a3"/>
    <w:link w:val="afa"/>
    <w:uiPriority w:val="99"/>
    <w:unhideWhenUsed/>
    <w:rsid w:val="00FC51D1"/>
    <w:pPr>
      <w:tabs>
        <w:tab w:val="center" w:pos="4844"/>
        <w:tab w:val="right" w:pos="9689"/>
      </w:tabs>
      <w:spacing w:line="240" w:lineRule="auto"/>
    </w:pPr>
  </w:style>
  <w:style w:type="character" w:customStyle="1" w:styleId="afa">
    <w:name w:val="Нижний колонтитул Знак"/>
    <w:basedOn w:val="a4"/>
    <w:link w:val="af9"/>
    <w:uiPriority w:val="99"/>
    <w:rsid w:val="00FC51D1"/>
    <w:rPr>
      <w:sz w:val="28"/>
      <w:szCs w:val="24"/>
    </w:rPr>
  </w:style>
  <w:style w:type="table" w:styleId="afb">
    <w:name w:val="Table Grid"/>
    <w:basedOn w:val="a5"/>
    <w:uiPriority w:val="59"/>
    <w:rsid w:val="002E07E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c">
    <w:name w:val="Balloon Text"/>
    <w:basedOn w:val="a3"/>
    <w:link w:val="afd"/>
    <w:uiPriority w:val="99"/>
    <w:semiHidden/>
    <w:unhideWhenUsed/>
    <w:rsid w:val="00EC33DF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afd">
    <w:name w:val="Текст выноски Знак"/>
    <w:basedOn w:val="a4"/>
    <w:link w:val="afc"/>
    <w:uiPriority w:val="99"/>
    <w:semiHidden/>
    <w:rsid w:val="00EC33DF"/>
    <w:rPr>
      <w:rFonts w:ascii="Tahoma" w:hAnsi="Tahoma" w:cs="Tahoma"/>
      <w:sz w:val="16"/>
      <w:szCs w:val="16"/>
    </w:rPr>
  </w:style>
  <w:style w:type="paragraph" w:styleId="11">
    <w:name w:val="toc 1"/>
    <w:basedOn w:val="a3"/>
    <w:next w:val="a3"/>
    <w:autoRedefine/>
    <w:uiPriority w:val="39"/>
    <w:unhideWhenUsed/>
    <w:rsid w:val="000A1028"/>
    <w:pPr>
      <w:spacing w:after="120"/>
      <w:jc w:val="left"/>
    </w:pPr>
    <w:rPr>
      <w:rFonts w:cstheme="minorHAnsi"/>
      <w:b/>
      <w:bCs/>
      <w:caps/>
      <w:sz w:val="20"/>
      <w:szCs w:val="20"/>
    </w:rPr>
  </w:style>
  <w:style w:type="paragraph" w:styleId="23">
    <w:name w:val="toc 2"/>
    <w:basedOn w:val="a3"/>
    <w:next w:val="a3"/>
    <w:autoRedefine/>
    <w:uiPriority w:val="39"/>
    <w:unhideWhenUsed/>
    <w:rsid w:val="00B11319"/>
    <w:pPr>
      <w:spacing w:before="0"/>
      <w:ind w:left="280"/>
      <w:jc w:val="left"/>
    </w:pPr>
    <w:rPr>
      <w:rFonts w:cstheme="minorHAnsi"/>
      <w:smallCaps/>
      <w:sz w:val="20"/>
      <w:szCs w:val="20"/>
    </w:rPr>
  </w:style>
  <w:style w:type="paragraph" w:styleId="31">
    <w:name w:val="toc 3"/>
    <w:basedOn w:val="a3"/>
    <w:next w:val="a3"/>
    <w:autoRedefine/>
    <w:uiPriority w:val="39"/>
    <w:unhideWhenUsed/>
    <w:rsid w:val="00B11319"/>
    <w:pPr>
      <w:spacing w:before="0"/>
      <w:ind w:left="560"/>
      <w:jc w:val="left"/>
    </w:pPr>
    <w:rPr>
      <w:rFonts w:cstheme="minorHAnsi"/>
      <w:i/>
      <w:iCs/>
      <w:sz w:val="20"/>
      <w:szCs w:val="20"/>
    </w:rPr>
  </w:style>
  <w:style w:type="paragraph" w:styleId="41">
    <w:name w:val="toc 4"/>
    <w:basedOn w:val="a3"/>
    <w:next w:val="a3"/>
    <w:autoRedefine/>
    <w:uiPriority w:val="39"/>
    <w:unhideWhenUsed/>
    <w:rsid w:val="00B82CCC"/>
    <w:pPr>
      <w:spacing w:before="0"/>
      <w:ind w:left="840"/>
      <w:jc w:val="left"/>
    </w:pPr>
    <w:rPr>
      <w:rFonts w:cstheme="minorHAnsi"/>
      <w:sz w:val="18"/>
      <w:szCs w:val="18"/>
    </w:rPr>
  </w:style>
  <w:style w:type="paragraph" w:styleId="51">
    <w:name w:val="toc 5"/>
    <w:basedOn w:val="a3"/>
    <w:next w:val="a3"/>
    <w:autoRedefine/>
    <w:uiPriority w:val="39"/>
    <w:unhideWhenUsed/>
    <w:rsid w:val="00B82CCC"/>
    <w:pPr>
      <w:spacing w:before="0"/>
      <w:ind w:left="1120"/>
      <w:jc w:val="left"/>
    </w:pPr>
    <w:rPr>
      <w:rFonts w:cstheme="minorHAnsi"/>
      <w:sz w:val="18"/>
      <w:szCs w:val="18"/>
    </w:rPr>
  </w:style>
  <w:style w:type="paragraph" w:styleId="61">
    <w:name w:val="toc 6"/>
    <w:basedOn w:val="a3"/>
    <w:next w:val="a3"/>
    <w:autoRedefine/>
    <w:uiPriority w:val="39"/>
    <w:unhideWhenUsed/>
    <w:rsid w:val="00B82CCC"/>
    <w:pPr>
      <w:spacing w:before="0"/>
      <w:ind w:left="1400"/>
      <w:jc w:val="left"/>
    </w:pPr>
    <w:rPr>
      <w:rFonts w:cstheme="minorHAnsi"/>
      <w:sz w:val="18"/>
      <w:szCs w:val="18"/>
    </w:rPr>
  </w:style>
  <w:style w:type="paragraph" w:styleId="71">
    <w:name w:val="toc 7"/>
    <w:basedOn w:val="a3"/>
    <w:next w:val="a3"/>
    <w:autoRedefine/>
    <w:uiPriority w:val="39"/>
    <w:unhideWhenUsed/>
    <w:rsid w:val="00B82CCC"/>
    <w:pPr>
      <w:spacing w:before="0"/>
      <w:ind w:left="1680"/>
      <w:jc w:val="left"/>
    </w:pPr>
    <w:rPr>
      <w:rFonts w:cstheme="minorHAnsi"/>
      <w:sz w:val="18"/>
      <w:szCs w:val="18"/>
    </w:rPr>
  </w:style>
  <w:style w:type="paragraph" w:styleId="81">
    <w:name w:val="toc 8"/>
    <w:basedOn w:val="a3"/>
    <w:next w:val="a3"/>
    <w:autoRedefine/>
    <w:uiPriority w:val="39"/>
    <w:unhideWhenUsed/>
    <w:rsid w:val="00B82CCC"/>
    <w:pPr>
      <w:spacing w:before="0"/>
      <w:ind w:left="1960"/>
      <w:jc w:val="left"/>
    </w:pPr>
    <w:rPr>
      <w:rFonts w:cstheme="minorHAnsi"/>
      <w:sz w:val="18"/>
      <w:szCs w:val="18"/>
    </w:rPr>
  </w:style>
  <w:style w:type="paragraph" w:styleId="91">
    <w:name w:val="toc 9"/>
    <w:basedOn w:val="a3"/>
    <w:next w:val="a3"/>
    <w:autoRedefine/>
    <w:uiPriority w:val="39"/>
    <w:unhideWhenUsed/>
    <w:rsid w:val="00B82CCC"/>
    <w:pPr>
      <w:spacing w:before="0"/>
      <w:ind w:left="2240"/>
      <w:jc w:val="left"/>
    </w:pPr>
    <w:rPr>
      <w:rFonts w:cstheme="minorHAnsi"/>
      <w:sz w:val="18"/>
      <w:szCs w:val="18"/>
    </w:rPr>
  </w:style>
  <w:style w:type="character" w:styleId="afe">
    <w:name w:val="Hyperlink"/>
    <w:basedOn w:val="a4"/>
    <w:uiPriority w:val="99"/>
    <w:unhideWhenUsed/>
    <w:rsid w:val="00B82CCC"/>
    <w:rPr>
      <w:color w:val="0000FF" w:themeColor="hyperlink"/>
      <w:u w:val="single"/>
    </w:rPr>
  </w:style>
  <w:style w:type="paragraph" w:customStyle="1" w:styleId="12">
    <w:name w:val="Заголовок 1 без номера"/>
    <w:basedOn w:val="1"/>
    <w:link w:val="13"/>
    <w:qFormat/>
    <w:rsid w:val="00464A97"/>
    <w:pPr>
      <w:numPr>
        <w:numId w:val="0"/>
      </w:numPr>
    </w:pPr>
  </w:style>
  <w:style w:type="paragraph" w:customStyle="1" w:styleId="aff">
    <w:name w:val="Список с номером"/>
    <w:basedOn w:val="a1"/>
    <w:link w:val="aff0"/>
    <w:qFormat/>
    <w:rsid w:val="001655FF"/>
    <w:pPr>
      <w:ind w:left="1134" w:hanging="567"/>
      <w:jc w:val="left"/>
    </w:pPr>
  </w:style>
  <w:style w:type="character" w:customStyle="1" w:styleId="13">
    <w:name w:val="Заголовок 1 без номера Знак"/>
    <w:basedOn w:val="10"/>
    <w:link w:val="12"/>
    <w:rsid w:val="00464A97"/>
    <w:rPr>
      <w:rFonts w:eastAsiaTheme="majorEastAsia"/>
      <w:b/>
      <w:bCs/>
      <w:caps/>
      <w:kern w:val="32"/>
      <w:sz w:val="36"/>
      <w:szCs w:val="32"/>
      <w:lang w:val="ru-RU"/>
    </w:rPr>
  </w:style>
  <w:style w:type="paragraph" w:customStyle="1" w:styleId="a">
    <w:name w:val="Список без номера"/>
    <w:basedOn w:val="aff"/>
    <w:link w:val="aff1"/>
    <w:qFormat/>
    <w:rsid w:val="00FE6A15"/>
    <w:pPr>
      <w:numPr>
        <w:numId w:val="2"/>
      </w:numPr>
      <w:ind w:left="1134" w:hanging="567"/>
    </w:pPr>
  </w:style>
  <w:style w:type="character" w:customStyle="1" w:styleId="ae">
    <w:name w:val="Абзац списка Знак"/>
    <w:basedOn w:val="a4"/>
    <w:link w:val="a1"/>
    <w:uiPriority w:val="34"/>
    <w:rsid w:val="00FE6A15"/>
    <w:rPr>
      <w:sz w:val="28"/>
      <w:szCs w:val="24"/>
      <w:lang w:val="ru-RU"/>
    </w:rPr>
  </w:style>
  <w:style w:type="character" w:customStyle="1" w:styleId="aff0">
    <w:name w:val="Список с номером Знак"/>
    <w:basedOn w:val="ae"/>
    <w:link w:val="aff"/>
    <w:rsid w:val="001655FF"/>
    <w:rPr>
      <w:sz w:val="28"/>
      <w:szCs w:val="24"/>
      <w:lang w:val="ru-RU"/>
    </w:rPr>
  </w:style>
  <w:style w:type="paragraph" w:customStyle="1" w:styleId="a2">
    <w:name w:val="Приложение"/>
    <w:basedOn w:val="a3"/>
    <w:next w:val="a3"/>
    <w:link w:val="aff2"/>
    <w:rsid w:val="00011C5C"/>
    <w:pPr>
      <w:pageBreakBefore/>
      <w:numPr>
        <w:numId w:val="3"/>
      </w:numPr>
      <w:spacing w:before="0" w:after="720"/>
      <w:ind w:firstLine="6804"/>
      <w:contextualSpacing/>
      <w:jc w:val="center"/>
    </w:pPr>
    <w:rPr>
      <w:b/>
      <w:sz w:val="36"/>
      <w:szCs w:val="36"/>
    </w:rPr>
  </w:style>
  <w:style w:type="character" w:customStyle="1" w:styleId="aff1">
    <w:name w:val="Список без номера Знак"/>
    <w:basedOn w:val="aff0"/>
    <w:link w:val="a"/>
    <w:rsid w:val="00FE6A15"/>
    <w:rPr>
      <w:sz w:val="28"/>
      <w:szCs w:val="24"/>
      <w:lang w:val="ru-RU"/>
    </w:rPr>
  </w:style>
  <w:style w:type="character" w:customStyle="1" w:styleId="aff2">
    <w:name w:val="Приложение Знак"/>
    <w:basedOn w:val="a4"/>
    <w:link w:val="a2"/>
    <w:rsid w:val="00011C5C"/>
    <w:rPr>
      <w:b/>
      <w:sz w:val="36"/>
      <w:szCs w:val="36"/>
      <w:lang w:val="ru-RU"/>
    </w:rPr>
  </w:style>
  <w:style w:type="paragraph" w:customStyle="1" w:styleId="a0">
    <w:name w:val="Заголовок приложения"/>
    <w:basedOn w:val="a3"/>
    <w:link w:val="aff3"/>
    <w:qFormat/>
    <w:rsid w:val="006E7C79"/>
    <w:pPr>
      <w:numPr>
        <w:numId w:val="4"/>
      </w:numPr>
      <w:tabs>
        <w:tab w:val="left" w:pos="2835"/>
      </w:tabs>
      <w:spacing w:before="0" w:after="720"/>
      <w:ind w:left="0" w:firstLine="6804"/>
      <w:jc w:val="center"/>
    </w:pPr>
    <w:rPr>
      <w:b/>
      <w:sz w:val="36"/>
      <w:szCs w:val="36"/>
    </w:rPr>
  </w:style>
  <w:style w:type="character" w:customStyle="1" w:styleId="aff3">
    <w:name w:val="Заголовок приложения Знак"/>
    <w:basedOn w:val="a4"/>
    <w:link w:val="a0"/>
    <w:rsid w:val="006E7C79"/>
    <w:rPr>
      <w:b/>
      <w:sz w:val="36"/>
      <w:szCs w:val="36"/>
      <w:lang w:val="ru-RU"/>
    </w:rPr>
  </w:style>
  <w:style w:type="paragraph" w:styleId="aff4">
    <w:name w:val="caption"/>
    <w:basedOn w:val="a3"/>
    <w:next w:val="a3"/>
    <w:uiPriority w:val="35"/>
    <w:unhideWhenUsed/>
    <w:rsid w:val="003613C6"/>
    <w:pPr>
      <w:spacing w:before="240" w:after="240" w:line="240" w:lineRule="auto"/>
      <w:jc w:val="center"/>
    </w:pPr>
    <w:rPr>
      <w:bCs/>
      <w:szCs w:val="18"/>
    </w:rPr>
  </w:style>
  <w:style w:type="paragraph" w:customStyle="1" w:styleId="aff5">
    <w:name w:val="Код"/>
    <w:basedOn w:val="a3"/>
    <w:link w:val="aff6"/>
    <w:qFormat/>
    <w:rsid w:val="001D3564"/>
    <w:rPr>
      <w:rFonts w:ascii="Courier New" w:hAnsi="Courier New" w:cs="Courier New"/>
      <w:b/>
      <w:sz w:val="22"/>
      <w:lang w:val="en-US"/>
    </w:rPr>
  </w:style>
  <w:style w:type="character" w:customStyle="1" w:styleId="aff6">
    <w:name w:val="Код Знак"/>
    <w:basedOn w:val="a4"/>
    <w:link w:val="aff5"/>
    <w:rsid w:val="001D3564"/>
    <w:rPr>
      <w:rFonts w:ascii="Courier New" w:hAnsi="Courier New" w:cs="Courier New"/>
      <w:b/>
      <w:szCs w:val="24"/>
    </w:rPr>
  </w:style>
  <w:style w:type="character" w:styleId="aff7">
    <w:name w:val="Unresolved Mention"/>
    <w:basedOn w:val="a4"/>
    <w:uiPriority w:val="99"/>
    <w:rsid w:val="00B0763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6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0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3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6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5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2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0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7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0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0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7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4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9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0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0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3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2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1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1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7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9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0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1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5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72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9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9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0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69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2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7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7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3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1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6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7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2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5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8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0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4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8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3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2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6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7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0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0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76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0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9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5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369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86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904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4876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2189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393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2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1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3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0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2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52049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1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974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314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0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2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6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8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74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9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9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0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9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1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5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2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0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4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8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67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5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1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3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65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9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05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260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7401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8499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2554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FAD000"/>
                                    <w:bottom w:val="none" w:sz="0" w:space="0" w:color="FAD000"/>
                                    <w:right w:val="none" w:sz="0" w:space="0" w:color="FAD000"/>
                                  </w:divBdr>
                                  <w:divsChild>
                                    <w:div w:id="1768115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4474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484403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971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96905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30581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37225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80120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748758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052275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002454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0475418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545068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180471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6490374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951457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550176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7211462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2758334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0529852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7734090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7230374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1012269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454164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133212111">
                                                                                                                                      <w:marLeft w:val="-30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523011483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201792357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  <w:div w:id="192367891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225441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613026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single" w:sz="6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0179608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0519158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297915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5892156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0252395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6039102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1792505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5329301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60368600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1222472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2535940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65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25254B"/>
                <w:bottom w:val="none" w:sz="0" w:space="0" w:color="auto"/>
                <w:right w:val="none" w:sz="0" w:space="0" w:color="auto"/>
              </w:divBdr>
              <w:divsChild>
                <w:div w:id="31460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829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7697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6407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5401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116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3798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39783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31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33164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92701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78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283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9660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0620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21884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06605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45687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5867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63424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89181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404825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05456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332066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847771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781293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848123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872009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308664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45701602">
                                                                                              <w:marLeft w:val="240"/>
                                                                                              <w:marRight w:val="240"/>
                                                                                              <w:marTop w:val="90"/>
                                                                                              <w:marBottom w:val="9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6018476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60079889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961348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950628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049357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971655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437192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6134353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1231160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3949315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31877550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5833416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23239933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93759268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584344906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single" w:sz="24" w:space="0" w:color="auto"/>
                                                                                                                                                    <w:left w:val="single" w:sz="24" w:space="3" w:color="auto"/>
                                                                                                                                                    <w:bottom w:val="single" w:sz="24" w:space="0" w:color="auto"/>
                                                                                                                                                    <w:right w:val="single" w:sz="24" w:space="3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7577398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  <w:div w:id="22060460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1584062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99059213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387940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89647881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822864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4022117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8514344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0298535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90"/>
                                                                                                                  <w:marBottom w:val="9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1150815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58236954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7789201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47903277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852714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25463369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298174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553339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1296702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90"/>
                                                                                                              <w:marBottom w:val="9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011302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3050805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9797583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35091180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23484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52871384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101915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984564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1919276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90"/>
                                                                                                              <w:marBottom w:val="9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3561925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3476799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2290221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30142542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942083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644165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8806978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0001847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60"/>
                                                                                                                  <w:marBottom w:val="6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1512780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3244953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59517019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86922714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635794736">
                                                                                                                                  <w:marLeft w:val="3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6846554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8869950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56764804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4894452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1753497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5343861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39477482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42267901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447890789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03064990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42063586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7534257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2270429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4886606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60"/>
                                                                                                                  <w:marBottom w:val="6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5753737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0251517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20601793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5084449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421142789">
                                                                                                                                  <w:marLeft w:val="3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09990469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66578984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9408694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60977087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60268710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83745108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400641773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14080225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858152519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22679357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356195274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83978035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66654605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308366025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8633214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79844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4204198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60"/>
                                                                                                                  <w:marBottom w:val="6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56220753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6659838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75328542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64608494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63184310">
                                                                                                                                  <w:marLeft w:val="3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61389940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212750787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2290996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52246904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8242753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3862552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172454356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84590573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846285425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76619718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85145296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2076852656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365913096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66840817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2105178551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491992854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0915881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7779949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230986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8208726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9145960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00775345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4342719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1172754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3416914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4426452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8351205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31292247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49862143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738015090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single" w:sz="24" w:space="0" w:color="auto"/>
                                                                                                                                                    <w:left w:val="single" w:sz="24" w:space="3" w:color="auto"/>
                                                                                                                                                    <w:bottom w:val="single" w:sz="24" w:space="0" w:color="auto"/>
                                                                                                                                                    <w:right w:val="single" w:sz="24" w:space="3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849107775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  <w:div w:id="8161372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9275591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10947264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036938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4680488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541029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4201649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1395402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90"/>
                                                                                                              <w:marBottom w:val="9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073605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4460261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49861769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36136948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681191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5507425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1135340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90604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361438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50362354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3454937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9319739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43347785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3561441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74491356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6580926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47548965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13602153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7700951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single" w:sz="24" w:space="0" w:color="auto"/>
                                                                                                                                                    <w:left w:val="single" w:sz="24" w:space="3" w:color="auto"/>
                                                                                                                                                    <w:bottom w:val="single" w:sz="24" w:space="0" w:color="auto"/>
                                                                                                                                                    <w:right w:val="single" w:sz="24" w:space="3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09066225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  <w:div w:id="184786434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9505240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37690312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853293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019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3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2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1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90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9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45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7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12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4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4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5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0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8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2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2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8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43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1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1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9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6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01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9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32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982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7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5222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6161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FAD000"/>
                                    <w:bottom w:val="none" w:sz="0" w:space="0" w:color="FAD000"/>
                                    <w:right w:val="none" w:sz="0" w:space="0" w:color="FAD000"/>
                                  </w:divBdr>
                                  <w:divsChild>
                                    <w:div w:id="126584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1894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68559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74104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4958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908772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830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83007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802620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29949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857799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1717737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064386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380715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3135431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0213960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921583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1334688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1898828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6080736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7172350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4834154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6267792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64142439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3286987">
                                                                                                                                      <w:marLeft w:val="-30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9143810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03639604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  <w:div w:id="5519638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4100050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689588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single" w:sz="6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7911339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9948782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416575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1886148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418271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6117867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54325094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5608950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65360303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0339634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941796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33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68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25254B"/>
                <w:bottom w:val="none" w:sz="0" w:space="0" w:color="auto"/>
                <w:right w:val="none" w:sz="0" w:space="0" w:color="auto"/>
              </w:divBdr>
              <w:divsChild>
                <w:div w:id="925921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919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4050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2279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7066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7969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4782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977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9583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958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69456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210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2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310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309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0871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3026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71494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19709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93254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43420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90685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847005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35034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570847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301236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198063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105039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536372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03089136">
                                                                                              <w:marLeft w:val="240"/>
                                                                                              <w:marRight w:val="240"/>
                                                                                              <w:marTop w:val="90"/>
                                                                                              <w:marBottom w:val="9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7637489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26943213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1120608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113487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194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15903164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8759417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7251054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925781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61108671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1297759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87126511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406102580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91084636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05751375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single" w:sz="24" w:space="0" w:color="auto"/>
                                                                                                                                                    <w:left w:val="single" w:sz="24" w:space="3" w:color="auto"/>
                                                                                                                                                    <w:bottom w:val="single" w:sz="24" w:space="0" w:color="auto"/>
                                                                                                                                                    <w:right w:val="single" w:sz="24" w:space="3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208437806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  <w:div w:id="64501042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6947278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94492048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311135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03634792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535075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8377951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1669881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09497722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90"/>
                                                                                                                  <w:marBottom w:val="9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02566801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5615642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9991358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18667230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986187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73790130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304007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1105325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9319220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90"/>
                                                                                                              <w:marBottom w:val="9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7257237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53079909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9428910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04421197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084993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4150734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263310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2326305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8655272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90"/>
                                                                                                              <w:marBottom w:val="9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1772971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56632968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8577090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49499411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805727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7956951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0722475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4845764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60"/>
                                                                                                                  <w:marBottom w:val="6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9853895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44153890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82386018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6244484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054766924">
                                                                                                                                  <w:marLeft w:val="3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99460192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67102594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2221827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5823706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3543518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24815208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520779200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86747678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355493425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644119088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825435464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8966828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12580279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5078415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60"/>
                                                                                                                  <w:marBottom w:val="6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7380914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1667030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85803499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8032525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84222180">
                                                                                                                                  <w:marLeft w:val="3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66435383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137940177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4317642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1845661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2088894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2318545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16250812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39442874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731388575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388068016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00462378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14546526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3828411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92649922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27402070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0998974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8385472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60"/>
                                                                                                                  <w:marBottom w:val="6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76592851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0876002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207828413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9418221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361829138">
                                                                                                                                  <w:marLeft w:val="3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5051106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53878025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2932490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53242587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3111452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6333098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978142999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77444242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994528429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68466995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831750597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59215563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37320848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399087104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968198107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775008631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08541746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6562596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228610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0389405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5128575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9987077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9440268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82247758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544035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1054014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34501862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29275326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49711304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50077277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single" w:sz="24" w:space="0" w:color="auto"/>
                                                                                                                                                    <w:left w:val="single" w:sz="24" w:space="3" w:color="auto"/>
                                                                                                                                                    <w:bottom w:val="single" w:sz="24" w:space="0" w:color="auto"/>
                                                                                                                                                    <w:right w:val="single" w:sz="24" w:space="3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17214297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  <w:div w:id="100462566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8188615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82905808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332936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588919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938178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8130424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185161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90"/>
                                                                                                              <w:marBottom w:val="9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2341259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56591801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2659199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84420564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740264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79995030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9789333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217734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266751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1970915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4068694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58638189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43485778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54475487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03724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8336954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78391355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5002741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589894060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single" w:sz="24" w:space="0" w:color="auto"/>
                                                                                                                                                    <w:left w:val="single" w:sz="24" w:space="3" w:color="auto"/>
                                                                                                                                                    <w:bottom w:val="single" w:sz="24" w:space="0" w:color="auto"/>
                                                                                                                                                    <w:right w:val="single" w:sz="24" w:space="3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477642695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  <w:div w:id="44515255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2626157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80442237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580824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499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9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1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9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3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57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5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51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2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785643">
                  <w:marLeft w:val="0"/>
                  <w:marRight w:val="0"/>
                  <w:marTop w:val="6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0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094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3692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9603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0528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14024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3495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938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4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1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73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7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9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527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186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457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7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9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7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74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8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2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44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3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hyperlink" Target="https://flask.palletsprojects.com/en/stable/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habr.com/ru/articles/259295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geopy.readthedocs.io/en/stable/" TargetMode="External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yperlink" Target="https://wiki.openstreetmap.org/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github.com/kirillgen/FlaskRouteVisualizer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irill\AppData\Local\Temp\5fd9ad13-09a8-459d-bb8f-9831fa759bbc_coursework%20(1).zip.coursework%20(1).zip\coursework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Классическая">
      <a:maj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5992690-F69E-4F4F-9C8E-E21FAD4500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coursework</Template>
  <TotalTime>993</TotalTime>
  <Pages>42</Pages>
  <Words>5807</Words>
  <Characters>33102</Characters>
  <Application>Microsoft Office Word</Application>
  <DocSecurity>0</DocSecurity>
  <Lines>275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Kirill</dc:creator>
  <cp:lastModifiedBy>Кирилл Конаев</cp:lastModifiedBy>
  <cp:revision>253</cp:revision>
  <cp:lastPrinted>2025-05-15T09:24:00Z</cp:lastPrinted>
  <dcterms:created xsi:type="dcterms:W3CDTF">2025-05-14T20:10:00Z</dcterms:created>
  <dcterms:modified xsi:type="dcterms:W3CDTF">2025-05-16T08:53:00Z</dcterms:modified>
</cp:coreProperties>
</file>